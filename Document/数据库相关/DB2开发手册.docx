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900" w:rsidRPr="001C59F5" w:rsidRDefault="00E31900" w:rsidP="00AE033F">
      <w:pPr>
        <w:rPr>
          <w:rFonts w:ascii="Arial" w:hAnsi="Arial" w:cs="Arial" w:hint="eastAsia"/>
        </w:rPr>
      </w:pPr>
    </w:p>
    <w:p w:rsidR="00860F7B" w:rsidRPr="001C59F5" w:rsidRDefault="00860F7B">
      <w:pPr>
        <w:rPr>
          <w:rFonts w:ascii="Arial" w:hAnsi="Arial" w:cs="Arial"/>
        </w:rPr>
      </w:pPr>
    </w:p>
    <w:p w:rsidR="00E31900" w:rsidRPr="001C59F5" w:rsidRDefault="00E31900">
      <w:pPr>
        <w:rPr>
          <w:rFonts w:ascii="Arial" w:hAnsi="Arial" w:cs="Arial"/>
        </w:rPr>
      </w:pPr>
    </w:p>
    <w:p w:rsidR="00E31900" w:rsidRPr="001C59F5" w:rsidRDefault="00E31900">
      <w:pPr>
        <w:rPr>
          <w:rFonts w:ascii="Arial" w:hAnsi="Arial" w:cs="Arial"/>
        </w:rPr>
      </w:pPr>
    </w:p>
    <w:p w:rsidR="00E31900" w:rsidRPr="001C59F5" w:rsidRDefault="00E31900">
      <w:pPr>
        <w:rPr>
          <w:rFonts w:ascii="Arial" w:hAnsi="Arial" w:cs="Arial"/>
        </w:rPr>
      </w:pPr>
    </w:p>
    <w:p w:rsidR="00E31900" w:rsidRPr="001C59F5" w:rsidRDefault="00E31900">
      <w:pPr>
        <w:rPr>
          <w:rFonts w:ascii="Arial" w:hAnsi="Arial" w:cs="Arial"/>
        </w:rPr>
      </w:pPr>
    </w:p>
    <w:p w:rsidR="00E31900" w:rsidRPr="001C59F5" w:rsidRDefault="00E31900">
      <w:pPr>
        <w:rPr>
          <w:rFonts w:ascii="Arial" w:hAnsi="Arial" w:cs="Arial"/>
        </w:rPr>
      </w:pPr>
    </w:p>
    <w:p w:rsidR="00E31900" w:rsidRPr="001C59F5" w:rsidRDefault="00E31900">
      <w:pPr>
        <w:rPr>
          <w:rFonts w:ascii="Arial" w:hAnsi="Arial" w:cs="Arial"/>
        </w:rPr>
      </w:pPr>
    </w:p>
    <w:p w:rsidR="00E31900" w:rsidRPr="001C59F5" w:rsidRDefault="008D6967" w:rsidP="00E31900">
      <w:pPr>
        <w:pStyle w:val="aa"/>
        <w:rPr>
          <w:rFonts w:cs="Arial"/>
        </w:rPr>
      </w:pPr>
      <w:r w:rsidRPr="001C59F5">
        <w:rPr>
          <w:rFonts w:cs="Arial"/>
        </w:rPr>
        <w:t xml:space="preserve">DB2 </w:t>
      </w:r>
      <w:r w:rsidR="00A13192" w:rsidRPr="001C59F5">
        <w:rPr>
          <w:rFonts w:cs="Arial"/>
        </w:rPr>
        <w:t xml:space="preserve">9 </w:t>
      </w:r>
      <w:bookmarkStart w:id="0" w:name="_GoBack"/>
      <w:bookmarkEnd w:id="0"/>
      <w:r w:rsidR="00A13192" w:rsidRPr="001C59F5">
        <w:rPr>
          <w:rFonts w:cs="Arial"/>
        </w:rPr>
        <w:t>开发应用</w:t>
      </w:r>
      <w:r w:rsidR="00033169" w:rsidRPr="001C59F5">
        <w:rPr>
          <w:rFonts w:cs="Arial"/>
        </w:rPr>
        <w:t>手册</w:t>
      </w:r>
    </w:p>
    <w:p w:rsidR="00E31900" w:rsidRPr="001C59F5" w:rsidRDefault="00E31900" w:rsidP="00E31900">
      <w:pPr>
        <w:rPr>
          <w:rFonts w:ascii="Arial" w:hAnsi="Arial" w:cs="Arial"/>
        </w:rPr>
      </w:pPr>
    </w:p>
    <w:p w:rsidR="00E31900" w:rsidRPr="001C59F5" w:rsidRDefault="00E31900" w:rsidP="00E31900">
      <w:pPr>
        <w:rPr>
          <w:rFonts w:ascii="Arial" w:hAnsi="Arial" w:cs="Arial"/>
        </w:rPr>
      </w:pPr>
    </w:p>
    <w:p w:rsidR="00E31900" w:rsidRPr="001C59F5" w:rsidRDefault="00E31900" w:rsidP="00E31900">
      <w:pPr>
        <w:rPr>
          <w:rFonts w:ascii="Arial" w:hAnsi="Arial" w:cs="Arial"/>
        </w:rPr>
      </w:pPr>
    </w:p>
    <w:p w:rsidR="00E31900" w:rsidRPr="001C59F5" w:rsidRDefault="00C77C3C" w:rsidP="00C77C3C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作者：王亚南（</w:t>
      </w:r>
      <w:r>
        <w:rPr>
          <w:rFonts w:ascii="Arial" w:hAnsi="Arial" w:cs="Arial" w:hint="eastAsia"/>
        </w:rPr>
        <w:t>db2china</w:t>
      </w:r>
      <w:r>
        <w:rPr>
          <w:rFonts w:ascii="Arial" w:hAnsi="Arial" w:cs="Arial" w:hint="eastAsia"/>
        </w:rPr>
        <w:t>论坛</w:t>
      </w:r>
      <w:r>
        <w:rPr>
          <w:rFonts w:ascii="Arial" w:hAnsi="Arial" w:cs="Arial" w:hint="eastAsia"/>
        </w:rPr>
        <w:t>id</w:t>
      </w:r>
      <w:r>
        <w:rPr>
          <w:rFonts w:ascii="Arial" w:hAnsi="Arial" w:cs="Arial" w:hint="eastAsia"/>
        </w:rPr>
        <w:t>：</w:t>
      </w:r>
      <w:r>
        <w:rPr>
          <w:rFonts w:ascii="Arial" w:hAnsi="Arial" w:cs="Arial" w:hint="eastAsia"/>
        </w:rPr>
        <w:t>leo</w:t>
      </w:r>
      <w:r>
        <w:rPr>
          <w:rFonts w:ascii="Arial" w:hAnsi="Arial" w:cs="Arial" w:hint="eastAsia"/>
        </w:rPr>
        <w:t>）</w:t>
      </w:r>
    </w:p>
    <w:p w:rsidR="00E31900" w:rsidRPr="001C59F5" w:rsidRDefault="00E31900" w:rsidP="00E31900">
      <w:pPr>
        <w:rPr>
          <w:rFonts w:ascii="Arial" w:hAnsi="Arial" w:cs="Arial"/>
        </w:rPr>
      </w:pPr>
    </w:p>
    <w:p w:rsidR="00E31900" w:rsidRPr="001C59F5" w:rsidRDefault="00E31900" w:rsidP="00E31900">
      <w:pPr>
        <w:rPr>
          <w:rFonts w:ascii="Arial" w:hAnsi="Arial" w:cs="Arial"/>
        </w:rPr>
      </w:pPr>
    </w:p>
    <w:p w:rsidR="00E31900" w:rsidRPr="001C59F5" w:rsidRDefault="00A13192" w:rsidP="00E31900">
      <w:pPr>
        <w:pStyle w:val="ab"/>
        <w:rPr>
          <w:rFonts w:ascii="Arial" w:hAnsi="Arial" w:cs="Arial"/>
        </w:rPr>
      </w:pPr>
      <w:r w:rsidRPr="001C59F5">
        <w:rPr>
          <w:rFonts w:ascii="Arial" w:hAnsi="Arial" w:cs="Arial"/>
        </w:rPr>
        <w:t xml:space="preserve">SQL </w:t>
      </w:r>
      <w:r w:rsidR="008D6967" w:rsidRPr="001C59F5">
        <w:rPr>
          <w:rFonts w:ascii="Arial" w:hAnsi="Arial" w:cs="Arial"/>
        </w:rPr>
        <w:t>Cookbook</w:t>
      </w:r>
    </w:p>
    <w:p w:rsidR="00860F7B" w:rsidRPr="001C59F5" w:rsidRDefault="00860F7B" w:rsidP="00860F7B">
      <w:pPr>
        <w:rPr>
          <w:rFonts w:ascii="Arial" w:hAnsi="Arial" w:cs="Arial"/>
        </w:rPr>
      </w:pPr>
    </w:p>
    <w:p w:rsidR="00E70E6D" w:rsidRPr="001C59F5" w:rsidRDefault="00E70E6D" w:rsidP="00860F7B">
      <w:pPr>
        <w:rPr>
          <w:rFonts w:ascii="Arial" w:hAnsi="Arial" w:cs="Arial"/>
        </w:rPr>
      </w:pPr>
    </w:p>
    <w:p w:rsidR="00371127" w:rsidRPr="001C59F5" w:rsidRDefault="00860F7B">
      <w:pPr>
        <w:rPr>
          <w:rFonts w:ascii="Arial" w:hAnsi="Arial" w:cs="Arial"/>
        </w:rPr>
      </w:pPr>
      <w:r w:rsidRPr="001C59F5">
        <w:rPr>
          <w:rFonts w:ascii="Arial" w:hAnsi="Arial" w:cs="Arial"/>
        </w:rPr>
        <w:br w:type="page"/>
      </w:r>
    </w:p>
    <w:p w:rsidR="00860F7B" w:rsidRPr="001C59F5" w:rsidRDefault="00860F7B">
      <w:pPr>
        <w:rPr>
          <w:rFonts w:ascii="Arial" w:hAnsi="Arial" w:cs="Arial"/>
        </w:rPr>
      </w:pPr>
    </w:p>
    <w:p w:rsidR="006773E2" w:rsidRPr="001C59F5" w:rsidRDefault="006773E2" w:rsidP="006773E2">
      <w:pPr>
        <w:pStyle w:val="ad"/>
        <w:rPr>
          <w:rFonts w:ascii="Arial" w:hAnsi="Arial" w:cs="Arial"/>
        </w:rPr>
      </w:pPr>
      <w:r w:rsidRPr="001C59F5">
        <w:rPr>
          <w:rFonts w:ascii="Arial" w:hAnsi="Arial" w:cs="Arial"/>
        </w:rPr>
        <w:t>目</w:t>
      </w:r>
      <w:r w:rsidRPr="001C59F5">
        <w:rPr>
          <w:rFonts w:ascii="Arial" w:hAnsi="Arial" w:cs="Arial"/>
        </w:rPr>
        <w:t xml:space="preserve"> </w:t>
      </w:r>
      <w:r w:rsidR="00241D04" w:rsidRPr="001C59F5">
        <w:rPr>
          <w:rFonts w:ascii="Arial" w:hAnsi="Arial" w:cs="Arial"/>
        </w:rPr>
        <w:t xml:space="preserve"> </w:t>
      </w:r>
      <w:r w:rsidRPr="001C59F5">
        <w:rPr>
          <w:rFonts w:ascii="Arial" w:hAnsi="Arial" w:cs="Arial"/>
        </w:rPr>
        <w:t>录</w:t>
      </w:r>
    </w:p>
    <w:p w:rsidR="006773E2" w:rsidRPr="001C59F5" w:rsidRDefault="006773E2">
      <w:pPr>
        <w:rPr>
          <w:rFonts w:ascii="Arial" w:hAnsi="Arial" w:cs="Arial"/>
        </w:rPr>
      </w:pPr>
    </w:p>
    <w:p w:rsidR="00C6128F" w:rsidRDefault="001745F3">
      <w:pPr>
        <w:pStyle w:val="10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1C59F5">
        <w:rPr>
          <w:rFonts w:ascii="Arial" w:hAnsi="Arial" w:cs="Arial"/>
          <w:b w:val="0"/>
          <w:bCs w:val="0"/>
          <w:caps w:val="0"/>
        </w:rPr>
        <w:fldChar w:fldCharType="begin"/>
      </w:r>
      <w:r w:rsidRPr="001C59F5">
        <w:rPr>
          <w:rFonts w:ascii="Arial" w:hAnsi="Arial" w:cs="Arial"/>
          <w:b w:val="0"/>
          <w:bCs w:val="0"/>
          <w:caps w:val="0"/>
        </w:rPr>
        <w:instrText xml:space="preserve"> TOC \o "2-3" \t "</w:instrText>
      </w:r>
      <w:r w:rsidRPr="001C59F5">
        <w:rPr>
          <w:rFonts w:ascii="Arial" w:hAnsi="Arial" w:cs="Arial"/>
          <w:b w:val="0"/>
          <w:bCs w:val="0"/>
          <w:caps w:val="0"/>
        </w:rPr>
        <w:instrText>标题</w:instrText>
      </w:r>
      <w:r w:rsidRPr="001C59F5">
        <w:rPr>
          <w:rFonts w:ascii="Arial" w:hAnsi="Arial" w:cs="Arial"/>
          <w:b w:val="0"/>
          <w:bCs w:val="0"/>
          <w:caps w:val="0"/>
        </w:rPr>
        <w:instrText xml:space="preserve"> 1,1,</w:instrText>
      </w:r>
      <w:r w:rsidRPr="001C59F5">
        <w:rPr>
          <w:rFonts w:ascii="Arial" w:hAnsi="Arial" w:cs="Arial"/>
          <w:b w:val="0"/>
          <w:bCs w:val="0"/>
          <w:caps w:val="0"/>
        </w:rPr>
        <w:instrText>附录</w:instrText>
      </w:r>
      <w:r w:rsidRPr="001C59F5">
        <w:rPr>
          <w:rFonts w:ascii="Arial" w:hAnsi="Arial" w:cs="Arial"/>
          <w:b w:val="0"/>
          <w:bCs w:val="0"/>
          <w:caps w:val="0"/>
        </w:rPr>
        <w:instrText xml:space="preserve">,1" </w:instrText>
      </w:r>
      <w:r w:rsidRPr="001C59F5">
        <w:rPr>
          <w:rFonts w:ascii="Arial" w:hAnsi="Arial" w:cs="Arial"/>
          <w:b w:val="0"/>
          <w:bCs w:val="0"/>
          <w:caps w:val="0"/>
        </w:rPr>
        <w:fldChar w:fldCharType="separate"/>
      </w:r>
      <w:r w:rsidR="00C6128F" w:rsidRPr="001946C5">
        <w:rPr>
          <w:rFonts w:ascii="Arial" w:hAnsi="Arial" w:cs="Arial"/>
          <w:noProof/>
        </w:rPr>
        <w:t>1</w:t>
      </w:r>
      <w:r w:rsidR="00C6128F">
        <w:rPr>
          <w:rFonts w:ascii="Calibri" w:hAnsi="Calibri"/>
          <w:b w:val="0"/>
          <w:bCs w:val="0"/>
          <w:caps w:val="0"/>
          <w:noProof/>
          <w:sz w:val="21"/>
          <w:szCs w:val="22"/>
        </w:rPr>
        <w:tab/>
      </w:r>
      <w:r w:rsidR="00C6128F" w:rsidRPr="001946C5">
        <w:rPr>
          <w:rFonts w:ascii="Arial" w:hAnsi="Arial" w:cs="Arial" w:hint="eastAsia"/>
          <w:noProof/>
        </w:rPr>
        <w:t>数据类型</w:t>
      </w:r>
      <w:r w:rsidR="00C6128F">
        <w:rPr>
          <w:noProof/>
        </w:rPr>
        <w:tab/>
      </w:r>
      <w:r w:rsidR="00C6128F">
        <w:rPr>
          <w:noProof/>
        </w:rPr>
        <w:fldChar w:fldCharType="begin"/>
      </w:r>
      <w:r w:rsidR="00C6128F">
        <w:rPr>
          <w:noProof/>
        </w:rPr>
        <w:instrText xml:space="preserve"> PAGEREF _Toc279997874 \h </w:instrText>
      </w:r>
      <w:r w:rsidR="00C6128F">
        <w:rPr>
          <w:noProof/>
        </w:rPr>
      </w:r>
      <w:r w:rsidR="00C6128F">
        <w:rPr>
          <w:noProof/>
        </w:rPr>
        <w:fldChar w:fldCharType="separate"/>
      </w:r>
      <w:r w:rsidR="00C6128F">
        <w:rPr>
          <w:noProof/>
        </w:rPr>
        <w:t>4</w:t>
      </w:r>
      <w:r w:rsidR="00C6128F">
        <w:rPr>
          <w:noProof/>
        </w:rPr>
        <w:fldChar w:fldCharType="end"/>
      </w:r>
    </w:p>
    <w:p w:rsidR="00C6128F" w:rsidRDefault="00C6128F">
      <w:pPr>
        <w:pStyle w:val="20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1.1</w:t>
      </w:r>
      <w:r>
        <w:rPr>
          <w:rFonts w:ascii="Calibri" w:hAnsi="Calibri"/>
          <w:smallCaps w:val="0"/>
          <w:noProof/>
          <w:sz w:val="21"/>
          <w:szCs w:val="22"/>
        </w:rPr>
        <w:tab/>
      </w:r>
      <w:r w:rsidRPr="001946C5">
        <w:rPr>
          <w:rFonts w:ascii="Arial" w:hAnsi="Arial" w:cs="Arial" w:hint="eastAsia"/>
          <w:noProof/>
        </w:rPr>
        <w:t>内置数据类型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128F" w:rsidRDefault="00C6128F">
      <w:pPr>
        <w:pStyle w:val="20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1.2</w:t>
      </w:r>
      <w:r>
        <w:rPr>
          <w:rFonts w:ascii="Calibri" w:hAnsi="Calibri"/>
          <w:smallCaps w:val="0"/>
          <w:noProof/>
          <w:sz w:val="21"/>
          <w:szCs w:val="22"/>
        </w:rPr>
        <w:tab/>
      </w:r>
      <w:r w:rsidRPr="001946C5">
        <w:rPr>
          <w:rFonts w:ascii="Arial" w:hAnsi="Arial" w:cs="Arial" w:hint="eastAsia"/>
          <w:noProof/>
        </w:rPr>
        <w:t>数字类型</w:t>
      </w:r>
      <w:r w:rsidRPr="001946C5">
        <w:rPr>
          <w:rFonts w:ascii="Arial" w:hAnsi="Arial" w:cs="Arial"/>
          <w:noProof/>
        </w:rPr>
        <w:t xml:space="preserve"> (Number)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1.2.1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 w:hint="eastAsia"/>
          <w:noProof/>
        </w:rPr>
        <w:t>整型</w:t>
      </w:r>
      <w:r w:rsidRPr="001946C5">
        <w:rPr>
          <w:rFonts w:ascii="Arial" w:hAnsi="Arial" w:cs="Arial"/>
          <w:noProof/>
        </w:rPr>
        <w:t xml:space="preserve"> (Binary Integer)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1.2.2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 w:hint="eastAsia"/>
          <w:noProof/>
        </w:rPr>
        <w:t>浮点型</w:t>
      </w:r>
      <w:r w:rsidRPr="001946C5">
        <w:rPr>
          <w:rFonts w:ascii="Arial" w:hAnsi="Arial" w:cs="Arial"/>
          <w:noProof/>
        </w:rPr>
        <w:t xml:space="preserve"> (Floating Point)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1.2.3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 w:hint="eastAsia"/>
          <w:noProof/>
        </w:rPr>
        <w:t>小数型</w:t>
      </w:r>
      <w:r w:rsidRPr="001946C5">
        <w:rPr>
          <w:rFonts w:ascii="Arial" w:hAnsi="Arial" w:cs="Arial"/>
          <w:noProof/>
        </w:rPr>
        <w:t xml:space="preserve"> (Decimal)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1.2.4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 w:hint="eastAsia"/>
          <w:noProof/>
        </w:rPr>
        <w:t>字符类型</w:t>
      </w:r>
      <w:r w:rsidRPr="001946C5">
        <w:rPr>
          <w:rFonts w:ascii="Arial" w:hAnsi="Arial" w:cs="Arial"/>
          <w:noProof/>
        </w:rPr>
        <w:t xml:space="preserve"> (Character strings)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1.2.5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 w:hint="eastAsia"/>
          <w:noProof/>
        </w:rPr>
        <w:t>定长字符</w:t>
      </w:r>
      <w:r w:rsidRPr="001946C5">
        <w:rPr>
          <w:rFonts w:ascii="Arial" w:hAnsi="Arial" w:cs="Arial"/>
          <w:noProof/>
        </w:rPr>
        <w:t xml:space="preserve"> (Fixed-length Character String)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1.2.6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 w:hint="eastAsia"/>
          <w:noProof/>
        </w:rPr>
        <w:t>变长字符</w:t>
      </w:r>
      <w:r w:rsidRPr="001946C5">
        <w:rPr>
          <w:rFonts w:ascii="Arial" w:hAnsi="Arial" w:cs="Arial"/>
          <w:noProof/>
        </w:rPr>
        <w:t xml:space="preserve"> (Varying-length Character String)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128F" w:rsidRDefault="00C6128F">
      <w:pPr>
        <w:pStyle w:val="20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1.3</w:t>
      </w:r>
      <w:r>
        <w:rPr>
          <w:rFonts w:ascii="Calibri" w:hAnsi="Calibri"/>
          <w:smallCaps w:val="0"/>
          <w:noProof/>
          <w:sz w:val="21"/>
          <w:szCs w:val="22"/>
        </w:rPr>
        <w:tab/>
      </w:r>
      <w:r w:rsidRPr="001946C5">
        <w:rPr>
          <w:rFonts w:ascii="Arial" w:hAnsi="Arial" w:cs="Arial" w:hint="eastAsia"/>
          <w:noProof/>
        </w:rPr>
        <w:t>日期时间类型</w:t>
      </w:r>
      <w:r w:rsidRPr="001946C5">
        <w:rPr>
          <w:rFonts w:ascii="Arial" w:hAnsi="Arial" w:cs="Arial"/>
          <w:noProof/>
        </w:rPr>
        <w:t xml:space="preserve"> (Datatime Values)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128F" w:rsidRDefault="00C6128F">
      <w:pPr>
        <w:pStyle w:val="20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1.4</w:t>
      </w:r>
      <w:r>
        <w:rPr>
          <w:rFonts w:ascii="Calibri" w:hAnsi="Calibri"/>
          <w:smallCaps w:val="0"/>
          <w:noProof/>
          <w:sz w:val="21"/>
          <w:szCs w:val="22"/>
        </w:rPr>
        <w:tab/>
      </w:r>
      <w:r w:rsidRPr="001946C5">
        <w:rPr>
          <w:rFonts w:ascii="Arial" w:hAnsi="Arial" w:cs="Arial" w:hint="eastAsia"/>
          <w:noProof/>
        </w:rPr>
        <w:t>特殊寄存器</w:t>
      </w:r>
      <w:r w:rsidRPr="001946C5">
        <w:rPr>
          <w:rFonts w:ascii="Arial" w:hAnsi="Arial" w:cs="Arial"/>
          <w:noProof/>
        </w:rPr>
        <w:t xml:space="preserve"> (Special Registers)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128F" w:rsidRDefault="00C6128F">
      <w:pPr>
        <w:pStyle w:val="10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</w:t>
      </w:r>
      <w:r>
        <w:rPr>
          <w:rFonts w:ascii="Calibri" w:hAnsi="Calibri"/>
          <w:b w:val="0"/>
          <w:bCs w:val="0"/>
          <w:caps w:val="0"/>
          <w:noProof/>
          <w:sz w:val="21"/>
          <w:szCs w:val="22"/>
        </w:rPr>
        <w:tab/>
      </w:r>
      <w:r w:rsidRPr="001946C5">
        <w:rPr>
          <w:rFonts w:ascii="Arial" w:hAnsi="Arial" w:cs="Arial" w:hint="eastAsia"/>
          <w:noProof/>
        </w:rPr>
        <w:t>函数</w:t>
      </w:r>
      <w:r w:rsidRPr="001946C5">
        <w:rPr>
          <w:rFonts w:ascii="Arial" w:hAnsi="Arial" w:cs="Arial"/>
          <w:noProof/>
        </w:rPr>
        <w:t>(Functions)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128F" w:rsidRDefault="00C6128F">
      <w:pPr>
        <w:pStyle w:val="20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</w:t>
      </w:r>
      <w:r>
        <w:rPr>
          <w:rFonts w:ascii="Calibri" w:hAnsi="Calibri"/>
          <w:smallCaps w:val="0"/>
          <w:noProof/>
          <w:sz w:val="21"/>
          <w:szCs w:val="22"/>
        </w:rPr>
        <w:tab/>
      </w:r>
      <w:r w:rsidRPr="001946C5">
        <w:rPr>
          <w:rFonts w:ascii="Arial" w:hAnsi="Arial" w:cs="Arial" w:hint="eastAsia"/>
          <w:noProof/>
        </w:rPr>
        <w:t>标量函数</w:t>
      </w:r>
      <w:r w:rsidRPr="001946C5">
        <w:rPr>
          <w:rFonts w:ascii="Arial" w:hAnsi="Arial" w:cs="Arial"/>
          <w:noProof/>
        </w:rPr>
        <w:t>(Scalar Functions)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2.1.1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ABS or ABSVAL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2.1.2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ASCII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2.1.3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BIGINT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2.1.4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CEIL(CEILING)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2.1.5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FLOOR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2.1.6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CHAR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2.1.7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CHR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2.1.8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COALESCE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2.1.9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CONCAT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2.1.10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2.1.11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2.1.12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DAYOFWEEK_ISO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2.1.13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DAYOFWEEK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2.1.14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DAYNAME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2.1.15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DAYOFYEAR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2.1.16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DAYS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2.1.17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DEC / DECIMAL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2.1.18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DIGITS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2.1.19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DOUBLE/DOUBLE_PRECISION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2.1.20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ENCRYPT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2.1.21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EXP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2.1.22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GENERATE_UNIQUE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2.1.23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HEX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lastRenderedPageBreak/>
        <w:t>2.1.24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HOUR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2.1.25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INSERT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2.1.26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INTEGER/INT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2.1.27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JULIAN_DAY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2.1.28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LCASE(LOWER) / UCASE(UPPER)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2.1.29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LEFT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2.1.30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LENGTH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C6128F" w:rsidRDefault="00C6128F">
      <w:pPr>
        <w:pStyle w:val="10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</w:t>
      </w:r>
      <w:r>
        <w:rPr>
          <w:rFonts w:ascii="Calibri" w:hAnsi="Calibri"/>
          <w:b w:val="0"/>
          <w:bCs w:val="0"/>
          <w:cap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 xml:space="preserve">SQL </w:t>
      </w:r>
      <w:r w:rsidRPr="001946C5">
        <w:rPr>
          <w:rFonts w:ascii="Arial" w:hAnsi="Arial" w:cs="Arial" w:hint="eastAsia"/>
          <w:noProof/>
        </w:rPr>
        <w:t>语句</w:t>
      </w:r>
      <w:r w:rsidRPr="001946C5">
        <w:rPr>
          <w:rFonts w:ascii="Arial" w:hAnsi="Arial" w:cs="Arial"/>
          <w:noProof/>
        </w:rPr>
        <w:t>(SQL Statements)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6128F" w:rsidRDefault="00C6128F">
      <w:pPr>
        <w:pStyle w:val="20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3.1</w:t>
      </w:r>
      <w:r>
        <w:rPr>
          <w:rFonts w:ascii="Calibri" w:hAnsi="Calibri"/>
          <w:smallCap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Values</w:t>
      </w:r>
      <w:r w:rsidRPr="001946C5">
        <w:rPr>
          <w:rFonts w:ascii="Arial" w:hAnsi="Arial" w:cs="Arial" w:hint="eastAsia"/>
          <w:noProof/>
        </w:rPr>
        <w:t>子句</w:t>
      </w:r>
      <w:r w:rsidRPr="001946C5">
        <w:rPr>
          <w:rFonts w:ascii="Arial" w:hAnsi="Arial" w:cs="Arial"/>
          <w:noProof/>
        </w:rPr>
        <w:t xml:space="preserve"> (Values Clause)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6128F" w:rsidRDefault="00C6128F">
      <w:pPr>
        <w:pStyle w:val="20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3.2</w:t>
      </w:r>
      <w:r>
        <w:rPr>
          <w:rFonts w:ascii="Calibri" w:hAnsi="Calibri"/>
          <w:smallCap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3.2.1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 w:hint="eastAsia"/>
          <w:noProof/>
        </w:rPr>
        <w:t>类型</w:t>
      </w:r>
      <w:r w:rsidRPr="001946C5">
        <w:rPr>
          <w:rFonts w:ascii="Arial" w:hAnsi="Arial" w:cs="Arial"/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3.2.2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 w:hint="eastAsia"/>
          <w:noProof/>
        </w:rPr>
        <w:t>类型</w:t>
      </w:r>
      <w:r w:rsidRPr="001946C5">
        <w:rPr>
          <w:rFonts w:ascii="Arial" w:hAnsi="Arial" w:cs="Arial"/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128F" w:rsidRDefault="00C6128F">
      <w:pPr>
        <w:pStyle w:val="20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3.3</w:t>
      </w:r>
      <w:r>
        <w:rPr>
          <w:rFonts w:ascii="Calibri" w:hAnsi="Calibri"/>
          <w:smallCap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Union, Intersect and Except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128F" w:rsidRDefault="00C6128F">
      <w:pPr>
        <w:pStyle w:val="20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3.4</w:t>
      </w:r>
      <w:r>
        <w:rPr>
          <w:rFonts w:ascii="Calibri" w:hAnsi="Calibri"/>
          <w:smallCap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Order By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6128F" w:rsidRDefault="00C6128F">
      <w:pPr>
        <w:pStyle w:val="20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3.5</w:t>
      </w:r>
      <w:r>
        <w:rPr>
          <w:rFonts w:ascii="Calibri" w:hAnsi="Calibri"/>
          <w:smallCap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Group By, and Having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3.5.1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GROUPING 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3.5.2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ROLLUP(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3.5.3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CUBE(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6128F" w:rsidRDefault="00C6128F">
      <w:pPr>
        <w:pStyle w:val="20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3.6</w:t>
      </w:r>
      <w:r>
        <w:rPr>
          <w:rFonts w:ascii="Calibri" w:hAnsi="Calibri"/>
          <w:smallCap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Flow Control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3.6.1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IF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3.6.2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FOR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3.6.3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WHILE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3.6.4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ITERATE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3.6.5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LEAVE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3.6.6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SIGNAL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3.6.7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GET DIAGNOSTICS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6128F" w:rsidRDefault="00C6128F">
      <w:pPr>
        <w:pStyle w:val="20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3.7</w:t>
      </w:r>
      <w:r>
        <w:rPr>
          <w:rFonts w:ascii="Calibri" w:hAnsi="Calibri"/>
          <w:smallCap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JOIN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6128F" w:rsidRDefault="00C6128F">
      <w:pPr>
        <w:pStyle w:val="20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3.8</w:t>
      </w:r>
      <w:r>
        <w:rPr>
          <w:rFonts w:ascii="Calibri" w:hAnsi="Calibri"/>
          <w:smallCap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Query Sequence (</w:t>
      </w:r>
      <w:r w:rsidRPr="001946C5">
        <w:rPr>
          <w:rFonts w:ascii="Arial" w:hAnsi="Arial" w:cs="Arial" w:hint="eastAsia"/>
          <w:noProof/>
        </w:rPr>
        <w:t>查询检索顺序</w:t>
      </w:r>
      <w:r w:rsidRPr="001946C5">
        <w:rPr>
          <w:rFonts w:ascii="Arial" w:hAnsi="Arial" w:cs="Arial"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6128F" w:rsidRDefault="00C6128F">
      <w:pPr>
        <w:pStyle w:val="20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3.9</w:t>
      </w:r>
      <w:r>
        <w:rPr>
          <w:rFonts w:ascii="Calibri" w:hAnsi="Calibri"/>
          <w:smallCap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OLAP Functions (</w:t>
      </w:r>
      <w:r w:rsidRPr="001946C5">
        <w:rPr>
          <w:rFonts w:ascii="Arial" w:hAnsi="Arial" w:cs="Arial" w:hint="eastAsia"/>
          <w:noProof/>
        </w:rPr>
        <w:t>分析函数</w:t>
      </w:r>
      <w:r w:rsidRPr="001946C5">
        <w:rPr>
          <w:rFonts w:ascii="Arial" w:hAnsi="Arial" w:cs="Arial"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6128F" w:rsidRDefault="00C6128F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3.9.1</w:t>
      </w:r>
      <w:r>
        <w:rPr>
          <w:rFonts w:ascii="Calibri" w:hAnsi="Calibri"/>
          <w:i w:val="0"/>
          <w:iC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Main Olap Funcation Summary(</w:t>
      </w:r>
      <w:r w:rsidRPr="001946C5">
        <w:rPr>
          <w:rFonts w:ascii="Arial" w:hAnsi="Arial" w:cs="Arial" w:hint="eastAsia"/>
          <w:noProof/>
        </w:rPr>
        <w:t>主要</w:t>
      </w:r>
      <w:r w:rsidRPr="001946C5">
        <w:rPr>
          <w:rFonts w:ascii="Arial" w:hAnsi="Arial" w:cs="Arial"/>
          <w:noProof/>
        </w:rPr>
        <w:t>Olap</w:t>
      </w:r>
      <w:r w:rsidRPr="001946C5">
        <w:rPr>
          <w:rFonts w:ascii="Arial" w:hAnsi="Arial" w:cs="Arial" w:hint="eastAsia"/>
          <w:noProof/>
        </w:rPr>
        <w:t>函数概要</w:t>
      </w:r>
      <w:r w:rsidRPr="001946C5">
        <w:rPr>
          <w:rFonts w:ascii="Arial" w:hAnsi="Arial" w:cs="Arial"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C6128F" w:rsidRDefault="00C6128F">
      <w:pPr>
        <w:pStyle w:val="20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3.10</w:t>
      </w:r>
      <w:r>
        <w:rPr>
          <w:rFonts w:ascii="Calibri" w:hAnsi="Calibri"/>
          <w:smallCaps w:val="0"/>
          <w:noProof/>
          <w:sz w:val="21"/>
          <w:szCs w:val="22"/>
        </w:rPr>
        <w:tab/>
      </w:r>
      <w:r w:rsidRPr="001946C5">
        <w:rPr>
          <w:rFonts w:ascii="Arial" w:hAnsi="Arial" w:cs="Arial"/>
          <w:noProof/>
        </w:rPr>
        <w:t>GLOBAL TEMPORARY TABLE (</w:t>
      </w:r>
      <w:r w:rsidRPr="001946C5">
        <w:rPr>
          <w:rFonts w:ascii="Arial" w:hAnsi="Arial" w:cs="Arial" w:hint="eastAsia"/>
          <w:noProof/>
        </w:rPr>
        <w:t>全局临时表</w:t>
      </w:r>
      <w:r w:rsidRPr="001946C5">
        <w:rPr>
          <w:rFonts w:ascii="Arial" w:hAnsi="Arial" w:cs="Arial"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C6128F" w:rsidRDefault="00C6128F">
      <w:pPr>
        <w:pStyle w:val="10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4</w:t>
      </w:r>
      <w:r>
        <w:rPr>
          <w:rFonts w:ascii="Calibri" w:hAnsi="Calibri"/>
          <w:b w:val="0"/>
          <w:bCs w:val="0"/>
          <w:caps w:val="0"/>
          <w:noProof/>
          <w:sz w:val="21"/>
          <w:szCs w:val="22"/>
        </w:rPr>
        <w:tab/>
      </w:r>
      <w:r w:rsidRPr="001946C5">
        <w:rPr>
          <w:rFonts w:ascii="Arial" w:hAnsi="Arial" w:cs="Arial" w:hint="eastAsia"/>
          <w:noProof/>
        </w:rPr>
        <w:t>附录</w:t>
      </w:r>
      <w:r w:rsidRPr="001946C5">
        <w:rPr>
          <w:rFonts w:ascii="Arial" w:hAnsi="Arial" w:cs="Arial"/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C6128F" w:rsidRDefault="00C6128F">
      <w:pPr>
        <w:pStyle w:val="20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r w:rsidRPr="001946C5">
        <w:rPr>
          <w:rFonts w:ascii="Arial" w:hAnsi="Arial" w:cs="Arial"/>
          <w:noProof/>
        </w:rPr>
        <w:t>4.1</w:t>
      </w:r>
      <w:r>
        <w:rPr>
          <w:rFonts w:ascii="Calibri" w:hAnsi="Calibri"/>
          <w:smallCaps w:val="0"/>
          <w:noProof/>
          <w:sz w:val="21"/>
          <w:szCs w:val="22"/>
        </w:rPr>
        <w:tab/>
      </w:r>
      <w:r w:rsidRPr="001946C5">
        <w:rPr>
          <w:rFonts w:ascii="Arial" w:hAnsi="Arial" w:cs="Arial" w:hint="eastAsia"/>
          <w:noProof/>
        </w:rPr>
        <w:t>参考文档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_Toc279997942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371127" w:rsidRPr="001C59F5" w:rsidRDefault="001745F3">
      <w:pPr>
        <w:rPr>
          <w:rFonts w:ascii="Arial" w:hAnsi="Arial" w:cs="Arial"/>
        </w:rPr>
      </w:pPr>
      <w:r w:rsidRPr="001C59F5">
        <w:rPr>
          <w:rFonts w:ascii="Arial" w:hAnsi="Arial" w:cs="Arial"/>
          <w:b/>
          <w:bCs/>
          <w:caps/>
          <w:sz w:val="20"/>
          <w:szCs w:val="20"/>
        </w:rPr>
        <w:fldChar w:fldCharType="end"/>
      </w:r>
    </w:p>
    <w:p w:rsidR="00602DB6" w:rsidRPr="001C59F5" w:rsidRDefault="00371127">
      <w:pPr>
        <w:rPr>
          <w:rFonts w:ascii="Arial" w:hAnsi="Arial" w:cs="Arial"/>
        </w:rPr>
      </w:pPr>
      <w:r w:rsidRPr="001C59F5">
        <w:rPr>
          <w:rFonts w:ascii="Arial" w:hAnsi="Arial" w:cs="Arial"/>
        </w:rPr>
        <w:br w:type="page"/>
      </w:r>
    </w:p>
    <w:p w:rsidR="00134E04" w:rsidRPr="001C59F5" w:rsidRDefault="00602DB6" w:rsidP="00602DB6">
      <w:pPr>
        <w:pStyle w:val="1"/>
        <w:rPr>
          <w:rFonts w:ascii="Arial" w:hAnsi="Arial" w:cs="Arial"/>
        </w:rPr>
      </w:pPr>
      <w:bookmarkStart w:id="1" w:name="_Toc279997874"/>
      <w:r w:rsidRPr="001C59F5">
        <w:rPr>
          <w:rFonts w:ascii="Arial" w:hAnsi="Arial" w:cs="Arial"/>
        </w:rPr>
        <w:t>数据类型</w:t>
      </w:r>
      <w:bookmarkEnd w:id="1"/>
    </w:p>
    <w:p w:rsidR="00602DB6" w:rsidRPr="001C59F5" w:rsidRDefault="00602DB6" w:rsidP="00602DB6">
      <w:pPr>
        <w:pStyle w:val="2"/>
        <w:rPr>
          <w:rFonts w:ascii="Arial" w:hAnsi="Arial" w:cs="Arial"/>
        </w:rPr>
      </w:pPr>
      <w:bookmarkStart w:id="2" w:name="_Toc279997875"/>
      <w:r w:rsidRPr="001C59F5">
        <w:rPr>
          <w:rFonts w:ascii="Arial" w:hAnsi="Arial" w:cs="Arial"/>
        </w:rPr>
        <w:t>内置数据类型</w:t>
      </w:r>
      <w:bookmarkEnd w:id="2"/>
    </w:p>
    <w:p w:rsidR="00602DB6" w:rsidRPr="001C59F5" w:rsidRDefault="009D172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97195" cy="675195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675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811" w:rsidRPr="001C59F5" w:rsidRDefault="000C5A5B" w:rsidP="00326811">
      <w:pPr>
        <w:pStyle w:val="2"/>
        <w:rPr>
          <w:rFonts w:ascii="Arial" w:hAnsi="Arial" w:cs="Arial"/>
        </w:rPr>
      </w:pPr>
      <w:bookmarkStart w:id="3" w:name="_Toc279997876"/>
      <w:r w:rsidRPr="001C59F5">
        <w:rPr>
          <w:rFonts w:ascii="Arial" w:hAnsi="Arial" w:cs="Arial"/>
        </w:rPr>
        <w:lastRenderedPageBreak/>
        <w:t>数字类型</w:t>
      </w:r>
      <w:r w:rsidR="00A063C3" w:rsidRPr="001C59F5">
        <w:rPr>
          <w:rFonts w:ascii="Arial" w:hAnsi="Arial" w:cs="Arial"/>
        </w:rPr>
        <w:t xml:space="preserve"> </w:t>
      </w:r>
      <w:r w:rsidR="00326811" w:rsidRPr="001C59F5">
        <w:rPr>
          <w:rFonts w:ascii="Arial" w:hAnsi="Arial" w:cs="Arial"/>
        </w:rPr>
        <w:t>(Number)</w:t>
      </w:r>
      <w:bookmarkEnd w:id="3"/>
    </w:p>
    <w:p w:rsidR="00326811" w:rsidRPr="001C59F5" w:rsidRDefault="00326811" w:rsidP="00B133CF">
      <w:pPr>
        <w:pStyle w:val="3"/>
        <w:rPr>
          <w:rFonts w:ascii="Arial" w:hAnsi="Arial" w:cs="Arial"/>
        </w:rPr>
      </w:pPr>
      <w:bookmarkStart w:id="4" w:name="_Toc279997877"/>
      <w:r w:rsidRPr="001C59F5">
        <w:rPr>
          <w:rFonts w:ascii="Arial" w:hAnsi="Arial" w:cs="Arial"/>
        </w:rPr>
        <w:t>整型</w:t>
      </w:r>
      <w:r w:rsidR="00A063C3" w:rsidRPr="001C59F5">
        <w:rPr>
          <w:rFonts w:ascii="Arial" w:hAnsi="Arial" w:cs="Arial"/>
        </w:rPr>
        <w:t xml:space="preserve"> </w:t>
      </w:r>
      <w:r w:rsidR="00B133CF" w:rsidRPr="001C59F5">
        <w:rPr>
          <w:rFonts w:ascii="Arial" w:hAnsi="Arial" w:cs="Arial"/>
        </w:rPr>
        <w:t>(</w:t>
      </w:r>
      <w:r w:rsidR="00A063C3" w:rsidRPr="001C59F5">
        <w:rPr>
          <w:rFonts w:ascii="Arial" w:hAnsi="Arial" w:cs="Arial"/>
        </w:rPr>
        <w:t>Binary Integer</w:t>
      </w:r>
      <w:r w:rsidR="00B133CF" w:rsidRPr="001C59F5">
        <w:rPr>
          <w:rFonts w:ascii="Arial" w:hAnsi="Arial" w:cs="Arial"/>
        </w:rPr>
        <w:t>)</w:t>
      </w:r>
      <w:bookmarkEnd w:id="4"/>
    </w:p>
    <w:tbl>
      <w:tblPr>
        <w:tblW w:w="81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2"/>
        <w:gridCol w:w="1134"/>
        <w:gridCol w:w="5515"/>
      </w:tblGrid>
      <w:tr w:rsidR="00703FEF" w:rsidRPr="001C59F5" w:rsidTr="00D71E58">
        <w:trPr>
          <w:trHeight w:val="323"/>
        </w:trPr>
        <w:tc>
          <w:tcPr>
            <w:tcW w:w="1452" w:type="dxa"/>
            <w:tcBorders>
              <w:top w:val="single" w:sz="12" w:space="0" w:color="auto"/>
              <w:bottom w:val="single" w:sz="4" w:space="0" w:color="auto"/>
            </w:tcBorders>
            <w:shd w:val="clear" w:color="auto" w:fill="DDD9C3"/>
            <w:vAlign w:val="center"/>
          </w:tcPr>
          <w:p w:rsidR="00703FEF" w:rsidRPr="00A366E9" w:rsidRDefault="00417EA3" w:rsidP="00DB204E">
            <w:pPr>
              <w:pStyle w:val="af"/>
              <w:keepNext/>
              <w:suppressAutoHyphens/>
              <w:spacing w:before="60" w:after="60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66E9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DD9C3"/>
            <w:vAlign w:val="center"/>
          </w:tcPr>
          <w:p w:rsidR="00703FEF" w:rsidRPr="00A366E9" w:rsidRDefault="00703FEF" w:rsidP="00DB204E">
            <w:pPr>
              <w:pStyle w:val="af"/>
              <w:keepNext/>
              <w:suppressAutoHyphens/>
              <w:spacing w:before="60" w:after="60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66E9">
              <w:rPr>
                <w:rFonts w:ascii="Arial" w:hAnsi="Arial" w:cs="Arial"/>
                <w:b/>
                <w:sz w:val="20"/>
                <w:szCs w:val="20"/>
              </w:rPr>
              <w:t>Precision</w:t>
            </w:r>
          </w:p>
        </w:tc>
        <w:tc>
          <w:tcPr>
            <w:tcW w:w="551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DD9C3"/>
            <w:vAlign w:val="center"/>
          </w:tcPr>
          <w:p w:rsidR="00703FEF" w:rsidRPr="00A366E9" w:rsidRDefault="00703FEF" w:rsidP="00DB204E">
            <w:pPr>
              <w:pStyle w:val="af"/>
              <w:keepNext/>
              <w:suppressAutoHyphens/>
              <w:spacing w:before="60" w:after="60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66E9">
              <w:rPr>
                <w:rFonts w:ascii="Arial" w:hAnsi="Arial" w:cs="Arial"/>
                <w:b/>
                <w:sz w:val="20"/>
                <w:szCs w:val="20"/>
              </w:rPr>
              <w:t>Range</w:t>
            </w:r>
          </w:p>
        </w:tc>
      </w:tr>
      <w:tr w:rsidR="00703FEF" w:rsidRPr="001C59F5" w:rsidTr="00D71E58">
        <w:tc>
          <w:tcPr>
            <w:tcW w:w="14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03FEF" w:rsidRPr="00FC75EC" w:rsidRDefault="00703FEF" w:rsidP="00E82EC5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FC75EC">
              <w:rPr>
                <w:rFonts w:ascii="Arial" w:hAnsi="Arial" w:cs="Arial"/>
                <w:sz w:val="20"/>
                <w:szCs w:val="20"/>
              </w:rPr>
              <w:t>SMALLINT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03FEF" w:rsidRPr="00FC75EC" w:rsidRDefault="00703FEF" w:rsidP="00CC036F">
            <w:pPr>
              <w:pStyle w:val="af"/>
              <w:ind w:firstLineChars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5E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5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03FEF" w:rsidRPr="00FC75EC" w:rsidRDefault="00C536F6" w:rsidP="00940D54">
            <w:pPr>
              <w:pStyle w:val="af"/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C75EC">
              <w:rPr>
                <w:rFonts w:ascii="Arial" w:hAnsi="Arial" w:cs="Arial"/>
                <w:sz w:val="20"/>
                <w:szCs w:val="20"/>
              </w:rPr>
              <w:t xml:space="preserve">[-32768, </w:t>
            </w:r>
            <w:r w:rsidR="00703FEF" w:rsidRPr="00FC75EC">
              <w:rPr>
                <w:rFonts w:ascii="Arial" w:hAnsi="Arial" w:cs="Arial"/>
                <w:sz w:val="20"/>
                <w:szCs w:val="20"/>
              </w:rPr>
              <w:t>32767]</w:t>
            </w:r>
          </w:p>
        </w:tc>
      </w:tr>
      <w:tr w:rsidR="00703FEF" w:rsidRPr="001C59F5" w:rsidTr="00D71E58">
        <w:tc>
          <w:tcPr>
            <w:tcW w:w="1452" w:type="dxa"/>
            <w:shd w:val="clear" w:color="auto" w:fill="auto"/>
            <w:vAlign w:val="center"/>
          </w:tcPr>
          <w:p w:rsidR="00703FEF" w:rsidRPr="00FC75EC" w:rsidRDefault="00703FEF" w:rsidP="00E82EC5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FC75EC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FEF" w:rsidRPr="00FC75EC" w:rsidRDefault="00703FEF" w:rsidP="00CC036F">
            <w:pPr>
              <w:pStyle w:val="af"/>
              <w:ind w:firstLineChars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5E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15" w:type="dxa"/>
            <w:shd w:val="clear" w:color="auto" w:fill="auto"/>
            <w:vAlign w:val="center"/>
          </w:tcPr>
          <w:p w:rsidR="00703FEF" w:rsidRPr="00FC75EC" w:rsidRDefault="00703FEF" w:rsidP="00940D54">
            <w:pPr>
              <w:pStyle w:val="af"/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C75EC">
              <w:rPr>
                <w:rFonts w:ascii="Arial" w:hAnsi="Arial" w:cs="Arial"/>
                <w:sz w:val="20"/>
                <w:szCs w:val="20"/>
              </w:rPr>
              <w:t>[−2147483648, 214483647]</w:t>
            </w:r>
          </w:p>
        </w:tc>
      </w:tr>
      <w:tr w:rsidR="00703FEF" w:rsidRPr="001C59F5" w:rsidTr="00D71E58">
        <w:tc>
          <w:tcPr>
            <w:tcW w:w="1452" w:type="dxa"/>
            <w:shd w:val="clear" w:color="auto" w:fill="auto"/>
            <w:vAlign w:val="center"/>
          </w:tcPr>
          <w:p w:rsidR="00703FEF" w:rsidRPr="00FC75EC" w:rsidRDefault="00703FEF" w:rsidP="00E82EC5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FC75EC">
              <w:rPr>
                <w:rFonts w:ascii="Arial" w:hAnsi="Arial" w:cs="Arial"/>
                <w:sz w:val="20"/>
                <w:szCs w:val="20"/>
              </w:rPr>
              <w:t>BIGINT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FEF" w:rsidRPr="00FC75EC" w:rsidRDefault="00703FEF" w:rsidP="00CC036F">
            <w:pPr>
              <w:pStyle w:val="af"/>
              <w:ind w:firstLineChars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5EC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5515" w:type="dxa"/>
            <w:shd w:val="clear" w:color="auto" w:fill="auto"/>
            <w:vAlign w:val="center"/>
          </w:tcPr>
          <w:p w:rsidR="00703FEF" w:rsidRPr="00FC75EC" w:rsidRDefault="00703FEF" w:rsidP="00940D54">
            <w:pPr>
              <w:pStyle w:val="af"/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C75EC">
              <w:rPr>
                <w:rFonts w:ascii="Arial" w:hAnsi="Arial" w:cs="Arial"/>
                <w:sz w:val="20"/>
                <w:szCs w:val="20"/>
              </w:rPr>
              <w:t>[−9223372036854775808,</w:t>
            </w:r>
            <w:r w:rsidR="003B2EFD" w:rsidRPr="00FC75E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75EC">
              <w:rPr>
                <w:rFonts w:ascii="Arial" w:hAnsi="Arial" w:cs="Arial"/>
                <w:sz w:val="20"/>
                <w:szCs w:val="20"/>
              </w:rPr>
              <w:t>9223</w:t>
            </w:r>
            <w:r w:rsidR="00710B0F" w:rsidRPr="00FC75EC">
              <w:rPr>
                <w:rFonts w:ascii="Arial" w:hAnsi="Arial" w:cs="Arial"/>
                <w:sz w:val="20"/>
                <w:szCs w:val="20"/>
              </w:rPr>
              <w:t>372036854775</w:t>
            </w:r>
            <w:r w:rsidRPr="00FC75EC">
              <w:rPr>
                <w:rFonts w:ascii="Arial" w:hAnsi="Arial" w:cs="Arial"/>
                <w:sz w:val="20"/>
                <w:szCs w:val="20"/>
              </w:rPr>
              <w:t>807]</w:t>
            </w:r>
          </w:p>
        </w:tc>
      </w:tr>
    </w:tbl>
    <w:p w:rsidR="00387FDF" w:rsidRPr="001C59F5" w:rsidRDefault="00387FDF" w:rsidP="00703FEF">
      <w:pPr>
        <w:rPr>
          <w:rFonts w:ascii="Arial" w:hAnsi="Arial" w:cs="Arial"/>
        </w:rPr>
      </w:pPr>
    </w:p>
    <w:p w:rsidR="00C536F6" w:rsidRPr="001C59F5" w:rsidRDefault="00493807" w:rsidP="00703FEF">
      <w:pPr>
        <w:rPr>
          <w:rFonts w:ascii="Arial" w:hAnsi="Arial" w:cs="Arial"/>
        </w:rPr>
      </w:pPr>
      <w:r w:rsidRPr="001C59F5">
        <w:rPr>
          <w:rFonts w:ascii="Arial" w:hAnsi="Arial" w:cs="Arial"/>
        </w:rPr>
        <w:t xml:space="preserve">/** </w:t>
      </w:r>
      <w:r w:rsidR="00387FDF" w:rsidRPr="001C59F5">
        <w:rPr>
          <w:rFonts w:ascii="Arial" w:hAnsi="Arial" w:cs="Arial"/>
        </w:rPr>
        <w:t>提示</w:t>
      </w:r>
      <w:r w:rsidR="00C536F6" w:rsidRPr="001C59F5">
        <w:rPr>
          <w:rFonts w:ascii="Arial" w:hAnsi="Arial" w:cs="Arial"/>
        </w:rPr>
        <w:t xml:space="preserve">: </w:t>
      </w:r>
      <w:r w:rsidR="00C536F6" w:rsidRPr="001C59F5">
        <w:rPr>
          <w:rFonts w:ascii="Arial" w:hAnsi="Arial" w:cs="Arial"/>
        </w:rPr>
        <w:t>使用</w:t>
      </w:r>
      <w:r w:rsidR="00387FDF" w:rsidRPr="001C59F5">
        <w:rPr>
          <w:rFonts w:ascii="Arial" w:hAnsi="Arial" w:cs="Arial"/>
        </w:rPr>
        <w:t>下面</w:t>
      </w:r>
      <w:r w:rsidR="00C536F6" w:rsidRPr="001C59F5">
        <w:rPr>
          <w:rFonts w:ascii="Arial" w:hAnsi="Arial" w:cs="Arial"/>
        </w:rPr>
        <w:t>SQL</w:t>
      </w:r>
      <w:r w:rsidR="00C536F6" w:rsidRPr="001C59F5">
        <w:rPr>
          <w:rFonts w:ascii="Arial" w:hAnsi="Arial" w:cs="Arial"/>
        </w:rPr>
        <w:t>进行</w:t>
      </w:r>
      <w:r w:rsidR="00D568E7" w:rsidRPr="001C59F5">
        <w:rPr>
          <w:rFonts w:ascii="Arial" w:hAnsi="Arial" w:cs="Arial"/>
        </w:rPr>
        <w:t>相关信息</w:t>
      </w:r>
      <w:r w:rsidR="00C536F6" w:rsidRPr="001C59F5">
        <w:rPr>
          <w:rFonts w:ascii="Arial" w:hAnsi="Arial" w:cs="Arial"/>
        </w:rPr>
        <w:t>查询</w:t>
      </w:r>
      <w:r w:rsidR="00387FDF" w:rsidRPr="001C59F5">
        <w:rPr>
          <w:rFonts w:ascii="Arial" w:hAnsi="Arial" w:cs="Arial"/>
        </w:rPr>
        <w:t>:</w:t>
      </w:r>
    </w:p>
    <w:p w:rsidR="001A2505" w:rsidRPr="001C59F5" w:rsidRDefault="00387FDF" w:rsidP="00703FEF">
      <w:pPr>
        <w:rPr>
          <w:rFonts w:ascii="Arial" w:hAnsi="Arial" w:cs="Arial"/>
          <w:color w:val="0000F0"/>
          <w:kern w:val="0"/>
          <w:szCs w:val="21"/>
        </w:rPr>
      </w:pPr>
      <w:r w:rsidRPr="001C59F5">
        <w:rPr>
          <w:rFonts w:ascii="Arial" w:hAnsi="Arial" w:cs="Arial"/>
          <w:color w:val="0000F0"/>
          <w:kern w:val="0"/>
          <w:szCs w:val="21"/>
        </w:rPr>
        <w:t xml:space="preserve">select </w:t>
      </w:r>
    </w:p>
    <w:p w:rsidR="00387FDF" w:rsidRPr="001C59F5" w:rsidRDefault="00387FDF" w:rsidP="00703FEF">
      <w:pPr>
        <w:rPr>
          <w:rFonts w:ascii="Arial" w:hAnsi="Arial" w:cs="Arial"/>
          <w:b/>
          <w:bCs/>
          <w:color w:val="808000"/>
          <w:kern w:val="0"/>
          <w:szCs w:val="21"/>
        </w:rPr>
      </w:pPr>
      <w:r w:rsidRPr="001C59F5">
        <w:rPr>
          <w:rFonts w:ascii="Arial" w:hAnsi="Arial" w:cs="Arial"/>
          <w:color w:val="0000F0"/>
          <w:kern w:val="0"/>
          <w:szCs w:val="21"/>
        </w:rPr>
        <w:t>name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,</w:t>
      </w:r>
      <w:r w:rsidRPr="001C59F5">
        <w:rPr>
          <w:rFonts w:ascii="Arial" w:hAnsi="Arial" w:cs="Arial"/>
          <w:color w:val="0000F0"/>
          <w:kern w:val="0"/>
          <w:szCs w:val="21"/>
        </w:rPr>
        <w:t xml:space="preserve"> schema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,</w:t>
      </w:r>
      <w:r w:rsidR="001A2505" w:rsidRPr="001C59F5">
        <w:rPr>
          <w:rFonts w:ascii="Arial" w:hAnsi="Arial" w:cs="Arial"/>
          <w:color w:val="0000F0"/>
          <w:kern w:val="0"/>
          <w:szCs w:val="21"/>
        </w:rPr>
        <w:t xml:space="preserve"> </w:t>
      </w:r>
      <w:r w:rsidRPr="001C59F5">
        <w:rPr>
          <w:rFonts w:ascii="Arial" w:hAnsi="Arial" w:cs="Arial"/>
          <w:color w:val="0000F0"/>
          <w:kern w:val="0"/>
          <w:szCs w:val="21"/>
        </w:rPr>
        <w:t>length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(</w:t>
      </w:r>
      <w:r w:rsidRPr="001C59F5">
        <w:rPr>
          <w:rFonts w:ascii="Arial" w:hAnsi="Arial" w:cs="Arial"/>
          <w:color w:val="000000"/>
          <w:kern w:val="0"/>
          <w:szCs w:val="21"/>
        </w:rPr>
        <w:t>rtrim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(</w:t>
      </w:r>
      <w:r w:rsidRPr="001C59F5">
        <w:rPr>
          <w:rFonts w:ascii="Arial" w:hAnsi="Arial" w:cs="Arial"/>
          <w:color w:val="000000"/>
          <w:kern w:val="0"/>
          <w:szCs w:val="21"/>
        </w:rPr>
        <w:t>char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(</w:t>
      </w:r>
      <w:r w:rsidRPr="001C59F5">
        <w:rPr>
          <w:rFonts w:ascii="Arial" w:hAnsi="Arial" w:cs="Arial"/>
          <w:color w:val="000000"/>
          <w:kern w:val="0"/>
          <w:szCs w:val="21"/>
        </w:rPr>
        <w:t>power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(</w:t>
      </w:r>
      <w:r w:rsidRPr="001C59F5">
        <w:rPr>
          <w:rFonts w:ascii="Arial" w:hAnsi="Arial" w:cs="Arial"/>
          <w:color w:val="000000"/>
          <w:kern w:val="0"/>
          <w:szCs w:val="21"/>
        </w:rPr>
        <w:t>bigint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(-</w:t>
      </w:r>
      <w:r w:rsidRPr="001C59F5">
        <w:rPr>
          <w:rFonts w:ascii="Arial" w:hAnsi="Arial" w:cs="Arial"/>
          <w:color w:val="000000"/>
          <w:kern w:val="0"/>
          <w:szCs w:val="21"/>
        </w:rPr>
        <w:t>2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),</w:t>
      </w:r>
      <w:r w:rsidRPr="001C59F5">
        <w:rPr>
          <w:rFonts w:ascii="Arial" w:hAnsi="Arial" w:cs="Arial"/>
          <w:color w:val="0000F0"/>
          <w:kern w:val="0"/>
          <w:szCs w:val="21"/>
        </w:rPr>
        <w:t xml:space="preserve"> length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*</w:t>
      </w:r>
      <w:r w:rsidRPr="001C59F5">
        <w:rPr>
          <w:rFonts w:ascii="Arial" w:hAnsi="Arial" w:cs="Arial"/>
          <w:color w:val="000000"/>
          <w:kern w:val="0"/>
          <w:szCs w:val="21"/>
        </w:rPr>
        <w:t>8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-</w:t>
      </w:r>
      <w:r w:rsidRPr="001C59F5">
        <w:rPr>
          <w:rFonts w:ascii="Arial" w:hAnsi="Arial" w:cs="Arial"/>
          <w:color w:val="000000"/>
          <w:kern w:val="0"/>
          <w:szCs w:val="21"/>
        </w:rPr>
        <w:t>1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))))-</w:t>
      </w:r>
      <w:r w:rsidRPr="001C59F5">
        <w:rPr>
          <w:rFonts w:ascii="Arial" w:hAnsi="Arial" w:cs="Arial"/>
          <w:color w:val="000000"/>
          <w:kern w:val="0"/>
          <w:szCs w:val="21"/>
        </w:rPr>
        <w:t>1</w:t>
      </w:r>
      <w:r w:rsidRPr="001C59F5">
        <w:rPr>
          <w:rFonts w:ascii="Arial" w:hAnsi="Arial" w:cs="Arial"/>
          <w:color w:val="0000F0"/>
          <w:kern w:val="0"/>
          <w:szCs w:val="21"/>
        </w:rPr>
        <w:t xml:space="preserve"> </w:t>
      </w:r>
      <w:r w:rsidRPr="001C59F5">
        <w:rPr>
          <w:rFonts w:ascii="Arial" w:hAnsi="Arial" w:cs="Arial"/>
          <w:color w:val="000000"/>
          <w:kern w:val="0"/>
          <w:szCs w:val="21"/>
        </w:rPr>
        <w:t>precision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,</w:t>
      </w:r>
      <w:r w:rsidRPr="001C59F5">
        <w:rPr>
          <w:rFonts w:ascii="Arial" w:hAnsi="Arial" w:cs="Arial"/>
          <w:color w:val="0000F0"/>
          <w:kern w:val="0"/>
          <w:szCs w:val="21"/>
        </w:rPr>
        <w:br/>
      </w:r>
      <w:r w:rsidRPr="001C59F5">
        <w:rPr>
          <w:rFonts w:ascii="Arial" w:hAnsi="Arial" w:cs="Arial"/>
          <w:color w:val="000000"/>
          <w:kern w:val="0"/>
          <w:szCs w:val="21"/>
        </w:rPr>
        <w:t>power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(</w:t>
      </w:r>
      <w:r w:rsidRPr="001C59F5">
        <w:rPr>
          <w:rFonts w:ascii="Arial" w:hAnsi="Arial" w:cs="Arial"/>
          <w:color w:val="000000"/>
          <w:kern w:val="0"/>
          <w:szCs w:val="21"/>
        </w:rPr>
        <w:t>bigint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(-</w:t>
      </w:r>
      <w:r w:rsidRPr="001C59F5">
        <w:rPr>
          <w:rFonts w:ascii="Arial" w:hAnsi="Arial" w:cs="Arial"/>
          <w:color w:val="000000"/>
          <w:kern w:val="0"/>
          <w:szCs w:val="21"/>
        </w:rPr>
        <w:t>2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),</w:t>
      </w:r>
      <w:r w:rsidRPr="001C59F5">
        <w:rPr>
          <w:rFonts w:ascii="Arial" w:hAnsi="Arial" w:cs="Arial"/>
          <w:color w:val="0000F0"/>
          <w:kern w:val="0"/>
          <w:szCs w:val="21"/>
        </w:rPr>
        <w:t xml:space="preserve"> length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*</w:t>
      </w:r>
      <w:r w:rsidRPr="001C59F5">
        <w:rPr>
          <w:rFonts w:ascii="Arial" w:hAnsi="Arial" w:cs="Arial"/>
          <w:color w:val="000000"/>
          <w:kern w:val="0"/>
          <w:szCs w:val="21"/>
        </w:rPr>
        <w:t>8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-</w:t>
      </w:r>
      <w:r w:rsidRPr="001C59F5">
        <w:rPr>
          <w:rFonts w:ascii="Arial" w:hAnsi="Arial" w:cs="Arial"/>
          <w:color w:val="000000"/>
          <w:kern w:val="0"/>
          <w:szCs w:val="21"/>
        </w:rPr>
        <w:t>1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)</w:t>
      </w:r>
      <w:r w:rsidRPr="001C59F5">
        <w:rPr>
          <w:rFonts w:ascii="Arial" w:hAnsi="Arial" w:cs="Arial"/>
          <w:color w:val="0000F0"/>
          <w:kern w:val="0"/>
          <w:szCs w:val="21"/>
        </w:rPr>
        <w:t xml:space="preserve"> </w:t>
      </w:r>
      <w:r w:rsidRPr="001C59F5">
        <w:rPr>
          <w:rFonts w:ascii="Arial" w:hAnsi="Arial" w:cs="Arial"/>
          <w:color w:val="000000"/>
          <w:kern w:val="0"/>
          <w:szCs w:val="21"/>
        </w:rPr>
        <w:t>minvalue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,</w:t>
      </w:r>
      <w:r w:rsidR="001A2505" w:rsidRPr="001C59F5">
        <w:rPr>
          <w:rFonts w:ascii="Arial" w:hAnsi="Arial" w:cs="Arial"/>
          <w:color w:val="0000F0"/>
          <w:kern w:val="0"/>
          <w:szCs w:val="21"/>
        </w:rPr>
        <w:t xml:space="preserve"> </w:t>
      </w:r>
      <w:r w:rsidRPr="001C59F5">
        <w:rPr>
          <w:rFonts w:ascii="Arial" w:hAnsi="Arial" w:cs="Arial"/>
          <w:color w:val="000000"/>
          <w:kern w:val="0"/>
          <w:szCs w:val="21"/>
        </w:rPr>
        <w:t>abs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(</w:t>
      </w:r>
      <w:r w:rsidRPr="001C59F5">
        <w:rPr>
          <w:rFonts w:ascii="Arial" w:hAnsi="Arial" w:cs="Arial"/>
          <w:color w:val="000000"/>
          <w:kern w:val="0"/>
          <w:szCs w:val="21"/>
        </w:rPr>
        <w:t>power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(</w:t>
      </w:r>
      <w:r w:rsidRPr="001C59F5">
        <w:rPr>
          <w:rFonts w:ascii="Arial" w:hAnsi="Arial" w:cs="Arial"/>
          <w:color w:val="000000"/>
          <w:kern w:val="0"/>
          <w:szCs w:val="21"/>
        </w:rPr>
        <w:t>bigint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(-</w:t>
      </w:r>
      <w:r w:rsidRPr="001C59F5">
        <w:rPr>
          <w:rFonts w:ascii="Arial" w:hAnsi="Arial" w:cs="Arial"/>
          <w:color w:val="000000"/>
          <w:kern w:val="0"/>
          <w:szCs w:val="21"/>
        </w:rPr>
        <w:t>2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),</w:t>
      </w:r>
      <w:r w:rsidRPr="001C59F5">
        <w:rPr>
          <w:rFonts w:ascii="Arial" w:hAnsi="Arial" w:cs="Arial"/>
          <w:color w:val="0000F0"/>
          <w:kern w:val="0"/>
          <w:szCs w:val="21"/>
        </w:rPr>
        <w:t xml:space="preserve"> length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*</w:t>
      </w:r>
      <w:r w:rsidRPr="001C59F5">
        <w:rPr>
          <w:rFonts w:ascii="Arial" w:hAnsi="Arial" w:cs="Arial"/>
          <w:color w:val="000000"/>
          <w:kern w:val="0"/>
          <w:szCs w:val="21"/>
        </w:rPr>
        <w:t>8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-</w:t>
      </w:r>
      <w:r w:rsidRPr="001C59F5">
        <w:rPr>
          <w:rFonts w:ascii="Arial" w:hAnsi="Arial" w:cs="Arial"/>
          <w:color w:val="000000"/>
          <w:kern w:val="0"/>
          <w:szCs w:val="21"/>
        </w:rPr>
        <w:t>1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)+</w:t>
      </w:r>
      <w:r w:rsidRPr="001C59F5">
        <w:rPr>
          <w:rFonts w:ascii="Arial" w:hAnsi="Arial" w:cs="Arial"/>
          <w:color w:val="000000"/>
          <w:kern w:val="0"/>
          <w:szCs w:val="21"/>
        </w:rPr>
        <w:t>1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)</w:t>
      </w:r>
      <w:r w:rsidRPr="001C59F5">
        <w:rPr>
          <w:rFonts w:ascii="Arial" w:hAnsi="Arial" w:cs="Arial"/>
          <w:color w:val="0000F0"/>
          <w:kern w:val="0"/>
          <w:szCs w:val="21"/>
        </w:rPr>
        <w:t xml:space="preserve"> </w:t>
      </w:r>
      <w:r w:rsidRPr="001C59F5">
        <w:rPr>
          <w:rFonts w:ascii="Arial" w:hAnsi="Arial" w:cs="Arial"/>
          <w:color w:val="000000"/>
          <w:kern w:val="0"/>
          <w:szCs w:val="21"/>
        </w:rPr>
        <w:t>maxvalue</w:t>
      </w:r>
      <w:r w:rsidRPr="001C59F5">
        <w:rPr>
          <w:rFonts w:ascii="Arial" w:hAnsi="Arial" w:cs="Arial"/>
          <w:color w:val="0000F0"/>
          <w:kern w:val="0"/>
          <w:szCs w:val="21"/>
        </w:rPr>
        <w:br/>
        <w:t xml:space="preserve">from </w:t>
      </w:r>
      <w:r w:rsidRPr="001C59F5">
        <w:rPr>
          <w:rFonts w:ascii="Arial" w:hAnsi="Arial" w:cs="Arial"/>
          <w:color w:val="000000"/>
          <w:kern w:val="0"/>
          <w:szCs w:val="21"/>
        </w:rPr>
        <w:t>sysibm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.</w:t>
      </w:r>
      <w:r w:rsidRPr="001C59F5">
        <w:rPr>
          <w:rFonts w:ascii="Arial" w:hAnsi="Arial" w:cs="Arial"/>
          <w:color w:val="000000"/>
          <w:kern w:val="0"/>
          <w:szCs w:val="21"/>
        </w:rPr>
        <w:t>sysdatatypes</w:t>
      </w:r>
      <w:r w:rsidRPr="001C59F5">
        <w:rPr>
          <w:rFonts w:ascii="Arial" w:hAnsi="Arial" w:cs="Arial"/>
          <w:color w:val="0000F0"/>
          <w:kern w:val="0"/>
          <w:szCs w:val="21"/>
        </w:rPr>
        <w:br/>
        <w:t xml:space="preserve">where name in 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(</w:t>
      </w:r>
      <w:r w:rsidRPr="001C59F5">
        <w:rPr>
          <w:rFonts w:ascii="Arial" w:hAnsi="Arial" w:cs="Arial"/>
          <w:color w:val="FF0000"/>
          <w:kern w:val="0"/>
          <w:szCs w:val="21"/>
        </w:rPr>
        <w:t>'SMALLINT'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,</w:t>
      </w:r>
      <w:r w:rsidRPr="001C59F5">
        <w:rPr>
          <w:rFonts w:ascii="Arial" w:hAnsi="Arial" w:cs="Arial"/>
          <w:color w:val="0000F0"/>
          <w:kern w:val="0"/>
          <w:szCs w:val="21"/>
        </w:rPr>
        <w:t xml:space="preserve"> </w:t>
      </w:r>
      <w:r w:rsidRPr="001C59F5">
        <w:rPr>
          <w:rFonts w:ascii="Arial" w:hAnsi="Arial" w:cs="Arial"/>
          <w:color w:val="FF0000"/>
          <w:kern w:val="0"/>
          <w:szCs w:val="21"/>
        </w:rPr>
        <w:t>'INTEGER'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,</w:t>
      </w:r>
      <w:r w:rsidRPr="001C59F5">
        <w:rPr>
          <w:rFonts w:ascii="Arial" w:hAnsi="Arial" w:cs="Arial"/>
          <w:color w:val="0000F0"/>
          <w:kern w:val="0"/>
          <w:szCs w:val="21"/>
        </w:rPr>
        <w:t xml:space="preserve"> </w:t>
      </w:r>
      <w:r w:rsidRPr="001C59F5">
        <w:rPr>
          <w:rFonts w:ascii="Arial" w:hAnsi="Arial" w:cs="Arial"/>
          <w:color w:val="FF0000"/>
          <w:kern w:val="0"/>
          <w:szCs w:val="21"/>
        </w:rPr>
        <w:t>'BIGINT'</w:t>
      </w: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)</w:t>
      </w:r>
    </w:p>
    <w:p w:rsidR="00493807" w:rsidRPr="001C59F5" w:rsidRDefault="00493807" w:rsidP="00703FEF">
      <w:pPr>
        <w:rPr>
          <w:rFonts w:ascii="Arial" w:hAnsi="Arial" w:cs="Arial"/>
          <w:szCs w:val="21"/>
        </w:rPr>
      </w:pPr>
      <w:r w:rsidRPr="001C59F5">
        <w:rPr>
          <w:rFonts w:ascii="Arial" w:hAnsi="Arial" w:cs="Arial"/>
          <w:b/>
          <w:bCs/>
          <w:color w:val="808000"/>
          <w:kern w:val="0"/>
          <w:szCs w:val="21"/>
        </w:rPr>
        <w:t>**/</w:t>
      </w:r>
    </w:p>
    <w:p w:rsidR="00A802F0" w:rsidRPr="001C59F5" w:rsidRDefault="00A802F0" w:rsidP="00A063C3">
      <w:pPr>
        <w:pStyle w:val="3"/>
        <w:rPr>
          <w:rFonts w:ascii="Arial" w:hAnsi="Arial" w:cs="Arial"/>
        </w:rPr>
      </w:pPr>
      <w:bookmarkStart w:id="5" w:name="_Toc279997878"/>
      <w:r w:rsidRPr="001C59F5">
        <w:rPr>
          <w:rFonts w:ascii="Arial" w:hAnsi="Arial" w:cs="Arial"/>
        </w:rPr>
        <w:t>浮点型</w:t>
      </w:r>
      <w:r w:rsidR="00FC5847" w:rsidRPr="001C59F5">
        <w:rPr>
          <w:rFonts w:ascii="Arial" w:hAnsi="Arial" w:cs="Arial"/>
        </w:rPr>
        <w:t xml:space="preserve"> (Floating P</w:t>
      </w:r>
      <w:r w:rsidR="00A063C3" w:rsidRPr="001C59F5">
        <w:rPr>
          <w:rFonts w:ascii="Arial" w:hAnsi="Arial" w:cs="Arial"/>
        </w:rPr>
        <w:t>oint)</w:t>
      </w:r>
      <w:bookmarkEnd w:id="5"/>
    </w:p>
    <w:tbl>
      <w:tblPr>
        <w:tblW w:w="8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2"/>
        <w:gridCol w:w="1148"/>
        <w:gridCol w:w="5487"/>
      </w:tblGrid>
      <w:tr w:rsidR="003803A1" w:rsidRPr="001C59F5" w:rsidTr="00D71E58">
        <w:trPr>
          <w:trHeight w:val="50"/>
        </w:trPr>
        <w:tc>
          <w:tcPr>
            <w:tcW w:w="1452" w:type="dxa"/>
            <w:shd w:val="clear" w:color="auto" w:fill="DDD9C3"/>
            <w:vAlign w:val="center"/>
          </w:tcPr>
          <w:p w:rsidR="003803A1" w:rsidRPr="00A366E9" w:rsidRDefault="003803A1" w:rsidP="00E82EC5">
            <w:pPr>
              <w:pStyle w:val="af"/>
              <w:keepNext/>
              <w:suppressAutoHyphens/>
              <w:spacing w:before="60" w:after="60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66E9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148" w:type="dxa"/>
            <w:shd w:val="clear" w:color="auto" w:fill="DDD9C3"/>
            <w:vAlign w:val="center"/>
          </w:tcPr>
          <w:p w:rsidR="003803A1" w:rsidRPr="00A366E9" w:rsidRDefault="003803A1" w:rsidP="00E82EC5">
            <w:pPr>
              <w:pStyle w:val="af"/>
              <w:keepNext/>
              <w:suppressAutoHyphens/>
              <w:spacing w:before="60" w:after="60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66E9">
              <w:rPr>
                <w:rFonts w:ascii="Arial" w:hAnsi="Arial" w:cs="Arial"/>
                <w:b/>
                <w:sz w:val="20"/>
                <w:szCs w:val="20"/>
              </w:rPr>
              <w:t>Precision</w:t>
            </w:r>
          </w:p>
        </w:tc>
        <w:tc>
          <w:tcPr>
            <w:tcW w:w="5487" w:type="dxa"/>
            <w:shd w:val="clear" w:color="auto" w:fill="DDD9C3"/>
            <w:vAlign w:val="center"/>
          </w:tcPr>
          <w:p w:rsidR="003803A1" w:rsidRPr="00A366E9" w:rsidRDefault="003803A1" w:rsidP="00E82EC5">
            <w:pPr>
              <w:pStyle w:val="af"/>
              <w:keepNext/>
              <w:suppressAutoHyphens/>
              <w:spacing w:before="60" w:after="60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66E9">
              <w:rPr>
                <w:rFonts w:ascii="Arial" w:hAnsi="Arial" w:cs="Arial"/>
                <w:b/>
                <w:sz w:val="20"/>
                <w:szCs w:val="20"/>
              </w:rPr>
              <w:t>Range</w:t>
            </w:r>
          </w:p>
        </w:tc>
      </w:tr>
      <w:tr w:rsidR="003803A1" w:rsidRPr="001C59F5" w:rsidTr="00D71E58">
        <w:tc>
          <w:tcPr>
            <w:tcW w:w="1452" w:type="dxa"/>
            <w:shd w:val="clear" w:color="auto" w:fill="auto"/>
            <w:vAlign w:val="center"/>
          </w:tcPr>
          <w:p w:rsidR="00C536F6" w:rsidRPr="00A366E9" w:rsidRDefault="00C536F6" w:rsidP="00E82EC5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A366E9">
              <w:rPr>
                <w:rFonts w:ascii="Arial" w:hAnsi="Arial" w:cs="Arial"/>
                <w:sz w:val="20"/>
                <w:szCs w:val="20"/>
              </w:rPr>
              <w:t>REAL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C536F6" w:rsidRPr="00A366E9" w:rsidRDefault="00101BFC" w:rsidP="00E82EC5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A366E9"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5487" w:type="dxa"/>
            <w:shd w:val="clear" w:color="auto" w:fill="auto"/>
            <w:vAlign w:val="center"/>
          </w:tcPr>
          <w:p w:rsidR="00C536F6" w:rsidRPr="00A366E9" w:rsidRDefault="00C536F6" w:rsidP="00E82EC5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A366E9">
              <w:rPr>
                <w:rFonts w:ascii="Arial" w:hAnsi="Arial" w:cs="Arial"/>
                <w:sz w:val="20"/>
                <w:szCs w:val="20"/>
              </w:rPr>
              <w:t>[-3.4028234663852886e+38,1.1754943508222875e-38]</w:t>
            </w:r>
          </w:p>
          <w:p w:rsidR="00C536F6" w:rsidRPr="00A366E9" w:rsidRDefault="00C536F6" w:rsidP="00E82EC5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A366E9">
              <w:rPr>
                <w:rFonts w:ascii="Arial" w:hAnsi="Arial" w:cs="Arial"/>
                <w:sz w:val="20"/>
                <w:szCs w:val="20"/>
              </w:rPr>
              <w:t>[1.1754943508222875e-38,3.4028234663852886e+38]</w:t>
            </w:r>
          </w:p>
        </w:tc>
      </w:tr>
      <w:tr w:rsidR="003803A1" w:rsidRPr="001C59F5" w:rsidTr="00D71E58">
        <w:tc>
          <w:tcPr>
            <w:tcW w:w="1452" w:type="dxa"/>
            <w:shd w:val="clear" w:color="auto" w:fill="auto"/>
            <w:vAlign w:val="center"/>
          </w:tcPr>
          <w:p w:rsidR="00C536F6" w:rsidRPr="00A366E9" w:rsidRDefault="00C536F6" w:rsidP="00E82EC5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A366E9">
              <w:rPr>
                <w:rFonts w:ascii="Arial" w:hAnsi="Arial" w:cs="Arial"/>
                <w:sz w:val="20"/>
                <w:szCs w:val="20"/>
              </w:rPr>
              <w:t>FLOAT DOUBLE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C536F6" w:rsidRPr="00A366E9" w:rsidRDefault="00101BFC" w:rsidP="00E82EC5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A366E9"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5487" w:type="dxa"/>
            <w:shd w:val="clear" w:color="auto" w:fill="auto"/>
            <w:vAlign w:val="center"/>
          </w:tcPr>
          <w:p w:rsidR="00C536F6" w:rsidRPr="00A366E9" w:rsidRDefault="00C536F6" w:rsidP="00E82EC5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A366E9">
              <w:rPr>
                <w:rFonts w:ascii="Arial" w:hAnsi="Arial" w:cs="Arial"/>
                <w:sz w:val="20"/>
                <w:szCs w:val="20"/>
              </w:rPr>
              <w:t>[-1.7976931348623158e+308,-2.2250738585072014e-308]</w:t>
            </w:r>
          </w:p>
          <w:p w:rsidR="00C536F6" w:rsidRPr="00A366E9" w:rsidRDefault="00C536F6" w:rsidP="00E82EC5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A366E9">
              <w:rPr>
                <w:rFonts w:ascii="Arial" w:hAnsi="Arial" w:cs="Arial"/>
                <w:sz w:val="20"/>
                <w:szCs w:val="20"/>
              </w:rPr>
              <w:t>[2.2250738585072014e-308,1.7976931348623158e+308]</w:t>
            </w:r>
          </w:p>
        </w:tc>
      </w:tr>
    </w:tbl>
    <w:p w:rsidR="00C25AF3" w:rsidRPr="001C59F5" w:rsidRDefault="00C25AF3" w:rsidP="00C25AF3">
      <w:pPr>
        <w:pStyle w:val="3"/>
        <w:rPr>
          <w:rFonts w:ascii="Arial" w:hAnsi="Arial" w:cs="Arial"/>
        </w:rPr>
      </w:pPr>
      <w:bookmarkStart w:id="6" w:name="_Toc279997879"/>
      <w:r w:rsidRPr="001C59F5">
        <w:rPr>
          <w:rFonts w:ascii="Arial" w:hAnsi="Arial" w:cs="Arial"/>
        </w:rPr>
        <w:t>小数型</w:t>
      </w:r>
      <w:r w:rsidRPr="001C59F5">
        <w:rPr>
          <w:rFonts w:ascii="Arial" w:hAnsi="Arial" w:cs="Arial"/>
        </w:rPr>
        <w:t xml:space="preserve"> (Decimal)</w:t>
      </w:r>
      <w:bookmarkEnd w:id="6"/>
    </w:p>
    <w:tbl>
      <w:tblPr>
        <w:tblW w:w="8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2"/>
        <w:gridCol w:w="1134"/>
        <w:gridCol w:w="5473"/>
      </w:tblGrid>
      <w:tr w:rsidR="003803A1" w:rsidRPr="001226A8" w:rsidTr="00D71E58">
        <w:tc>
          <w:tcPr>
            <w:tcW w:w="1452" w:type="dxa"/>
            <w:shd w:val="clear" w:color="auto" w:fill="DDD9C3"/>
            <w:vAlign w:val="center"/>
          </w:tcPr>
          <w:p w:rsidR="003803A1" w:rsidRPr="001226A8" w:rsidRDefault="003803A1" w:rsidP="00E82EC5">
            <w:pPr>
              <w:pStyle w:val="af"/>
              <w:keepNext/>
              <w:suppressAutoHyphens/>
              <w:spacing w:before="60" w:after="60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26A8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134" w:type="dxa"/>
            <w:shd w:val="clear" w:color="auto" w:fill="DDD9C3"/>
            <w:vAlign w:val="center"/>
          </w:tcPr>
          <w:p w:rsidR="003803A1" w:rsidRPr="001226A8" w:rsidRDefault="003803A1" w:rsidP="00E82EC5">
            <w:pPr>
              <w:pStyle w:val="af"/>
              <w:keepNext/>
              <w:suppressAutoHyphens/>
              <w:spacing w:before="60" w:after="60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26A8">
              <w:rPr>
                <w:rFonts w:ascii="Arial" w:hAnsi="Arial" w:cs="Arial"/>
                <w:b/>
                <w:sz w:val="20"/>
                <w:szCs w:val="20"/>
              </w:rPr>
              <w:t>Precision</w:t>
            </w:r>
          </w:p>
        </w:tc>
        <w:tc>
          <w:tcPr>
            <w:tcW w:w="5473" w:type="dxa"/>
            <w:shd w:val="clear" w:color="auto" w:fill="DDD9C3"/>
            <w:vAlign w:val="center"/>
          </w:tcPr>
          <w:p w:rsidR="003803A1" w:rsidRPr="001226A8" w:rsidRDefault="003803A1" w:rsidP="00E82EC5">
            <w:pPr>
              <w:pStyle w:val="af"/>
              <w:keepNext/>
              <w:suppressAutoHyphens/>
              <w:spacing w:before="60" w:after="60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26A8">
              <w:rPr>
                <w:rFonts w:ascii="Arial" w:hAnsi="Arial" w:cs="Arial"/>
                <w:b/>
                <w:sz w:val="20"/>
                <w:szCs w:val="20"/>
              </w:rPr>
              <w:t>Range</w:t>
            </w:r>
          </w:p>
        </w:tc>
      </w:tr>
      <w:tr w:rsidR="003803A1" w:rsidRPr="001226A8" w:rsidTr="00D71E58">
        <w:trPr>
          <w:trHeight w:val="359"/>
        </w:trPr>
        <w:tc>
          <w:tcPr>
            <w:tcW w:w="1452" w:type="dxa"/>
            <w:shd w:val="clear" w:color="auto" w:fill="auto"/>
            <w:vAlign w:val="center"/>
          </w:tcPr>
          <w:p w:rsidR="00285CBF" w:rsidRPr="001226A8" w:rsidRDefault="00C25AF3" w:rsidP="00E82EC5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1226A8">
              <w:rPr>
                <w:rFonts w:ascii="Arial" w:hAnsi="Arial" w:cs="Arial"/>
                <w:sz w:val="20"/>
                <w:szCs w:val="20"/>
              </w:rPr>
              <w:t>DECIMAL</w:t>
            </w:r>
          </w:p>
          <w:p w:rsidR="00C25AF3" w:rsidRPr="001226A8" w:rsidRDefault="00CC036F" w:rsidP="00E82EC5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1226A8">
              <w:rPr>
                <w:rFonts w:ascii="Arial" w:hAnsi="Arial" w:cs="Arial"/>
                <w:sz w:val="20"/>
                <w:szCs w:val="20"/>
              </w:rPr>
              <w:t>NUMERIC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25AF3" w:rsidRPr="001226A8" w:rsidRDefault="00285CBF" w:rsidP="001451DF">
            <w:pPr>
              <w:pStyle w:val="af"/>
              <w:ind w:firstLineChars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26A8">
              <w:rPr>
                <w:rFonts w:ascii="Arial" w:hAnsi="Arial" w:cs="Arial"/>
                <w:sz w:val="20"/>
                <w:szCs w:val="20"/>
              </w:rPr>
              <w:t>&lt;=</w:t>
            </w:r>
            <w:r w:rsidR="00BF3F93" w:rsidRPr="001226A8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5473" w:type="dxa"/>
            <w:shd w:val="clear" w:color="auto" w:fill="auto"/>
            <w:vAlign w:val="center"/>
          </w:tcPr>
          <w:p w:rsidR="00CF787B" w:rsidRPr="001226A8" w:rsidRDefault="00444A9C" w:rsidP="00E82EC5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1226A8">
              <w:rPr>
                <w:rFonts w:ascii="Arial" w:hAnsi="Arial" w:cs="Arial"/>
                <w:sz w:val="20"/>
                <w:szCs w:val="20"/>
              </w:rPr>
              <w:t>[</w:t>
            </w:r>
            <w:r w:rsidR="00D568E7" w:rsidRPr="001226A8">
              <w:rPr>
                <w:rFonts w:ascii="Arial" w:hAnsi="Arial" w:cs="Arial"/>
                <w:sz w:val="20"/>
                <w:szCs w:val="20"/>
              </w:rPr>
              <w:t>-10**</w:t>
            </w:r>
            <w:r w:rsidRPr="001226A8">
              <w:rPr>
                <w:rFonts w:ascii="Arial" w:hAnsi="Arial" w:cs="Arial"/>
                <w:sz w:val="20"/>
                <w:szCs w:val="20"/>
              </w:rPr>
              <w:t>31+1,10**31-1]</w:t>
            </w:r>
          </w:p>
        </w:tc>
      </w:tr>
    </w:tbl>
    <w:p w:rsidR="000C5A5B" w:rsidRPr="002C1FB5" w:rsidRDefault="000C5A5B" w:rsidP="002C1FB5">
      <w:pPr>
        <w:pStyle w:val="3"/>
        <w:rPr>
          <w:rFonts w:ascii="Arial" w:hAnsi="Arial" w:cs="Arial"/>
        </w:rPr>
      </w:pPr>
      <w:bookmarkStart w:id="7" w:name="_Toc279997880"/>
      <w:r w:rsidRPr="002C1FB5">
        <w:rPr>
          <w:rFonts w:ascii="Arial" w:hAnsi="Arial" w:cs="Arial"/>
        </w:rPr>
        <w:t>字符类型</w:t>
      </w:r>
      <w:r w:rsidRPr="002C1FB5">
        <w:rPr>
          <w:rFonts w:ascii="Arial" w:hAnsi="Arial" w:cs="Arial"/>
        </w:rPr>
        <w:t xml:space="preserve"> (C</w:t>
      </w:r>
      <w:r w:rsidR="00FC5847" w:rsidRPr="002C1FB5">
        <w:rPr>
          <w:rFonts w:ascii="Arial" w:hAnsi="Arial" w:cs="Arial"/>
        </w:rPr>
        <w:t>haracter s</w:t>
      </w:r>
      <w:r w:rsidRPr="002C1FB5">
        <w:rPr>
          <w:rFonts w:ascii="Arial" w:hAnsi="Arial" w:cs="Arial"/>
        </w:rPr>
        <w:t>trings)</w:t>
      </w:r>
      <w:bookmarkEnd w:id="7"/>
    </w:p>
    <w:p w:rsidR="000C5A5B" w:rsidRPr="002C1FB5" w:rsidRDefault="000C5A5B" w:rsidP="000C5A5B">
      <w:pPr>
        <w:pStyle w:val="3"/>
        <w:rPr>
          <w:rFonts w:ascii="Arial" w:hAnsi="Arial" w:cs="Arial"/>
        </w:rPr>
      </w:pPr>
      <w:bookmarkStart w:id="8" w:name="_Toc279997881"/>
      <w:r w:rsidRPr="002C1FB5">
        <w:rPr>
          <w:rFonts w:ascii="Arial" w:hAnsi="Arial" w:cs="Arial"/>
        </w:rPr>
        <w:t>定长字符</w:t>
      </w:r>
      <w:r w:rsidRPr="002C1FB5">
        <w:rPr>
          <w:rFonts w:ascii="Arial" w:hAnsi="Arial" w:cs="Arial"/>
        </w:rPr>
        <w:t xml:space="preserve"> (</w:t>
      </w:r>
      <w:r w:rsidR="00FC5847" w:rsidRPr="002C1FB5">
        <w:rPr>
          <w:rFonts w:ascii="Arial" w:hAnsi="Arial" w:cs="Arial"/>
        </w:rPr>
        <w:t>Fixed-length Character S</w:t>
      </w:r>
      <w:r w:rsidRPr="002C1FB5">
        <w:rPr>
          <w:rFonts w:ascii="Arial" w:hAnsi="Arial" w:cs="Arial"/>
        </w:rPr>
        <w:t>tring)</w:t>
      </w:r>
      <w:bookmarkEnd w:id="8"/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9C3"/>
        <w:tblLook w:val="01E0" w:firstRow="1" w:lastRow="1" w:firstColumn="1" w:lastColumn="1" w:noHBand="0" w:noVBand="0"/>
      </w:tblPr>
      <w:tblGrid>
        <w:gridCol w:w="2586"/>
        <w:gridCol w:w="5460"/>
      </w:tblGrid>
      <w:tr w:rsidR="001A1941" w:rsidRPr="001226A8" w:rsidTr="00D71E58">
        <w:trPr>
          <w:trHeight w:val="181"/>
        </w:trPr>
        <w:tc>
          <w:tcPr>
            <w:tcW w:w="2586" w:type="dxa"/>
            <w:shd w:val="clear" w:color="auto" w:fill="DDD9C3"/>
            <w:vAlign w:val="center"/>
          </w:tcPr>
          <w:p w:rsidR="001A1941" w:rsidRPr="002C1FB5" w:rsidRDefault="001A1941" w:rsidP="00E82EC5">
            <w:pPr>
              <w:pStyle w:val="af"/>
              <w:keepNext/>
              <w:suppressAutoHyphens/>
              <w:spacing w:before="60" w:after="60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1FB5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5460" w:type="dxa"/>
            <w:shd w:val="clear" w:color="auto" w:fill="DDD9C3"/>
            <w:vAlign w:val="center"/>
          </w:tcPr>
          <w:p w:rsidR="001A1941" w:rsidRPr="002C1FB5" w:rsidRDefault="001A1941" w:rsidP="00E82EC5">
            <w:pPr>
              <w:pStyle w:val="af"/>
              <w:keepNext/>
              <w:suppressAutoHyphens/>
              <w:spacing w:before="60" w:after="60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1FB5">
              <w:rPr>
                <w:rFonts w:ascii="Arial" w:hAnsi="Arial" w:cs="Arial"/>
                <w:b/>
                <w:sz w:val="20"/>
                <w:szCs w:val="20"/>
              </w:rPr>
              <w:t>Length</w:t>
            </w:r>
            <w:r w:rsidR="00940D54" w:rsidRPr="002C1FB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C1FB5">
              <w:rPr>
                <w:rFonts w:ascii="Arial" w:hAnsi="Arial" w:cs="Arial"/>
                <w:b/>
                <w:sz w:val="20"/>
                <w:szCs w:val="20"/>
              </w:rPr>
              <w:t>(byte)</w:t>
            </w:r>
          </w:p>
        </w:tc>
      </w:tr>
      <w:tr w:rsidR="001A1941" w:rsidRPr="001226A8" w:rsidTr="00D71E58">
        <w:tc>
          <w:tcPr>
            <w:tcW w:w="2586" w:type="dxa"/>
            <w:shd w:val="clear" w:color="auto" w:fill="auto"/>
            <w:vAlign w:val="center"/>
          </w:tcPr>
          <w:p w:rsidR="001A1941" w:rsidRPr="001226A8" w:rsidRDefault="001A1941" w:rsidP="00E82EC5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1226A8"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5460" w:type="dxa"/>
            <w:shd w:val="clear" w:color="auto" w:fill="auto"/>
            <w:vAlign w:val="center"/>
          </w:tcPr>
          <w:p w:rsidR="001A1941" w:rsidRPr="001226A8" w:rsidRDefault="001A1941" w:rsidP="00464880">
            <w:pPr>
              <w:pStyle w:val="af"/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226A8">
              <w:rPr>
                <w:rFonts w:ascii="Arial" w:hAnsi="Arial" w:cs="Arial"/>
                <w:sz w:val="20"/>
                <w:szCs w:val="20"/>
              </w:rPr>
              <w:t>[1, 254]</w:t>
            </w:r>
          </w:p>
        </w:tc>
      </w:tr>
    </w:tbl>
    <w:p w:rsidR="00295A72" w:rsidRPr="001C59F5" w:rsidRDefault="00295A72" w:rsidP="00295A72">
      <w:pPr>
        <w:pStyle w:val="3"/>
        <w:rPr>
          <w:rFonts w:ascii="Arial" w:hAnsi="Arial" w:cs="Arial"/>
        </w:rPr>
      </w:pPr>
      <w:bookmarkStart w:id="9" w:name="_Toc279997882"/>
      <w:r w:rsidRPr="001C59F5">
        <w:rPr>
          <w:rFonts w:ascii="Arial" w:hAnsi="Arial" w:cs="Arial"/>
        </w:rPr>
        <w:t>变长字符</w:t>
      </w:r>
      <w:r w:rsidRPr="001C59F5">
        <w:rPr>
          <w:rFonts w:ascii="Arial" w:hAnsi="Arial" w:cs="Arial"/>
        </w:rPr>
        <w:t xml:space="preserve"> (Varying-length Character String)</w:t>
      </w:r>
      <w:bookmarkEnd w:id="9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2"/>
        <w:gridCol w:w="5431"/>
      </w:tblGrid>
      <w:tr w:rsidR="001A1941" w:rsidRPr="001C59F5" w:rsidTr="00D71E58">
        <w:tc>
          <w:tcPr>
            <w:tcW w:w="2572" w:type="dxa"/>
            <w:shd w:val="clear" w:color="auto" w:fill="DDD9C3"/>
            <w:vAlign w:val="center"/>
          </w:tcPr>
          <w:p w:rsidR="001A1941" w:rsidRPr="00BF12C5" w:rsidRDefault="001A1941" w:rsidP="00E82EC5">
            <w:pPr>
              <w:pStyle w:val="af"/>
              <w:keepNext/>
              <w:suppressAutoHyphens/>
              <w:spacing w:before="60" w:after="60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F12C5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5431" w:type="dxa"/>
            <w:shd w:val="clear" w:color="auto" w:fill="DDD9C3"/>
            <w:vAlign w:val="center"/>
          </w:tcPr>
          <w:p w:rsidR="001A1941" w:rsidRPr="00BF12C5" w:rsidRDefault="001A1941" w:rsidP="00E82EC5">
            <w:pPr>
              <w:pStyle w:val="af"/>
              <w:keepNext/>
              <w:suppressAutoHyphens/>
              <w:spacing w:before="60" w:after="60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F12C5">
              <w:rPr>
                <w:rFonts w:ascii="Arial" w:hAnsi="Arial" w:cs="Arial"/>
                <w:b/>
                <w:sz w:val="20"/>
                <w:szCs w:val="20"/>
              </w:rPr>
              <w:t>Length</w:t>
            </w:r>
            <w:r w:rsidR="00940D54" w:rsidRPr="00BF12C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F12C5">
              <w:rPr>
                <w:rFonts w:ascii="Arial" w:hAnsi="Arial" w:cs="Arial"/>
                <w:b/>
                <w:sz w:val="20"/>
                <w:szCs w:val="20"/>
              </w:rPr>
              <w:t>(byte)</w:t>
            </w:r>
          </w:p>
        </w:tc>
      </w:tr>
      <w:tr w:rsidR="001A1941" w:rsidRPr="001C59F5" w:rsidTr="00D71E58">
        <w:tc>
          <w:tcPr>
            <w:tcW w:w="2572" w:type="dxa"/>
            <w:shd w:val="clear" w:color="auto" w:fill="auto"/>
            <w:vAlign w:val="center"/>
          </w:tcPr>
          <w:p w:rsidR="001A1941" w:rsidRPr="00D71E58" w:rsidRDefault="001A1941" w:rsidP="00E82EC5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D71E58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1A1941" w:rsidRPr="00D71E58" w:rsidRDefault="001A1941" w:rsidP="00464880">
            <w:pPr>
              <w:pStyle w:val="af"/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D71E58">
              <w:rPr>
                <w:rFonts w:ascii="Arial" w:hAnsi="Arial" w:cs="Arial"/>
                <w:sz w:val="20"/>
                <w:szCs w:val="20"/>
              </w:rPr>
              <w:t>&lt;=32672</w:t>
            </w:r>
          </w:p>
        </w:tc>
      </w:tr>
      <w:tr w:rsidR="001A1941" w:rsidRPr="001C59F5" w:rsidTr="00D71E58">
        <w:tc>
          <w:tcPr>
            <w:tcW w:w="2572" w:type="dxa"/>
            <w:shd w:val="clear" w:color="auto" w:fill="auto"/>
            <w:vAlign w:val="center"/>
          </w:tcPr>
          <w:p w:rsidR="001A1941" w:rsidRPr="00D71E58" w:rsidRDefault="001A1941" w:rsidP="00E82EC5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D71E58">
              <w:rPr>
                <w:rFonts w:ascii="Arial" w:hAnsi="Arial" w:cs="Arial"/>
                <w:sz w:val="20"/>
                <w:szCs w:val="20"/>
              </w:rPr>
              <w:t>LONG VARCHAR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1A1941" w:rsidRPr="00D71E58" w:rsidRDefault="001A1941" w:rsidP="00464880">
            <w:pPr>
              <w:pStyle w:val="af"/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D71E58">
              <w:rPr>
                <w:rFonts w:ascii="Arial" w:hAnsi="Arial" w:cs="Arial"/>
                <w:sz w:val="20"/>
                <w:szCs w:val="20"/>
              </w:rPr>
              <w:t>&lt;=32700</w:t>
            </w:r>
          </w:p>
        </w:tc>
      </w:tr>
      <w:tr w:rsidR="001A1941" w:rsidRPr="001C59F5" w:rsidTr="00D71E58">
        <w:tc>
          <w:tcPr>
            <w:tcW w:w="2572" w:type="dxa"/>
            <w:shd w:val="clear" w:color="auto" w:fill="auto"/>
            <w:vAlign w:val="center"/>
          </w:tcPr>
          <w:p w:rsidR="001A1941" w:rsidRPr="00D71E58" w:rsidRDefault="001A1941" w:rsidP="00E82EC5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D71E58">
              <w:rPr>
                <w:rFonts w:ascii="Arial" w:hAnsi="Arial" w:cs="Arial"/>
                <w:sz w:val="20"/>
                <w:szCs w:val="20"/>
              </w:rPr>
              <w:t>CLOB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1A1941" w:rsidRPr="00D71E58" w:rsidRDefault="001A1941" w:rsidP="00464880">
            <w:pPr>
              <w:pStyle w:val="af"/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D71E58">
              <w:rPr>
                <w:rFonts w:ascii="Arial" w:hAnsi="Arial" w:cs="Arial"/>
                <w:sz w:val="20"/>
                <w:szCs w:val="20"/>
              </w:rPr>
              <w:t>&lt;=2147483647</w:t>
            </w:r>
            <w:r w:rsidR="00CA74C8" w:rsidRPr="00D71E58">
              <w:rPr>
                <w:rFonts w:ascii="Arial" w:hAnsi="Arial" w:cs="Arial"/>
                <w:sz w:val="20"/>
                <w:szCs w:val="20"/>
              </w:rPr>
              <w:t xml:space="preserve"> (2G)</w:t>
            </w:r>
          </w:p>
        </w:tc>
      </w:tr>
    </w:tbl>
    <w:p w:rsidR="004E0FD9" w:rsidRPr="001C59F5" w:rsidRDefault="00152FE8" w:rsidP="004E0FD9">
      <w:pPr>
        <w:pStyle w:val="2"/>
        <w:rPr>
          <w:rFonts w:ascii="Arial" w:hAnsi="Arial" w:cs="Arial"/>
        </w:rPr>
      </w:pPr>
      <w:bookmarkStart w:id="10" w:name="_Toc279997883"/>
      <w:r w:rsidRPr="001C59F5">
        <w:rPr>
          <w:rFonts w:ascii="Arial" w:hAnsi="Arial" w:cs="Arial"/>
        </w:rPr>
        <w:t>日期</w:t>
      </w:r>
      <w:r w:rsidR="004E0FD9" w:rsidRPr="001C59F5">
        <w:rPr>
          <w:rFonts w:ascii="Arial" w:hAnsi="Arial" w:cs="Arial"/>
        </w:rPr>
        <w:t>时间类型</w:t>
      </w:r>
      <w:r w:rsidR="004E0FD9" w:rsidRPr="001C59F5">
        <w:rPr>
          <w:rFonts w:ascii="Arial" w:hAnsi="Arial" w:cs="Arial"/>
        </w:rPr>
        <w:t xml:space="preserve"> (Datatime</w:t>
      </w:r>
      <w:r w:rsidR="008855F0" w:rsidRPr="001C59F5">
        <w:rPr>
          <w:rFonts w:ascii="Arial" w:hAnsi="Arial" w:cs="Arial"/>
        </w:rPr>
        <w:t xml:space="preserve"> Values</w:t>
      </w:r>
      <w:r w:rsidR="004E0FD9" w:rsidRPr="001C59F5">
        <w:rPr>
          <w:rFonts w:ascii="Arial" w:hAnsi="Arial" w:cs="Arial"/>
        </w:rPr>
        <w:t>)</w:t>
      </w:r>
      <w:bookmarkEnd w:id="10"/>
    </w:p>
    <w:tbl>
      <w:tblPr>
        <w:tblW w:w="7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6"/>
        <w:gridCol w:w="5403"/>
      </w:tblGrid>
      <w:tr w:rsidR="004E0FD9" w:rsidRPr="001C59F5" w:rsidTr="00D71E58">
        <w:trPr>
          <w:trHeight w:val="289"/>
        </w:trPr>
        <w:tc>
          <w:tcPr>
            <w:tcW w:w="2586" w:type="dxa"/>
            <w:shd w:val="clear" w:color="auto" w:fill="DDD9C3"/>
            <w:vAlign w:val="center"/>
          </w:tcPr>
          <w:p w:rsidR="004E0FD9" w:rsidRPr="00A906C1" w:rsidRDefault="004E0FD9" w:rsidP="00E82EC5">
            <w:pPr>
              <w:pStyle w:val="af"/>
              <w:keepNext/>
              <w:suppressAutoHyphens/>
              <w:spacing w:before="60" w:after="60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06C1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5403" w:type="dxa"/>
            <w:shd w:val="clear" w:color="auto" w:fill="DDD9C3"/>
            <w:vAlign w:val="center"/>
          </w:tcPr>
          <w:p w:rsidR="004E0FD9" w:rsidRPr="00A906C1" w:rsidRDefault="00FA4CDA" w:rsidP="00E82EC5">
            <w:pPr>
              <w:pStyle w:val="af"/>
              <w:keepNext/>
              <w:suppressAutoHyphens/>
              <w:spacing w:before="60" w:after="60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06C1">
              <w:rPr>
                <w:rFonts w:ascii="Arial" w:hAnsi="Arial" w:cs="Arial"/>
                <w:b/>
                <w:sz w:val="20"/>
                <w:szCs w:val="20"/>
              </w:rPr>
              <w:t>Length</w:t>
            </w:r>
            <w:r w:rsidR="00940D54" w:rsidRPr="00A906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906C1">
              <w:rPr>
                <w:rFonts w:ascii="Arial" w:hAnsi="Arial" w:cs="Arial"/>
                <w:b/>
                <w:sz w:val="20"/>
                <w:szCs w:val="20"/>
              </w:rPr>
              <w:t xml:space="preserve">(byte) </w:t>
            </w:r>
          </w:p>
        </w:tc>
      </w:tr>
      <w:tr w:rsidR="004E0FD9" w:rsidRPr="001C59F5" w:rsidTr="00D71E58">
        <w:tc>
          <w:tcPr>
            <w:tcW w:w="2586" w:type="dxa"/>
            <w:shd w:val="clear" w:color="auto" w:fill="auto"/>
            <w:vAlign w:val="center"/>
          </w:tcPr>
          <w:p w:rsidR="004E0FD9" w:rsidRPr="00D71E58" w:rsidRDefault="00940D54" w:rsidP="00E82EC5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D71E58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5403" w:type="dxa"/>
            <w:shd w:val="clear" w:color="auto" w:fill="auto"/>
            <w:vAlign w:val="center"/>
          </w:tcPr>
          <w:p w:rsidR="004E0FD9" w:rsidRPr="00D71E58" w:rsidRDefault="00FA4CDA" w:rsidP="0068064A">
            <w:pPr>
              <w:pStyle w:val="af"/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D71E5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855F0" w:rsidRPr="001C59F5" w:rsidTr="00D71E58">
        <w:tc>
          <w:tcPr>
            <w:tcW w:w="2586" w:type="dxa"/>
            <w:shd w:val="clear" w:color="auto" w:fill="auto"/>
            <w:vAlign w:val="center"/>
          </w:tcPr>
          <w:p w:rsidR="008855F0" w:rsidRPr="00D71E58" w:rsidRDefault="00940D54" w:rsidP="00E82EC5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D71E58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tcW w:w="5403" w:type="dxa"/>
            <w:shd w:val="clear" w:color="auto" w:fill="auto"/>
            <w:vAlign w:val="center"/>
          </w:tcPr>
          <w:p w:rsidR="008855F0" w:rsidRPr="00D71E58" w:rsidRDefault="00FA4CDA" w:rsidP="0068064A">
            <w:pPr>
              <w:pStyle w:val="af"/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D71E58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855F0" w:rsidRPr="001C59F5" w:rsidTr="00D71E58">
        <w:tc>
          <w:tcPr>
            <w:tcW w:w="2586" w:type="dxa"/>
            <w:shd w:val="clear" w:color="auto" w:fill="auto"/>
            <w:vAlign w:val="center"/>
          </w:tcPr>
          <w:p w:rsidR="008855F0" w:rsidRPr="00D71E58" w:rsidRDefault="00940D54" w:rsidP="00E82EC5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D71E58"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5403" w:type="dxa"/>
            <w:shd w:val="clear" w:color="auto" w:fill="auto"/>
            <w:vAlign w:val="center"/>
          </w:tcPr>
          <w:p w:rsidR="008855F0" w:rsidRPr="00D71E58" w:rsidRDefault="00FA4CDA" w:rsidP="0068064A">
            <w:pPr>
              <w:pStyle w:val="af"/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D71E58"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</w:tbl>
    <w:p w:rsidR="000E7E70" w:rsidRPr="001C59F5" w:rsidRDefault="000E7E70" w:rsidP="000E7E70">
      <w:pPr>
        <w:pStyle w:val="2"/>
        <w:rPr>
          <w:rFonts w:ascii="Arial" w:hAnsi="Arial" w:cs="Arial"/>
        </w:rPr>
      </w:pPr>
      <w:bookmarkStart w:id="11" w:name="_Toc279997884"/>
      <w:r w:rsidRPr="001C59F5">
        <w:rPr>
          <w:rFonts w:ascii="Arial" w:hAnsi="Arial" w:cs="Arial"/>
        </w:rPr>
        <w:t>特殊寄存器</w:t>
      </w:r>
      <w:r w:rsidR="001A2505" w:rsidRPr="001C59F5">
        <w:rPr>
          <w:rFonts w:ascii="Arial" w:hAnsi="Arial" w:cs="Arial"/>
        </w:rPr>
        <w:t xml:space="preserve"> </w:t>
      </w:r>
      <w:r w:rsidRPr="001C59F5">
        <w:rPr>
          <w:rFonts w:ascii="Arial" w:hAnsi="Arial" w:cs="Arial"/>
        </w:rPr>
        <w:t>(Special Registers)</w:t>
      </w:r>
      <w:bookmarkEnd w:id="11"/>
    </w:p>
    <w:tbl>
      <w:tblPr>
        <w:tblW w:w="7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4135"/>
        <w:gridCol w:w="1203"/>
        <w:gridCol w:w="1806"/>
      </w:tblGrid>
      <w:tr w:rsidR="008C6750" w:rsidRPr="001C59F5" w:rsidTr="00DB12B0">
        <w:trPr>
          <w:trHeight w:val="50"/>
        </w:trPr>
        <w:tc>
          <w:tcPr>
            <w:tcW w:w="817" w:type="dxa"/>
            <w:shd w:val="clear" w:color="auto" w:fill="DDD9C3"/>
            <w:vAlign w:val="center"/>
          </w:tcPr>
          <w:p w:rsidR="008C6750" w:rsidRPr="00DB12B0" w:rsidRDefault="008C6750" w:rsidP="00FF2FEC">
            <w:pPr>
              <w:pStyle w:val="af"/>
              <w:keepNext/>
              <w:suppressAutoHyphens/>
              <w:spacing w:before="60" w:after="60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12B0">
              <w:rPr>
                <w:rFonts w:ascii="Arial" w:hAnsi="Arial" w:cs="Arial"/>
                <w:b/>
                <w:sz w:val="20"/>
                <w:szCs w:val="20"/>
              </w:rPr>
              <w:t>Serial</w:t>
            </w:r>
          </w:p>
        </w:tc>
        <w:tc>
          <w:tcPr>
            <w:tcW w:w="4135" w:type="dxa"/>
            <w:shd w:val="clear" w:color="auto" w:fill="DDD9C3"/>
            <w:vAlign w:val="center"/>
          </w:tcPr>
          <w:p w:rsidR="008C6750" w:rsidRPr="00DB12B0" w:rsidRDefault="008C6750" w:rsidP="00CF787B">
            <w:pPr>
              <w:pStyle w:val="af"/>
              <w:keepNext/>
              <w:suppressAutoHyphens/>
              <w:spacing w:before="60" w:after="60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12B0">
              <w:rPr>
                <w:rFonts w:ascii="Arial" w:hAnsi="Arial" w:cs="Arial"/>
                <w:b/>
                <w:sz w:val="20"/>
                <w:szCs w:val="20"/>
              </w:rPr>
              <w:t>Special Register</w:t>
            </w:r>
          </w:p>
        </w:tc>
        <w:tc>
          <w:tcPr>
            <w:tcW w:w="1203" w:type="dxa"/>
            <w:shd w:val="clear" w:color="auto" w:fill="DDD9C3"/>
            <w:vAlign w:val="center"/>
          </w:tcPr>
          <w:p w:rsidR="008C6750" w:rsidRPr="00DB12B0" w:rsidRDefault="008C6750" w:rsidP="008C6750">
            <w:pPr>
              <w:pStyle w:val="af"/>
              <w:keepNext/>
              <w:suppressAutoHyphens/>
              <w:spacing w:before="60" w:after="60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12B0">
              <w:rPr>
                <w:rFonts w:ascii="Arial" w:hAnsi="Arial" w:cs="Arial"/>
                <w:b/>
                <w:sz w:val="20"/>
                <w:szCs w:val="20"/>
              </w:rPr>
              <w:t>Updatable</w:t>
            </w:r>
          </w:p>
        </w:tc>
        <w:tc>
          <w:tcPr>
            <w:tcW w:w="1806" w:type="dxa"/>
            <w:shd w:val="clear" w:color="auto" w:fill="DDD9C3"/>
            <w:vAlign w:val="center"/>
          </w:tcPr>
          <w:p w:rsidR="008C6750" w:rsidRPr="00DB12B0" w:rsidRDefault="008C6750" w:rsidP="00FF2FEC">
            <w:pPr>
              <w:pStyle w:val="af"/>
              <w:keepNext/>
              <w:suppressAutoHyphens/>
              <w:spacing w:before="60" w:after="60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12B0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pStyle w:val="af"/>
              <w:numPr>
                <w:ilvl w:val="0"/>
                <w:numId w:val="4"/>
              </w:numPr>
              <w:ind w:firstLineChars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CLIENT_ACCTNG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8C6750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VARCHAR(255)  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CLIENT_APPLNAME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8C6750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VARCHAR(255)  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CLIENT_APPLNAME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8C6750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VARCHAR(255)  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CLIENT_USERID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8C6750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VARCHAR(255)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CLIENT_WRKSTNNAME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8C6750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VARCHAR(255)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DATE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8C6750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DBPARTITIONNUM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8C6750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INTEGER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DEFAULT TRANSFORM GROUP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8C6750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VARCHAR(18)  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DEGREE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8C6750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CHAR(5)  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EXPLAIN MODE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5155FB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VARCHAR(254)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EXPLAIN SNAPSHOT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5155FB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CHAR(8)   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CURRENT ISOLATION  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5155FB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CHAR(2)    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LOCK TIMEOUT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5155FB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INTEGER    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MAINTAINED TABLE TYPES FOR OPTIMIZATION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5155FB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VARCHAR(254)  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PACKAGE PATH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5155FB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VARCHAR(4096)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PATH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5155FB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VARCHAR(254)  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QUERY OPTIMIZATION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5155FB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INTEGER  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REFRESH AGE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5155FB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DECIMAL(20,6)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SCHEMA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5155FB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VARCHAR(128)  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SERVER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8C6750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VARCHAR(18)  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TIME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8C6750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TIME  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TIMESTAMP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8C6750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TIMESTAMP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TIMEZONE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8C6750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DECIMAL(6,0)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CURRENT USER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8C6750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VARCHAR(128)  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SESSION_USER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5155FB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VARCHAR(128)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SYSTEM_USER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5155FB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VARCHAR(128)</w:t>
            </w:r>
          </w:p>
        </w:tc>
      </w:tr>
      <w:tr w:rsidR="008C6750" w:rsidRPr="001C59F5" w:rsidTr="00DB12B0">
        <w:tc>
          <w:tcPr>
            <w:tcW w:w="817" w:type="dxa"/>
            <w:shd w:val="clear" w:color="auto" w:fill="auto"/>
            <w:vAlign w:val="center"/>
          </w:tcPr>
          <w:p w:rsidR="008C6750" w:rsidRPr="001C59F5" w:rsidRDefault="008C6750" w:rsidP="0012116C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5" w:type="dxa"/>
            <w:shd w:val="clear" w:color="auto" w:fill="auto"/>
            <w:vAlign w:val="center"/>
          </w:tcPr>
          <w:p w:rsidR="008C6750" w:rsidRPr="001C59F5" w:rsidRDefault="008C6750" w:rsidP="00FF2FEC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USER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8C6750" w:rsidRPr="001C59F5" w:rsidRDefault="008C6750" w:rsidP="008C6750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8C6750" w:rsidRPr="001C59F5" w:rsidRDefault="008C6750" w:rsidP="00FF2FEC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VARCHAR(128)  </w:t>
            </w:r>
          </w:p>
        </w:tc>
      </w:tr>
    </w:tbl>
    <w:p w:rsidR="00AA5DE4" w:rsidRPr="001C59F5" w:rsidRDefault="00AB6ADD" w:rsidP="00AA5DE4">
      <w:pPr>
        <w:rPr>
          <w:rFonts w:ascii="Arial" w:hAnsi="Arial" w:cs="Arial"/>
        </w:rPr>
      </w:pPr>
      <w:r w:rsidRPr="001C59F5">
        <w:rPr>
          <w:rFonts w:ascii="Arial" w:hAnsi="Arial" w:cs="Arial"/>
        </w:rPr>
        <w:t xml:space="preserve">/** </w:t>
      </w:r>
      <w:r w:rsidR="00AA5DE4" w:rsidRPr="001C59F5">
        <w:rPr>
          <w:rFonts w:ascii="Arial" w:hAnsi="Arial" w:cs="Arial"/>
        </w:rPr>
        <w:t>说明</w:t>
      </w:r>
      <w:r w:rsidR="00AA5DE4" w:rsidRPr="001C59F5">
        <w:rPr>
          <w:rFonts w:ascii="Arial" w:hAnsi="Arial" w:cs="Arial"/>
        </w:rPr>
        <w:t>: Updatable</w:t>
      </w:r>
      <w:r w:rsidR="009B65D1" w:rsidRPr="001C59F5">
        <w:rPr>
          <w:rFonts w:ascii="Arial" w:hAnsi="Arial" w:cs="Arial"/>
        </w:rPr>
        <w:t>=</w:t>
      </w:r>
      <w:r w:rsidR="00AA5DE4" w:rsidRPr="001C59F5">
        <w:rPr>
          <w:rFonts w:ascii="Arial" w:hAnsi="Arial" w:cs="Arial"/>
          <w:sz w:val="18"/>
          <w:szCs w:val="18"/>
        </w:rPr>
        <w:t>Yes</w:t>
      </w:r>
      <w:r w:rsidR="00AA5DE4" w:rsidRPr="001C59F5">
        <w:rPr>
          <w:rFonts w:ascii="Arial" w:hAnsi="Arial" w:cs="Arial"/>
        </w:rPr>
        <w:t>可使用</w:t>
      </w:r>
      <w:r w:rsidR="00AA5DE4" w:rsidRPr="001C59F5">
        <w:rPr>
          <w:rFonts w:ascii="Arial" w:hAnsi="Arial" w:cs="Arial"/>
        </w:rPr>
        <w:t xml:space="preserve">set </w:t>
      </w:r>
      <w:r w:rsidR="00CF2E98" w:rsidRPr="001C59F5">
        <w:rPr>
          <w:rFonts w:ascii="Arial" w:hAnsi="Arial" w:cs="Arial"/>
        </w:rPr>
        <w:t>语句</w:t>
      </w:r>
      <w:r w:rsidR="00AA5DE4" w:rsidRPr="001C59F5">
        <w:rPr>
          <w:rFonts w:ascii="Arial" w:hAnsi="Arial" w:cs="Arial"/>
        </w:rPr>
        <w:t>进行更新</w:t>
      </w:r>
      <w:r w:rsidRPr="001C59F5">
        <w:rPr>
          <w:rFonts w:ascii="Arial" w:hAnsi="Arial" w:cs="Arial"/>
        </w:rPr>
        <w:t xml:space="preserve"> **/</w:t>
      </w:r>
    </w:p>
    <w:p w:rsidR="00AA5DE4" w:rsidRPr="001C59F5" w:rsidRDefault="00AA5DE4" w:rsidP="00AA5DE4">
      <w:pPr>
        <w:rPr>
          <w:rFonts w:ascii="Arial" w:hAnsi="Arial" w:cs="Arial"/>
        </w:rPr>
      </w:pPr>
    </w:p>
    <w:p w:rsidR="002D7F94" w:rsidRPr="001C59F5" w:rsidRDefault="002D7F94" w:rsidP="002D7F94">
      <w:pPr>
        <w:pStyle w:val="1"/>
        <w:rPr>
          <w:rFonts w:ascii="Arial" w:hAnsi="Arial" w:cs="Arial"/>
        </w:rPr>
      </w:pPr>
      <w:bookmarkStart w:id="12" w:name="_Toc279997885"/>
      <w:r w:rsidRPr="001C59F5">
        <w:rPr>
          <w:rFonts w:ascii="Arial" w:hAnsi="Arial" w:cs="Arial"/>
        </w:rPr>
        <w:t>函数</w:t>
      </w:r>
      <w:r w:rsidR="005D3508" w:rsidRPr="001C59F5">
        <w:rPr>
          <w:rFonts w:ascii="Arial" w:hAnsi="Arial" w:cs="Arial"/>
        </w:rPr>
        <w:t>(</w:t>
      </w:r>
      <w:r w:rsidRPr="001C59F5">
        <w:rPr>
          <w:rFonts w:ascii="Arial" w:hAnsi="Arial" w:cs="Arial"/>
        </w:rPr>
        <w:t>Functions)</w:t>
      </w:r>
      <w:bookmarkEnd w:id="12"/>
    </w:p>
    <w:p w:rsidR="00BD0551" w:rsidRPr="001C59F5" w:rsidRDefault="00EC4217" w:rsidP="00BD0551">
      <w:pPr>
        <w:pStyle w:val="2"/>
        <w:rPr>
          <w:rFonts w:ascii="Arial" w:hAnsi="Arial" w:cs="Arial"/>
        </w:rPr>
      </w:pPr>
      <w:bookmarkStart w:id="13" w:name="_Toc279997886"/>
      <w:r w:rsidRPr="001C59F5">
        <w:rPr>
          <w:rFonts w:ascii="Arial" w:hAnsi="Arial" w:cs="Arial"/>
        </w:rPr>
        <w:t>标量函数</w:t>
      </w:r>
      <w:r w:rsidRPr="001C59F5">
        <w:rPr>
          <w:rFonts w:ascii="Arial" w:hAnsi="Arial" w:cs="Arial"/>
        </w:rPr>
        <w:t>(Scalar Functions)</w:t>
      </w:r>
      <w:bookmarkEnd w:id="13"/>
    </w:p>
    <w:p w:rsidR="00EC4217" w:rsidRPr="001C59F5" w:rsidRDefault="00EC4217" w:rsidP="00EC4217">
      <w:pPr>
        <w:rPr>
          <w:rFonts w:ascii="Arial" w:hAnsi="Arial" w:cs="Arial"/>
        </w:rPr>
      </w:pPr>
      <w:r w:rsidRPr="001C59F5">
        <w:rPr>
          <w:rFonts w:ascii="Arial" w:hAnsi="Arial" w:cs="Arial"/>
        </w:rPr>
        <w:t>概要：可被用于任何表达式能够使用的地方</w:t>
      </w:r>
      <w:r w:rsidRPr="001C59F5">
        <w:rPr>
          <w:rFonts w:ascii="Arial" w:hAnsi="Arial" w:cs="Arial"/>
        </w:rPr>
        <w:t xml:space="preserve">, </w:t>
      </w:r>
      <w:r w:rsidRPr="001C59F5">
        <w:rPr>
          <w:rFonts w:ascii="Arial" w:hAnsi="Arial" w:cs="Arial"/>
        </w:rPr>
        <w:t>每次只能返回单个值</w:t>
      </w:r>
      <w:r w:rsidRPr="001C59F5">
        <w:rPr>
          <w:rFonts w:ascii="Arial" w:hAnsi="Arial" w:cs="Arial"/>
        </w:rPr>
        <w:t xml:space="preserve">, </w:t>
      </w:r>
      <w:r w:rsidRPr="001C59F5">
        <w:rPr>
          <w:rFonts w:ascii="Arial" w:hAnsi="Arial" w:cs="Arial"/>
        </w:rPr>
        <w:t>而不是一组值。</w:t>
      </w:r>
    </w:p>
    <w:p w:rsidR="00EC4217" w:rsidRPr="001C59F5" w:rsidRDefault="002824DC" w:rsidP="0091661D">
      <w:pPr>
        <w:pStyle w:val="3"/>
        <w:rPr>
          <w:rFonts w:ascii="Arial" w:hAnsi="Arial" w:cs="Arial"/>
        </w:rPr>
      </w:pPr>
      <w:bookmarkStart w:id="14" w:name="_Toc279997887"/>
      <w:r w:rsidRPr="001C59F5">
        <w:rPr>
          <w:rFonts w:ascii="Arial" w:hAnsi="Arial" w:cs="Arial"/>
        </w:rPr>
        <w:t xml:space="preserve">ABS or </w:t>
      </w:r>
      <w:r w:rsidR="002375D4" w:rsidRPr="001C59F5">
        <w:rPr>
          <w:rFonts w:ascii="Arial" w:hAnsi="Arial" w:cs="Arial"/>
        </w:rPr>
        <w:t>ABSVAL</w:t>
      </w:r>
      <w:bookmarkEnd w:id="14"/>
    </w:p>
    <w:tbl>
      <w:tblPr>
        <w:tblW w:w="7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21"/>
      </w:tblGrid>
      <w:tr w:rsidR="00203B30" w:rsidRPr="001C59F5" w:rsidTr="00906DC8">
        <w:tc>
          <w:tcPr>
            <w:tcW w:w="1668" w:type="dxa"/>
            <w:shd w:val="clear" w:color="auto" w:fill="B3B3B3"/>
            <w:vAlign w:val="center"/>
          </w:tcPr>
          <w:p w:rsidR="00203B30" w:rsidRPr="001C59F5" w:rsidRDefault="00203B30" w:rsidP="0002307F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21" w:type="dxa"/>
            <w:shd w:val="clear" w:color="auto" w:fill="E6E6E6"/>
            <w:vAlign w:val="center"/>
          </w:tcPr>
          <w:p w:rsidR="00203B30" w:rsidRPr="001C59F5" w:rsidRDefault="00203B30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ABS / ABSVAL (expression) </w:t>
            </w:r>
          </w:p>
        </w:tc>
      </w:tr>
      <w:tr w:rsidR="00203B30" w:rsidRPr="001C59F5" w:rsidTr="00906DC8">
        <w:tc>
          <w:tcPr>
            <w:tcW w:w="1668" w:type="dxa"/>
            <w:shd w:val="clear" w:color="auto" w:fill="B3B3B3"/>
            <w:vAlign w:val="center"/>
          </w:tcPr>
          <w:p w:rsidR="00203B30" w:rsidRPr="001C59F5" w:rsidRDefault="00203B30" w:rsidP="0002307F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21" w:type="dxa"/>
            <w:shd w:val="clear" w:color="auto" w:fill="E6E6E6"/>
            <w:vAlign w:val="center"/>
          </w:tcPr>
          <w:p w:rsidR="00203B30" w:rsidRPr="001C59F5" w:rsidRDefault="00203B30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SYSIBM</w:t>
            </w:r>
          </w:p>
        </w:tc>
      </w:tr>
      <w:tr w:rsidR="00203B30" w:rsidRPr="001C59F5" w:rsidTr="00906DC8">
        <w:tc>
          <w:tcPr>
            <w:tcW w:w="1668" w:type="dxa"/>
            <w:shd w:val="clear" w:color="auto" w:fill="B3B3B3"/>
            <w:vAlign w:val="center"/>
          </w:tcPr>
          <w:p w:rsidR="00203B30" w:rsidRPr="001C59F5" w:rsidRDefault="00203B30" w:rsidP="0002307F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21" w:type="dxa"/>
            <w:shd w:val="clear" w:color="auto" w:fill="E6E6E6"/>
            <w:vAlign w:val="center"/>
          </w:tcPr>
          <w:p w:rsidR="00203B30" w:rsidRPr="001C59F5" w:rsidRDefault="00203B30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</w:t>
            </w:r>
            <w:r w:rsidR="00D22002" w:rsidRPr="001C59F5">
              <w:rPr>
                <w:rFonts w:ascii="Arial" w:hAnsi="Arial" w:cs="Arial"/>
              </w:rPr>
              <w:t>输入</w:t>
            </w:r>
            <w:r w:rsidRPr="001C59F5">
              <w:rPr>
                <w:rFonts w:ascii="Arial" w:hAnsi="Arial" w:cs="Arial"/>
              </w:rPr>
              <w:t>参数的绝对值</w:t>
            </w:r>
          </w:p>
        </w:tc>
      </w:tr>
      <w:tr w:rsidR="00203B30" w:rsidRPr="001C59F5" w:rsidTr="00906DC8">
        <w:tc>
          <w:tcPr>
            <w:tcW w:w="1668" w:type="dxa"/>
            <w:shd w:val="clear" w:color="auto" w:fill="B3B3B3"/>
            <w:vAlign w:val="center"/>
          </w:tcPr>
          <w:p w:rsidR="00203B30" w:rsidRPr="001C59F5" w:rsidRDefault="00AE682F" w:rsidP="0002307F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</w:t>
            </w:r>
            <w:r w:rsidR="00203B30" w:rsidRPr="001C59F5">
              <w:rPr>
                <w:rFonts w:ascii="Arial" w:hAnsi="Arial" w:cs="Arial"/>
              </w:rPr>
              <w:t xml:space="preserve">Argument </w:t>
            </w:r>
          </w:p>
        </w:tc>
        <w:tc>
          <w:tcPr>
            <w:tcW w:w="6321" w:type="dxa"/>
            <w:shd w:val="clear" w:color="auto" w:fill="E6E6E6"/>
            <w:vAlign w:val="center"/>
          </w:tcPr>
          <w:p w:rsidR="00203B30" w:rsidRPr="001C59F5" w:rsidRDefault="00203B30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任何内置的数字类型</w:t>
            </w:r>
            <w:r w:rsidR="00673705" w:rsidRPr="001C59F5">
              <w:rPr>
                <w:rFonts w:ascii="Arial" w:hAnsi="Arial" w:cs="Arial"/>
              </w:rPr>
              <w:t>表达式</w:t>
            </w:r>
          </w:p>
        </w:tc>
      </w:tr>
      <w:tr w:rsidR="00203B30" w:rsidRPr="001C59F5" w:rsidTr="00906DC8">
        <w:tc>
          <w:tcPr>
            <w:tcW w:w="1668" w:type="dxa"/>
            <w:shd w:val="clear" w:color="auto" w:fill="B3B3B3"/>
            <w:vAlign w:val="center"/>
          </w:tcPr>
          <w:p w:rsidR="00203B30" w:rsidRPr="001C59F5" w:rsidRDefault="00203B30" w:rsidP="0002307F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</w:t>
            </w:r>
            <w:r w:rsidR="00AE682F" w:rsidRPr="001C59F5">
              <w:rPr>
                <w:rFonts w:ascii="Arial" w:hAnsi="Arial" w:cs="Arial"/>
              </w:rPr>
              <w:t>s</w:t>
            </w:r>
          </w:p>
        </w:tc>
        <w:tc>
          <w:tcPr>
            <w:tcW w:w="6321" w:type="dxa"/>
            <w:shd w:val="clear" w:color="auto" w:fill="E6E6E6"/>
            <w:vAlign w:val="center"/>
          </w:tcPr>
          <w:p w:rsidR="00203B30" w:rsidRPr="001C59F5" w:rsidRDefault="00203B30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返回值</w:t>
            </w:r>
            <w:r w:rsidR="00C91CB6" w:rsidRPr="001C59F5">
              <w:rPr>
                <w:rFonts w:ascii="Arial" w:hAnsi="Arial" w:cs="Arial"/>
              </w:rPr>
              <w:t>精度、</w:t>
            </w:r>
            <w:r w:rsidRPr="001C59F5">
              <w:rPr>
                <w:rFonts w:ascii="Arial" w:hAnsi="Arial" w:cs="Arial"/>
              </w:rPr>
              <w:t>数据类型与输入参数相同</w:t>
            </w:r>
          </w:p>
        </w:tc>
      </w:tr>
      <w:tr w:rsidR="00203B30" w:rsidRPr="001C59F5" w:rsidTr="00906DC8">
        <w:tc>
          <w:tcPr>
            <w:tcW w:w="1668" w:type="dxa"/>
            <w:shd w:val="clear" w:color="auto" w:fill="B3B3B3"/>
            <w:vAlign w:val="center"/>
          </w:tcPr>
          <w:p w:rsidR="00203B30" w:rsidRPr="001C59F5" w:rsidRDefault="00203B30" w:rsidP="0002307F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21" w:type="dxa"/>
            <w:shd w:val="clear" w:color="auto" w:fill="E6E6E6"/>
            <w:vAlign w:val="center"/>
          </w:tcPr>
          <w:p w:rsidR="00203B30" w:rsidRPr="001C59F5" w:rsidRDefault="0064526F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</w:t>
            </w:r>
            <w:r w:rsidR="00EF52F2" w:rsidRPr="001C59F5">
              <w:rPr>
                <w:rFonts w:ascii="Arial" w:hAnsi="Arial" w:cs="Arial"/>
              </w:rPr>
              <w:t xml:space="preserve">elect </w:t>
            </w:r>
            <w:r w:rsidRPr="001C59F5">
              <w:rPr>
                <w:rFonts w:ascii="Arial" w:hAnsi="Arial" w:cs="Arial"/>
              </w:rPr>
              <w:t>d1, abs</w:t>
            </w:r>
            <w:r w:rsidR="00C91CB6" w:rsidRPr="001C59F5">
              <w:rPr>
                <w:rFonts w:ascii="Arial" w:hAnsi="Arial" w:cs="Arial"/>
              </w:rPr>
              <w:t>(d</w:t>
            </w:r>
            <w:r w:rsidR="00C56318" w:rsidRPr="001C59F5">
              <w:rPr>
                <w:rFonts w:ascii="Arial" w:hAnsi="Arial" w:cs="Arial"/>
              </w:rPr>
              <w:t>1) as</w:t>
            </w:r>
            <w:r w:rsidRPr="001C59F5">
              <w:rPr>
                <w:rFonts w:ascii="Arial" w:hAnsi="Arial" w:cs="Arial"/>
              </w:rPr>
              <w:t xml:space="preserve"> ABS_d1, f1, abs</w:t>
            </w:r>
            <w:r w:rsidR="00C56318" w:rsidRPr="001C59F5">
              <w:rPr>
                <w:rFonts w:ascii="Arial" w:hAnsi="Arial" w:cs="Arial"/>
              </w:rPr>
              <w:t>(f1) as</w:t>
            </w:r>
            <w:r w:rsidR="00C91CB6" w:rsidRPr="001C59F5">
              <w:rPr>
                <w:rFonts w:ascii="Arial" w:hAnsi="Arial" w:cs="Arial"/>
              </w:rPr>
              <w:t xml:space="preserve"> ABS_f1 </w:t>
            </w:r>
            <w:r w:rsidRPr="001C59F5">
              <w:rPr>
                <w:rFonts w:ascii="Arial" w:hAnsi="Arial" w:cs="Arial"/>
              </w:rPr>
              <w:t>f</w:t>
            </w:r>
            <w:r w:rsidR="00EF52F2" w:rsidRPr="001C59F5">
              <w:rPr>
                <w:rFonts w:ascii="Arial" w:hAnsi="Arial" w:cs="Arial"/>
              </w:rPr>
              <w:t xml:space="preserve">rom </w:t>
            </w:r>
            <w:r w:rsidR="00C91CB6" w:rsidRPr="001C59F5">
              <w:rPr>
                <w:rFonts w:ascii="Arial" w:hAnsi="Arial" w:cs="Arial"/>
              </w:rPr>
              <w:t>scalar</w:t>
            </w:r>
          </w:p>
        </w:tc>
      </w:tr>
      <w:tr w:rsidR="00C91CB6" w:rsidRPr="001C59F5" w:rsidTr="00906DC8">
        <w:tc>
          <w:tcPr>
            <w:tcW w:w="1668" w:type="dxa"/>
            <w:shd w:val="clear" w:color="auto" w:fill="B3B3B3"/>
            <w:vAlign w:val="center"/>
          </w:tcPr>
          <w:p w:rsidR="00C91CB6" w:rsidRPr="001C59F5" w:rsidRDefault="00C91CB6" w:rsidP="0002307F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21" w:type="dxa"/>
            <w:shd w:val="clear" w:color="auto" w:fill="E6E6E6"/>
            <w:vAlign w:val="center"/>
          </w:tcPr>
          <w:p w:rsidR="00C91CB6" w:rsidRPr="001C59F5" w:rsidRDefault="00FA1049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若参数为</w:t>
            </w:r>
            <w:r w:rsidRPr="001C59F5">
              <w:rPr>
                <w:rFonts w:ascii="Arial" w:hAnsi="Arial" w:cs="Arial"/>
              </w:rPr>
              <w:t>SMALLINT, INT, BIGINT</w:t>
            </w:r>
            <w:r w:rsidRPr="001C59F5">
              <w:rPr>
                <w:rFonts w:ascii="Arial" w:hAnsi="Arial" w:cs="Arial"/>
              </w:rPr>
              <w:t>数据类型负数最大值</w:t>
            </w:r>
            <w:r w:rsidRPr="001C59F5">
              <w:rPr>
                <w:rFonts w:ascii="Arial" w:hAnsi="Arial" w:cs="Arial"/>
              </w:rPr>
              <w:t xml:space="preserve">, </w:t>
            </w:r>
            <w:r w:rsidRPr="001C59F5">
              <w:rPr>
                <w:rFonts w:ascii="Arial" w:hAnsi="Arial" w:cs="Arial"/>
              </w:rPr>
              <w:t>则</w:t>
            </w:r>
            <w:r w:rsidRPr="001C59F5">
              <w:rPr>
                <w:rFonts w:ascii="Arial" w:hAnsi="Arial" w:cs="Arial"/>
              </w:rPr>
              <w:t>SQL0802N:</w:t>
            </w:r>
            <w:r w:rsidRPr="001C59F5">
              <w:rPr>
                <w:rFonts w:ascii="Arial" w:hAnsi="Arial" w:cs="Arial"/>
              </w:rPr>
              <w:t>算术溢出或其他算术异常</w:t>
            </w:r>
            <w:r w:rsidRPr="001C59F5">
              <w:rPr>
                <w:rFonts w:ascii="Arial" w:hAnsi="Arial" w:cs="Arial"/>
              </w:rPr>
              <w:t xml:space="preserve">, </w:t>
            </w:r>
            <w:r w:rsidRPr="001C59F5">
              <w:rPr>
                <w:rFonts w:ascii="Arial" w:hAnsi="Arial" w:cs="Arial"/>
              </w:rPr>
              <w:t>如</w:t>
            </w:r>
            <w:r w:rsidRPr="001C59F5">
              <w:rPr>
                <w:rFonts w:ascii="Arial" w:hAnsi="Arial" w:cs="Arial"/>
              </w:rPr>
              <w:t>:</w:t>
            </w:r>
          </w:p>
          <w:p w:rsidR="00FA1049" w:rsidRPr="001C59F5" w:rsidRDefault="00134E04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Select </w:t>
            </w:r>
            <w:r w:rsidR="00FA1049" w:rsidRPr="001C59F5">
              <w:rPr>
                <w:rFonts w:ascii="Arial" w:hAnsi="Arial" w:cs="Arial"/>
              </w:rPr>
              <w:t xml:space="preserve">ABS(SMALLINT(-32768)) d1 </w:t>
            </w:r>
            <w:r w:rsidRPr="001C59F5">
              <w:rPr>
                <w:rFonts w:ascii="Arial" w:hAnsi="Arial" w:cs="Arial"/>
              </w:rPr>
              <w:t xml:space="preserve">From </w:t>
            </w:r>
            <w:r w:rsidR="00FA1049" w:rsidRPr="001C59F5">
              <w:rPr>
                <w:rFonts w:ascii="Arial" w:hAnsi="Arial" w:cs="Arial"/>
              </w:rPr>
              <w:t>scalar</w:t>
            </w:r>
          </w:p>
        </w:tc>
      </w:tr>
    </w:tbl>
    <w:p w:rsidR="00802FA9" w:rsidRPr="001C59F5" w:rsidRDefault="00802FA9" w:rsidP="00802FA9">
      <w:pPr>
        <w:pStyle w:val="3"/>
        <w:rPr>
          <w:rFonts w:ascii="Arial" w:hAnsi="Arial" w:cs="Arial"/>
        </w:rPr>
      </w:pPr>
      <w:bookmarkStart w:id="15" w:name="_Toc279997888"/>
      <w:r w:rsidRPr="001C59F5">
        <w:rPr>
          <w:rFonts w:ascii="Arial" w:hAnsi="Arial" w:cs="Arial"/>
        </w:rPr>
        <w:t>ASCII</w:t>
      </w:r>
      <w:bookmarkEnd w:id="15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802FA9" w:rsidRPr="001C59F5" w:rsidTr="00906DC8">
        <w:tc>
          <w:tcPr>
            <w:tcW w:w="1668" w:type="dxa"/>
            <w:shd w:val="clear" w:color="auto" w:fill="B3B3B3"/>
            <w:vAlign w:val="center"/>
          </w:tcPr>
          <w:p w:rsidR="00802FA9" w:rsidRPr="001C59F5" w:rsidRDefault="00802FA9" w:rsidP="0002307F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802FA9" w:rsidRPr="001C59F5" w:rsidRDefault="00802FA9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ABCII (expression) </w:t>
            </w:r>
          </w:p>
        </w:tc>
      </w:tr>
      <w:tr w:rsidR="00802FA9" w:rsidRPr="001C59F5" w:rsidTr="00906DC8">
        <w:tc>
          <w:tcPr>
            <w:tcW w:w="1668" w:type="dxa"/>
            <w:shd w:val="clear" w:color="auto" w:fill="B3B3B3"/>
            <w:vAlign w:val="center"/>
          </w:tcPr>
          <w:p w:rsidR="00802FA9" w:rsidRPr="001C59F5" w:rsidRDefault="00802FA9" w:rsidP="0002307F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802FA9" w:rsidRPr="001C59F5" w:rsidRDefault="00802FA9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SYSFUN</w:t>
            </w:r>
          </w:p>
        </w:tc>
      </w:tr>
      <w:tr w:rsidR="00802FA9" w:rsidRPr="001C59F5" w:rsidTr="00906DC8">
        <w:tc>
          <w:tcPr>
            <w:tcW w:w="1668" w:type="dxa"/>
            <w:shd w:val="clear" w:color="auto" w:fill="B3B3B3"/>
            <w:vAlign w:val="center"/>
          </w:tcPr>
          <w:p w:rsidR="00802FA9" w:rsidRPr="001C59F5" w:rsidRDefault="00802FA9" w:rsidP="0002307F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802FA9" w:rsidRPr="001C59F5" w:rsidRDefault="00802FA9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</w:t>
            </w:r>
            <w:r w:rsidR="00D22002" w:rsidRPr="001C59F5">
              <w:rPr>
                <w:rFonts w:ascii="Arial" w:hAnsi="Arial" w:cs="Arial"/>
              </w:rPr>
              <w:t>输入</w:t>
            </w:r>
            <w:r w:rsidRPr="001C59F5">
              <w:rPr>
                <w:rFonts w:ascii="Arial" w:hAnsi="Arial" w:cs="Arial"/>
              </w:rPr>
              <w:t>参数的</w:t>
            </w:r>
            <w:r w:rsidRPr="001C59F5">
              <w:rPr>
                <w:rFonts w:ascii="Arial" w:hAnsi="Arial" w:cs="Arial"/>
              </w:rPr>
              <w:t>ASCII</w:t>
            </w:r>
            <w:r w:rsidRPr="001C59F5">
              <w:rPr>
                <w:rFonts w:ascii="Arial" w:hAnsi="Arial" w:cs="Arial"/>
              </w:rPr>
              <w:t>码</w:t>
            </w:r>
            <w:r w:rsidR="001B1997" w:rsidRPr="001C59F5">
              <w:rPr>
                <w:rFonts w:ascii="Arial" w:hAnsi="Arial" w:cs="Arial"/>
              </w:rPr>
              <w:t>值</w:t>
            </w:r>
          </w:p>
        </w:tc>
      </w:tr>
      <w:tr w:rsidR="00802FA9" w:rsidRPr="001C59F5" w:rsidTr="00906DC8">
        <w:tc>
          <w:tcPr>
            <w:tcW w:w="1668" w:type="dxa"/>
            <w:shd w:val="clear" w:color="auto" w:fill="B3B3B3"/>
            <w:vAlign w:val="center"/>
          </w:tcPr>
          <w:p w:rsidR="00802FA9" w:rsidRPr="001C59F5" w:rsidRDefault="00AE682F" w:rsidP="0002307F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</w:t>
            </w:r>
            <w:r w:rsidR="00802FA9" w:rsidRPr="001C59F5">
              <w:rPr>
                <w:rFonts w:ascii="Arial" w:hAnsi="Arial" w:cs="Arial"/>
              </w:rPr>
              <w:t xml:space="preserve">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4E31CC" w:rsidRPr="001C59F5" w:rsidRDefault="004E31CC" w:rsidP="0012116C">
            <w:pPr>
              <w:pStyle w:val="af"/>
              <w:numPr>
                <w:ilvl w:val="0"/>
                <w:numId w:val="11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CHAR </w:t>
            </w:r>
          </w:p>
          <w:p w:rsidR="004E31CC" w:rsidRPr="001C59F5" w:rsidRDefault="004E31CC" w:rsidP="0012116C">
            <w:pPr>
              <w:pStyle w:val="af"/>
              <w:numPr>
                <w:ilvl w:val="0"/>
                <w:numId w:val="11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VARCHAR(4000)</w:t>
            </w:r>
          </w:p>
          <w:p w:rsidR="00802FA9" w:rsidRPr="001C59F5" w:rsidRDefault="004E31CC" w:rsidP="0012116C">
            <w:pPr>
              <w:pStyle w:val="af"/>
              <w:numPr>
                <w:ilvl w:val="0"/>
                <w:numId w:val="11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CLOB(1M)</w:t>
            </w:r>
          </w:p>
        </w:tc>
      </w:tr>
      <w:tr w:rsidR="00802FA9" w:rsidRPr="001C59F5" w:rsidTr="00906DC8">
        <w:tc>
          <w:tcPr>
            <w:tcW w:w="1668" w:type="dxa"/>
            <w:shd w:val="clear" w:color="auto" w:fill="B3B3B3"/>
            <w:vAlign w:val="center"/>
          </w:tcPr>
          <w:p w:rsidR="00802FA9" w:rsidRPr="001C59F5" w:rsidRDefault="00802FA9" w:rsidP="0002307F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</w:t>
            </w:r>
            <w:r w:rsidR="00AE682F" w:rsidRPr="001C59F5">
              <w:rPr>
                <w:rFonts w:ascii="Arial" w:hAnsi="Arial" w:cs="Arial"/>
              </w:rPr>
              <w:t>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802FA9" w:rsidRPr="001C59F5" w:rsidRDefault="000D19ED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INTEGER</w:t>
            </w:r>
          </w:p>
        </w:tc>
      </w:tr>
      <w:tr w:rsidR="00802FA9" w:rsidRPr="001C59F5" w:rsidTr="00906DC8">
        <w:tc>
          <w:tcPr>
            <w:tcW w:w="1668" w:type="dxa"/>
            <w:shd w:val="clear" w:color="auto" w:fill="B3B3B3"/>
            <w:vAlign w:val="center"/>
          </w:tcPr>
          <w:p w:rsidR="00802FA9" w:rsidRPr="001C59F5" w:rsidRDefault="00802FA9" w:rsidP="0002307F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802FA9" w:rsidRPr="001C59F5" w:rsidRDefault="00312527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</w:t>
            </w:r>
            <w:r w:rsidR="00EF52F2" w:rsidRPr="001C59F5">
              <w:rPr>
                <w:rFonts w:ascii="Arial" w:hAnsi="Arial" w:cs="Arial"/>
              </w:rPr>
              <w:t xml:space="preserve">elect </w:t>
            </w:r>
            <w:r w:rsidRPr="001C59F5">
              <w:rPr>
                <w:rFonts w:ascii="Arial" w:hAnsi="Arial" w:cs="Arial"/>
              </w:rPr>
              <w:t>ascii</w:t>
            </w:r>
            <w:r w:rsidR="00802FA9" w:rsidRPr="001C59F5">
              <w:rPr>
                <w:rFonts w:ascii="Arial" w:hAnsi="Arial" w:cs="Arial"/>
              </w:rPr>
              <w:t xml:space="preserve">(c1) </w:t>
            </w:r>
            <w:r w:rsidRPr="001C59F5">
              <w:rPr>
                <w:rFonts w:ascii="Arial" w:hAnsi="Arial" w:cs="Arial"/>
              </w:rPr>
              <w:t>f</w:t>
            </w:r>
            <w:r w:rsidR="00EF52F2" w:rsidRPr="001C59F5">
              <w:rPr>
                <w:rFonts w:ascii="Arial" w:hAnsi="Arial" w:cs="Arial"/>
              </w:rPr>
              <w:t>rom</w:t>
            </w:r>
            <w:r w:rsidR="00802FA9" w:rsidRPr="001C59F5">
              <w:rPr>
                <w:rFonts w:ascii="Arial" w:hAnsi="Arial" w:cs="Arial"/>
              </w:rPr>
              <w:t xml:space="preserve"> scalar</w:t>
            </w:r>
          </w:p>
        </w:tc>
      </w:tr>
      <w:tr w:rsidR="00802FA9" w:rsidRPr="001C59F5" w:rsidTr="00906DC8">
        <w:tc>
          <w:tcPr>
            <w:tcW w:w="1668" w:type="dxa"/>
            <w:shd w:val="clear" w:color="auto" w:fill="B3B3B3"/>
            <w:vAlign w:val="center"/>
          </w:tcPr>
          <w:p w:rsidR="00802FA9" w:rsidRPr="001C59F5" w:rsidRDefault="00802FA9" w:rsidP="0002307F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802FA9" w:rsidRPr="001C59F5" w:rsidRDefault="00802FA9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仅返回输入参数</w:t>
            </w:r>
            <w:r w:rsidRPr="001C59F5">
              <w:rPr>
                <w:rFonts w:ascii="Arial" w:hAnsi="Arial" w:cs="Arial"/>
              </w:rPr>
              <w:t>"</w:t>
            </w:r>
            <w:r w:rsidRPr="001C59F5">
              <w:rPr>
                <w:rFonts w:ascii="Arial" w:hAnsi="Arial" w:cs="Arial"/>
              </w:rPr>
              <w:t>最左边</w:t>
            </w:r>
            <w:r w:rsidRPr="001C59F5">
              <w:rPr>
                <w:rFonts w:ascii="Arial" w:hAnsi="Arial" w:cs="Arial"/>
              </w:rPr>
              <w:t>"</w:t>
            </w:r>
            <w:r w:rsidRPr="001C59F5">
              <w:rPr>
                <w:rFonts w:ascii="Arial" w:hAnsi="Arial" w:cs="Arial"/>
              </w:rPr>
              <w:t>字符</w:t>
            </w:r>
            <w:r w:rsidRPr="001C59F5">
              <w:rPr>
                <w:rFonts w:ascii="Arial" w:hAnsi="Arial" w:cs="Arial"/>
              </w:rPr>
              <w:t>ASCII</w:t>
            </w:r>
            <w:r w:rsidRPr="001C59F5">
              <w:rPr>
                <w:rFonts w:ascii="Arial" w:hAnsi="Arial" w:cs="Arial"/>
              </w:rPr>
              <w:t>码值</w:t>
            </w:r>
          </w:p>
        </w:tc>
      </w:tr>
    </w:tbl>
    <w:p w:rsidR="0010751B" w:rsidRPr="001C59F5" w:rsidRDefault="00802FA9" w:rsidP="0010751B">
      <w:pPr>
        <w:pStyle w:val="3"/>
        <w:rPr>
          <w:rFonts w:ascii="Arial" w:hAnsi="Arial" w:cs="Arial"/>
        </w:rPr>
      </w:pPr>
      <w:bookmarkStart w:id="16" w:name="_Toc279997889"/>
      <w:r w:rsidRPr="001C59F5">
        <w:rPr>
          <w:rFonts w:ascii="Arial" w:hAnsi="Arial" w:cs="Arial"/>
        </w:rPr>
        <w:t>BIGINT</w:t>
      </w:r>
      <w:bookmarkEnd w:id="16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10751B" w:rsidRPr="001C59F5" w:rsidTr="00906DC8">
        <w:tc>
          <w:tcPr>
            <w:tcW w:w="1668" w:type="dxa"/>
            <w:shd w:val="clear" w:color="auto" w:fill="B3B3B3"/>
            <w:vAlign w:val="center"/>
          </w:tcPr>
          <w:p w:rsidR="0010751B" w:rsidRPr="001C59F5" w:rsidRDefault="0010751B" w:rsidP="0002307F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834539" w:rsidRPr="001C59F5" w:rsidRDefault="00802FA9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BIGINT</w:t>
            </w:r>
            <w:r w:rsidR="0010751B" w:rsidRPr="001C59F5">
              <w:rPr>
                <w:rFonts w:ascii="Arial" w:hAnsi="Arial" w:cs="Arial"/>
              </w:rPr>
              <w:t xml:space="preserve"> (</w:t>
            </w:r>
            <w:r w:rsidRPr="001C59F5">
              <w:rPr>
                <w:rFonts w:ascii="Arial" w:hAnsi="Arial" w:cs="Arial"/>
              </w:rPr>
              <w:t>numeric-</w:t>
            </w:r>
            <w:r w:rsidR="0010751B" w:rsidRPr="001C59F5">
              <w:rPr>
                <w:rFonts w:ascii="Arial" w:hAnsi="Arial" w:cs="Arial"/>
              </w:rPr>
              <w:t>expression)</w:t>
            </w:r>
            <w:r w:rsidR="00834539" w:rsidRPr="001C59F5">
              <w:rPr>
                <w:rFonts w:ascii="Arial" w:hAnsi="Arial" w:cs="Arial"/>
              </w:rPr>
              <w:t xml:space="preserve"> </w:t>
            </w:r>
          </w:p>
          <w:p w:rsidR="00802FA9" w:rsidRPr="001C59F5" w:rsidRDefault="00802FA9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BIGINT (character-expression)</w:t>
            </w:r>
          </w:p>
          <w:p w:rsidR="00802FA9" w:rsidRPr="001C59F5" w:rsidRDefault="00802FA9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BIGINT (datetime-expression)</w:t>
            </w:r>
          </w:p>
        </w:tc>
      </w:tr>
      <w:tr w:rsidR="0010751B" w:rsidRPr="001C59F5" w:rsidTr="00906DC8">
        <w:tc>
          <w:tcPr>
            <w:tcW w:w="1668" w:type="dxa"/>
            <w:shd w:val="clear" w:color="auto" w:fill="B3B3B3"/>
            <w:vAlign w:val="center"/>
          </w:tcPr>
          <w:p w:rsidR="0010751B" w:rsidRPr="001C59F5" w:rsidRDefault="0010751B" w:rsidP="0002307F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10751B" w:rsidRPr="001C59F5" w:rsidRDefault="0010751B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</w:t>
            </w:r>
            <w:r w:rsidR="00802FA9" w:rsidRPr="001C59F5">
              <w:rPr>
                <w:rFonts w:ascii="Arial" w:hAnsi="Arial" w:cs="Arial"/>
              </w:rPr>
              <w:t>IBM</w:t>
            </w:r>
          </w:p>
        </w:tc>
      </w:tr>
      <w:tr w:rsidR="0010751B" w:rsidRPr="001C59F5" w:rsidTr="00906DC8">
        <w:tc>
          <w:tcPr>
            <w:tcW w:w="1668" w:type="dxa"/>
            <w:shd w:val="clear" w:color="auto" w:fill="B3B3B3"/>
            <w:vAlign w:val="center"/>
          </w:tcPr>
          <w:p w:rsidR="0010751B" w:rsidRPr="001C59F5" w:rsidRDefault="0010751B" w:rsidP="0002307F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10751B" w:rsidRPr="001C59F5" w:rsidRDefault="0010751B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</w:t>
            </w:r>
            <w:r w:rsidR="0026718C" w:rsidRPr="001C59F5">
              <w:rPr>
                <w:rFonts w:ascii="Arial" w:hAnsi="Arial" w:cs="Arial"/>
              </w:rPr>
              <w:t>输入</w:t>
            </w:r>
            <w:r w:rsidR="00841FDE" w:rsidRPr="001C59F5">
              <w:rPr>
                <w:rFonts w:ascii="Arial" w:hAnsi="Arial" w:cs="Arial"/>
              </w:rPr>
              <w:t>参数的</w:t>
            </w:r>
            <w:r w:rsidR="00841FDE" w:rsidRPr="001C59F5">
              <w:rPr>
                <w:rFonts w:ascii="Arial" w:hAnsi="Arial" w:cs="Arial"/>
              </w:rPr>
              <w:t xml:space="preserve">64 bit </w:t>
            </w:r>
            <w:r w:rsidR="00841FDE" w:rsidRPr="001C59F5">
              <w:rPr>
                <w:rFonts w:ascii="Arial" w:hAnsi="Arial" w:cs="Arial"/>
              </w:rPr>
              <w:t>整数</w:t>
            </w:r>
          </w:p>
        </w:tc>
      </w:tr>
      <w:tr w:rsidR="0010751B" w:rsidRPr="001C59F5" w:rsidTr="00906DC8">
        <w:tc>
          <w:tcPr>
            <w:tcW w:w="1668" w:type="dxa"/>
            <w:shd w:val="clear" w:color="auto" w:fill="B3B3B3"/>
            <w:vAlign w:val="center"/>
          </w:tcPr>
          <w:p w:rsidR="0010751B" w:rsidRPr="001C59F5" w:rsidRDefault="00AE682F" w:rsidP="0002307F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</w:t>
            </w:r>
            <w:r w:rsidR="0010751B" w:rsidRPr="001C59F5">
              <w:rPr>
                <w:rFonts w:ascii="Arial" w:hAnsi="Arial" w:cs="Arial"/>
              </w:rPr>
              <w:t xml:space="preserve">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513DBB" w:rsidRPr="001C59F5" w:rsidRDefault="00513DBB" w:rsidP="0012116C">
            <w:pPr>
              <w:pStyle w:val="af"/>
              <w:numPr>
                <w:ilvl w:val="0"/>
                <w:numId w:val="12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numeric-type </w:t>
            </w:r>
          </w:p>
          <w:p w:rsidR="0010751B" w:rsidRPr="001C59F5" w:rsidRDefault="00513DBB" w:rsidP="0012116C">
            <w:pPr>
              <w:pStyle w:val="af"/>
              <w:numPr>
                <w:ilvl w:val="0"/>
                <w:numId w:val="12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VARCHAR</w:t>
            </w:r>
          </w:p>
        </w:tc>
      </w:tr>
      <w:tr w:rsidR="0010751B" w:rsidRPr="001C59F5" w:rsidTr="00906DC8">
        <w:tc>
          <w:tcPr>
            <w:tcW w:w="1668" w:type="dxa"/>
            <w:shd w:val="clear" w:color="auto" w:fill="B3B3B3"/>
            <w:vAlign w:val="center"/>
          </w:tcPr>
          <w:p w:rsidR="0010751B" w:rsidRPr="001C59F5" w:rsidRDefault="0010751B" w:rsidP="0002307F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</w:t>
            </w:r>
            <w:r w:rsidR="00AE682F" w:rsidRPr="001C59F5">
              <w:rPr>
                <w:rFonts w:ascii="Arial" w:hAnsi="Arial" w:cs="Arial"/>
              </w:rPr>
              <w:t>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10751B" w:rsidRPr="001C59F5" w:rsidRDefault="00513DBB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BIGINT</w:t>
            </w:r>
          </w:p>
        </w:tc>
      </w:tr>
      <w:tr w:rsidR="0010751B" w:rsidRPr="001C59F5" w:rsidTr="00906DC8">
        <w:tc>
          <w:tcPr>
            <w:tcW w:w="1668" w:type="dxa"/>
            <w:shd w:val="clear" w:color="auto" w:fill="B3B3B3"/>
            <w:vAlign w:val="center"/>
          </w:tcPr>
          <w:p w:rsidR="0010751B" w:rsidRPr="001C59F5" w:rsidRDefault="0010751B" w:rsidP="0002307F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10751B" w:rsidRPr="001C59F5" w:rsidRDefault="00EF52F2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</w:t>
            </w:r>
            <w:r w:rsidR="00897392" w:rsidRPr="001C59F5">
              <w:rPr>
                <w:rFonts w:ascii="Arial" w:hAnsi="Arial" w:cs="Arial"/>
              </w:rPr>
              <w:t>elect d1, bigint(d1) BIGINT_d1, f1, bigint(f1) BIGINT_f1,</w:t>
            </w:r>
            <w:r w:rsidR="00897392" w:rsidRPr="001C59F5">
              <w:rPr>
                <w:rFonts w:ascii="Arial" w:hAnsi="Arial" w:cs="Arial"/>
              </w:rPr>
              <w:br/>
              <w:t>ts1, bigint(ts1) BIGINT_ts1, bigint(dt1) BIGINT_dt1, bigint(ts1) BIGINT_ts1</w:t>
            </w:r>
            <w:r w:rsidR="00897392" w:rsidRPr="001C59F5">
              <w:rPr>
                <w:rFonts w:ascii="Arial" w:hAnsi="Arial" w:cs="Arial"/>
              </w:rPr>
              <w:br/>
            </w:r>
            <w:r w:rsidRPr="001C59F5">
              <w:rPr>
                <w:rFonts w:ascii="Arial" w:hAnsi="Arial" w:cs="Arial"/>
              </w:rPr>
              <w:t xml:space="preserve">From </w:t>
            </w:r>
            <w:r w:rsidR="00897392" w:rsidRPr="001C59F5">
              <w:rPr>
                <w:rFonts w:ascii="Arial" w:hAnsi="Arial" w:cs="Arial"/>
              </w:rPr>
              <w:t>db2admin.scalar</w:t>
            </w:r>
          </w:p>
        </w:tc>
      </w:tr>
      <w:tr w:rsidR="0010751B" w:rsidRPr="001C59F5" w:rsidTr="00906DC8">
        <w:tc>
          <w:tcPr>
            <w:tcW w:w="1668" w:type="dxa"/>
            <w:shd w:val="clear" w:color="auto" w:fill="B3B3B3"/>
            <w:vAlign w:val="center"/>
          </w:tcPr>
          <w:p w:rsidR="0010751B" w:rsidRPr="001C59F5" w:rsidRDefault="0010751B" w:rsidP="0002307F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897392" w:rsidRPr="001C59F5" w:rsidRDefault="00897392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datetime-expression </w:t>
            </w:r>
            <w:r w:rsidRPr="001C59F5">
              <w:rPr>
                <w:rFonts w:ascii="Arial" w:hAnsi="Arial" w:cs="Arial"/>
              </w:rPr>
              <w:t>数据类型</w:t>
            </w:r>
            <w:r w:rsidRPr="001C59F5">
              <w:rPr>
                <w:rFonts w:ascii="Arial" w:hAnsi="Arial" w:cs="Arial"/>
              </w:rPr>
              <w:t>:</w:t>
            </w:r>
          </w:p>
          <w:p w:rsidR="00897392" w:rsidRPr="001C59F5" w:rsidRDefault="00897392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date </w:t>
            </w:r>
            <w:r w:rsidRPr="001C59F5">
              <w:rPr>
                <w:rFonts w:ascii="Arial" w:hAnsi="Arial" w:cs="Arial"/>
              </w:rPr>
              <w:t>返回值为</w:t>
            </w:r>
            <w:r w:rsidRPr="001C59F5">
              <w:rPr>
                <w:rFonts w:ascii="Arial" w:hAnsi="Arial" w:cs="Arial"/>
              </w:rPr>
              <w:t>yyyymmdd</w:t>
            </w:r>
          </w:p>
          <w:p w:rsidR="00897392" w:rsidRPr="001C59F5" w:rsidRDefault="00897392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time </w:t>
            </w:r>
            <w:r w:rsidRPr="001C59F5">
              <w:rPr>
                <w:rFonts w:ascii="Arial" w:hAnsi="Arial" w:cs="Arial"/>
              </w:rPr>
              <w:t>返回值为</w:t>
            </w:r>
            <w:r w:rsidRPr="001C59F5">
              <w:rPr>
                <w:rFonts w:ascii="Arial" w:hAnsi="Arial" w:cs="Arial"/>
              </w:rPr>
              <w:t>hhmmss</w:t>
            </w:r>
          </w:p>
          <w:p w:rsidR="0010751B" w:rsidRPr="001C59F5" w:rsidRDefault="00897392" w:rsidP="0002307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timestamp </w:t>
            </w:r>
            <w:r w:rsidRPr="001C59F5">
              <w:rPr>
                <w:rFonts w:ascii="Arial" w:hAnsi="Arial" w:cs="Arial"/>
              </w:rPr>
              <w:t>返回值为</w:t>
            </w:r>
            <w:r w:rsidRPr="001C59F5">
              <w:rPr>
                <w:rFonts w:ascii="Arial" w:hAnsi="Arial" w:cs="Arial"/>
              </w:rPr>
              <w:t xml:space="preserve"> yyyymmddhhmmss</w:t>
            </w:r>
            <w:r w:rsidR="009C13ED" w:rsidRPr="001C59F5">
              <w:rPr>
                <w:rFonts w:ascii="Arial" w:hAnsi="Arial" w:cs="Arial"/>
              </w:rPr>
              <w:t xml:space="preserve"> </w:t>
            </w:r>
            <w:r w:rsidR="00B35BD8" w:rsidRPr="001C59F5">
              <w:rPr>
                <w:rFonts w:ascii="Arial" w:hAnsi="Arial" w:cs="Arial"/>
              </w:rPr>
              <w:t>(</w:t>
            </w:r>
            <w:r w:rsidRPr="001C59F5">
              <w:rPr>
                <w:rFonts w:ascii="Arial" w:hAnsi="Arial" w:cs="Arial"/>
              </w:rPr>
              <w:t>microseconds</w:t>
            </w:r>
            <w:r w:rsidR="00B35BD8" w:rsidRPr="001C59F5">
              <w:rPr>
                <w:rFonts w:ascii="Arial" w:hAnsi="Arial" w:cs="Arial"/>
              </w:rPr>
              <w:t>忽</w:t>
            </w:r>
            <w:r w:rsidRPr="001C59F5">
              <w:rPr>
                <w:rFonts w:ascii="Arial" w:hAnsi="Arial" w:cs="Arial"/>
              </w:rPr>
              <w:t>略</w:t>
            </w:r>
            <w:r w:rsidR="00B35BD8" w:rsidRPr="001C59F5">
              <w:rPr>
                <w:rFonts w:ascii="Arial" w:hAnsi="Arial" w:cs="Arial"/>
              </w:rPr>
              <w:t>)</w:t>
            </w:r>
          </w:p>
        </w:tc>
      </w:tr>
    </w:tbl>
    <w:p w:rsidR="00D64D79" w:rsidRPr="001C59F5" w:rsidRDefault="00D64D79" w:rsidP="00D64D79">
      <w:pPr>
        <w:pStyle w:val="3"/>
        <w:rPr>
          <w:rFonts w:ascii="Arial" w:hAnsi="Arial" w:cs="Arial"/>
        </w:rPr>
      </w:pPr>
      <w:bookmarkStart w:id="17" w:name="_Toc279997890"/>
      <w:r w:rsidRPr="001C59F5">
        <w:rPr>
          <w:rFonts w:ascii="Arial" w:hAnsi="Arial" w:cs="Arial"/>
        </w:rPr>
        <w:t>CEIL(CEILING)</w:t>
      </w:r>
      <w:bookmarkEnd w:id="17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D64D79" w:rsidRPr="001C59F5" w:rsidTr="00906DC8">
        <w:tc>
          <w:tcPr>
            <w:tcW w:w="1668" w:type="dxa"/>
            <w:shd w:val="clear" w:color="auto" w:fill="B3B3B3"/>
            <w:vAlign w:val="center"/>
          </w:tcPr>
          <w:p w:rsidR="00D64D79" w:rsidRPr="001C59F5" w:rsidRDefault="00D64D79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64D79" w:rsidRPr="001C59F5" w:rsidRDefault="00467A16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CEIL (numeric-expression) </w:t>
            </w:r>
          </w:p>
        </w:tc>
      </w:tr>
      <w:tr w:rsidR="00D64D79" w:rsidRPr="001C59F5" w:rsidTr="00906DC8">
        <w:tc>
          <w:tcPr>
            <w:tcW w:w="1668" w:type="dxa"/>
            <w:shd w:val="clear" w:color="auto" w:fill="B3B3B3"/>
            <w:vAlign w:val="center"/>
          </w:tcPr>
          <w:p w:rsidR="00D64D79" w:rsidRPr="001C59F5" w:rsidRDefault="00D64D79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64D79" w:rsidRPr="001C59F5" w:rsidRDefault="00D64D79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SYSIBM</w:t>
            </w:r>
          </w:p>
        </w:tc>
      </w:tr>
      <w:tr w:rsidR="00D64D79" w:rsidRPr="001C59F5" w:rsidTr="00906DC8">
        <w:tc>
          <w:tcPr>
            <w:tcW w:w="1668" w:type="dxa"/>
            <w:shd w:val="clear" w:color="auto" w:fill="B3B3B3"/>
            <w:vAlign w:val="center"/>
          </w:tcPr>
          <w:p w:rsidR="00D64D79" w:rsidRPr="001C59F5" w:rsidRDefault="00D64D79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F72B4C" w:rsidRPr="001C59F5" w:rsidRDefault="00D64D79" w:rsidP="007B7A2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</w:t>
            </w:r>
            <w:r w:rsidR="007B7A2D" w:rsidRPr="001C59F5">
              <w:rPr>
                <w:rFonts w:ascii="Arial" w:hAnsi="Arial" w:cs="Arial"/>
              </w:rPr>
              <w:t>&gt;=</w:t>
            </w:r>
            <w:r w:rsidR="00A51AE4" w:rsidRPr="001C59F5">
              <w:rPr>
                <w:rFonts w:ascii="Arial" w:hAnsi="Arial" w:cs="Arial"/>
              </w:rPr>
              <w:t>输入</w:t>
            </w:r>
            <w:r w:rsidR="00F72B4C" w:rsidRPr="001C59F5">
              <w:rPr>
                <w:rFonts w:ascii="Arial" w:hAnsi="Arial" w:cs="Arial"/>
              </w:rPr>
              <w:t>参数的最小整数</w:t>
            </w:r>
          </w:p>
        </w:tc>
      </w:tr>
      <w:tr w:rsidR="00D64D79" w:rsidRPr="001C59F5" w:rsidTr="00906DC8">
        <w:tc>
          <w:tcPr>
            <w:tcW w:w="1668" w:type="dxa"/>
            <w:shd w:val="clear" w:color="auto" w:fill="B3B3B3"/>
            <w:vAlign w:val="center"/>
          </w:tcPr>
          <w:p w:rsidR="00D64D79" w:rsidRPr="001C59F5" w:rsidRDefault="00AE682F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</w:t>
            </w:r>
            <w:r w:rsidR="00D64D79" w:rsidRPr="001C59F5">
              <w:rPr>
                <w:rFonts w:ascii="Arial" w:hAnsi="Arial" w:cs="Arial"/>
              </w:rPr>
              <w:t xml:space="preserve">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A1401F" w:rsidRPr="001C59F5" w:rsidRDefault="00A1401F" w:rsidP="0012116C">
            <w:pPr>
              <w:pStyle w:val="af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SMALLINT </w:t>
            </w:r>
          </w:p>
          <w:p w:rsidR="00A1401F" w:rsidRPr="001C59F5" w:rsidRDefault="00A1401F" w:rsidP="0012116C">
            <w:pPr>
              <w:pStyle w:val="af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INTEGER </w:t>
            </w:r>
          </w:p>
          <w:p w:rsidR="00A1401F" w:rsidRPr="001C59F5" w:rsidRDefault="00A1401F" w:rsidP="0012116C">
            <w:pPr>
              <w:pStyle w:val="af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BIGINT </w:t>
            </w:r>
          </w:p>
          <w:p w:rsidR="00D64D79" w:rsidRPr="001C59F5" w:rsidRDefault="00A1401F" w:rsidP="0012116C">
            <w:pPr>
              <w:pStyle w:val="af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DOUBLE</w:t>
            </w:r>
          </w:p>
        </w:tc>
      </w:tr>
      <w:tr w:rsidR="00D64D79" w:rsidRPr="001C59F5" w:rsidTr="00906DC8">
        <w:tc>
          <w:tcPr>
            <w:tcW w:w="1668" w:type="dxa"/>
            <w:shd w:val="clear" w:color="auto" w:fill="B3B3B3"/>
            <w:vAlign w:val="center"/>
          </w:tcPr>
          <w:p w:rsidR="00D64D79" w:rsidRPr="001C59F5" w:rsidRDefault="00D64D79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</w:t>
            </w:r>
            <w:r w:rsidR="00AE682F" w:rsidRPr="001C59F5">
              <w:rPr>
                <w:rFonts w:ascii="Arial" w:hAnsi="Arial" w:cs="Arial"/>
              </w:rPr>
              <w:t>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64D79" w:rsidRPr="001C59F5" w:rsidRDefault="001B1997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与</w:t>
            </w:r>
            <w:r w:rsidR="00BD3414" w:rsidRPr="001C59F5">
              <w:rPr>
                <w:rFonts w:ascii="Arial" w:hAnsi="Arial" w:cs="Arial"/>
              </w:rPr>
              <w:t>输入</w:t>
            </w:r>
            <w:r w:rsidR="007C1ACD" w:rsidRPr="001C59F5">
              <w:rPr>
                <w:rFonts w:ascii="Arial" w:hAnsi="Arial" w:cs="Arial"/>
              </w:rPr>
              <w:t>参数类型相同</w:t>
            </w:r>
          </w:p>
        </w:tc>
      </w:tr>
      <w:tr w:rsidR="00D64D79" w:rsidRPr="001C59F5" w:rsidTr="00906DC8">
        <w:tc>
          <w:tcPr>
            <w:tcW w:w="1668" w:type="dxa"/>
            <w:shd w:val="clear" w:color="auto" w:fill="B3B3B3"/>
            <w:vAlign w:val="center"/>
          </w:tcPr>
          <w:p w:rsidR="00D64D79" w:rsidRPr="001C59F5" w:rsidRDefault="00D64D79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64D79" w:rsidRPr="001C59F5" w:rsidRDefault="000D6FB0" w:rsidP="006B7B93">
            <w:pPr>
              <w:pStyle w:val="af"/>
              <w:ind w:firstLineChars="0" w:firstLine="0"/>
              <w:rPr>
                <w:rFonts w:ascii="Arial" w:hAnsi="Arial" w:cs="Arial"/>
                <w:b/>
                <w:bCs/>
                <w:color w:val="808000"/>
                <w:kern w:val="0"/>
                <w:sz w:val="18"/>
                <w:szCs w:val="18"/>
              </w:rPr>
            </w:pPr>
            <w:r w:rsidRPr="001C59F5">
              <w:rPr>
                <w:rFonts w:ascii="Arial" w:hAnsi="Arial" w:cs="Arial"/>
              </w:rPr>
              <w:t xml:space="preserve">values </w:t>
            </w:r>
            <w:r w:rsidR="00DC1186" w:rsidRPr="001C59F5">
              <w:rPr>
                <w:rFonts w:ascii="Arial" w:hAnsi="Arial" w:cs="Arial"/>
              </w:rPr>
              <w:t>ceil(1.1), ceil(0), ceil</w:t>
            </w:r>
            <w:r w:rsidRPr="001C59F5">
              <w:rPr>
                <w:rFonts w:ascii="Arial" w:hAnsi="Arial" w:cs="Arial"/>
              </w:rPr>
              <w:t>(-1.1)</w:t>
            </w:r>
          </w:p>
        </w:tc>
      </w:tr>
      <w:tr w:rsidR="00D64D79" w:rsidRPr="001C59F5" w:rsidTr="00906DC8">
        <w:tc>
          <w:tcPr>
            <w:tcW w:w="1668" w:type="dxa"/>
            <w:shd w:val="clear" w:color="auto" w:fill="B3B3B3"/>
            <w:vAlign w:val="center"/>
          </w:tcPr>
          <w:p w:rsidR="00D64D79" w:rsidRPr="001C59F5" w:rsidRDefault="00D64D79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64D79" w:rsidRPr="001C59F5" w:rsidRDefault="00E32927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与</w:t>
            </w:r>
            <w:r w:rsidR="00BF6BC0" w:rsidRPr="001C59F5">
              <w:rPr>
                <w:rFonts w:ascii="Arial" w:hAnsi="Arial" w:cs="Arial"/>
              </w:rPr>
              <w:t>FLOOR</w:t>
            </w:r>
            <w:r w:rsidR="00AD5F8F" w:rsidRPr="001C59F5">
              <w:rPr>
                <w:rFonts w:ascii="Arial" w:hAnsi="Arial" w:cs="Arial"/>
              </w:rPr>
              <w:t>近似</w:t>
            </w:r>
          </w:p>
        </w:tc>
      </w:tr>
    </w:tbl>
    <w:p w:rsidR="008C0BD8" w:rsidRPr="001C59F5" w:rsidRDefault="008C0BD8" w:rsidP="008C0BD8">
      <w:pPr>
        <w:pStyle w:val="3"/>
        <w:rPr>
          <w:rFonts w:ascii="Arial" w:hAnsi="Arial" w:cs="Arial"/>
        </w:rPr>
      </w:pPr>
      <w:bookmarkStart w:id="18" w:name="_Toc279997891"/>
      <w:r w:rsidRPr="001C59F5">
        <w:rPr>
          <w:rFonts w:ascii="Arial" w:hAnsi="Arial" w:cs="Arial"/>
        </w:rPr>
        <w:t>FLOOR</w:t>
      </w:r>
      <w:bookmarkEnd w:id="18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8C0BD8" w:rsidRPr="001C59F5" w:rsidTr="00906DC8">
        <w:tc>
          <w:tcPr>
            <w:tcW w:w="1668" w:type="dxa"/>
            <w:shd w:val="clear" w:color="auto" w:fill="B3B3B3"/>
            <w:vAlign w:val="center"/>
          </w:tcPr>
          <w:p w:rsidR="008C0BD8" w:rsidRPr="001C59F5" w:rsidRDefault="008C0BD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8C0BD8" w:rsidRPr="001C59F5" w:rsidRDefault="008C0BD8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FLOOR (numeric-expression) </w:t>
            </w:r>
          </w:p>
        </w:tc>
      </w:tr>
      <w:tr w:rsidR="008C0BD8" w:rsidRPr="001C59F5" w:rsidTr="00906DC8">
        <w:tc>
          <w:tcPr>
            <w:tcW w:w="1668" w:type="dxa"/>
            <w:shd w:val="clear" w:color="auto" w:fill="B3B3B3"/>
            <w:vAlign w:val="center"/>
          </w:tcPr>
          <w:p w:rsidR="008C0BD8" w:rsidRPr="001C59F5" w:rsidRDefault="008C0BD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8C0BD8" w:rsidRPr="001C59F5" w:rsidRDefault="008C0BD8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SYSIBM</w:t>
            </w:r>
          </w:p>
        </w:tc>
      </w:tr>
      <w:tr w:rsidR="008C0BD8" w:rsidRPr="001C59F5" w:rsidTr="00906DC8">
        <w:tc>
          <w:tcPr>
            <w:tcW w:w="1668" w:type="dxa"/>
            <w:shd w:val="clear" w:color="auto" w:fill="B3B3B3"/>
            <w:vAlign w:val="center"/>
          </w:tcPr>
          <w:p w:rsidR="008C0BD8" w:rsidRPr="001C59F5" w:rsidRDefault="008C0BD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8C0BD8" w:rsidRPr="001C59F5" w:rsidRDefault="008C0BD8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</w:t>
            </w:r>
            <w:r w:rsidR="00FC5B3D" w:rsidRPr="001C59F5">
              <w:rPr>
                <w:rFonts w:ascii="Arial" w:hAnsi="Arial" w:cs="Arial"/>
              </w:rPr>
              <w:t>&lt;=</w:t>
            </w:r>
            <w:r w:rsidR="00925E85" w:rsidRPr="001C59F5">
              <w:rPr>
                <w:rFonts w:ascii="Arial" w:hAnsi="Arial" w:cs="Arial"/>
              </w:rPr>
              <w:t>输入</w:t>
            </w:r>
            <w:r w:rsidRPr="001C59F5">
              <w:rPr>
                <w:rFonts w:ascii="Arial" w:hAnsi="Arial" w:cs="Arial"/>
              </w:rPr>
              <w:t>参数的</w:t>
            </w:r>
            <w:r w:rsidR="009921A9" w:rsidRPr="001C59F5">
              <w:rPr>
                <w:rFonts w:ascii="Arial" w:hAnsi="Arial" w:cs="Arial"/>
              </w:rPr>
              <w:t>最大</w:t>
            </w:r>
            <w:r w:rsidRPr="001C59F5">
              <w:rPr>
                <w:rFonts w:ascii="Arial" w:hAnsi="Arial" w:cs="Arial"/>
              </w:rPr>
              <w:t>整数</w:t>
            </w:r>
          </w:p>
        </w:tc>
      </w:tr>
      <w:tr w:rsidR="008C0BD8" w:rsidRPr="001C59F5" w:rsidTr="00906DC8">
        <w:tc>
          <w:tcPr>
            <w:tcW w:w="1668" w:type="dxa"/>
            <w:shd w:val="clear" w:color="auto" w:fill="B3B3B3"/>
            <w:vAlign w:val="center"/>
          </w:tcPr>
          <w:p w:rsidR="008C0BD8" w:rsidRPr="001C59F5" w:rsidRDefault="00AE682F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</w:t>
            </w:r>
            <w:r w:rsidR="008C0BD8" w:rsidRPr="001C59F5">
              <w:rPr>
                <w:rFonts w:ascii="Arial" w:hAnsi="Arial" w:cs="Arial"/>
              </w:rPr>
              <w:t xml:space="preserve">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A1401F" w:rsidRPr="001C59F5" w:rsidRDefault="00A1401F" w:rsidP="0012116C">
            <w:pPr>
              <w:pStyle w:val="af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SMALLINT </w:t>
            </w:r>
          </w:p>
          <w:p w:rsidR="00A1401F" w:rsidRPr="001C59F5" w:rsidRDefault="00A1401F" w:rsidP="0012116C">
            <w:pPr>
              <w:pStyle w:val="af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INTEGER </w:t>
            </w:r>
          </w:p>
          <w:p w:rsidR="00A1401F" w:rsidRPr="001C59F5" w:rsidRDefault="00A1401F" w:rsidP="0012116C">
            <w:pPr>
              <w:pStyle w:val="af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BIGINT </w:t>
            </w:r>
          </w:p>
          <w:p w:rsidR="008C0BD8" w:rsidRPr="001C59F5" w:rsidRDefault="00A1401F" w:rsidP="0012116C">
            <w:pPr>
              <w:pStyle w:val="af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DOUBLE</w:t>
            </w:r>
          </w:p>
        </w:tc>
      </w:tr>
      <w:tr w:rsidR="008C0BD8" w:rsidRPr="001C59F5" w:rsidTr="00906DC8">
        <w:tc>
          <w:tcPr>
            <w:tcW w:w="1668" w:type="dxa"/>
            <w:shd w:val="clear" w:color="auto" w:fill="B3B3B3"/>
            <w:vAlign w:val="center"/>
          </w:tcPr>
          <w:p w:rsidR="008C0BD8" w:rsidRPr="001C59F5" w:rsidRDefault="008C0BD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</w:t>
            </w:r>
            <w:r w:rsidR="00AE682F" w:rsidRPr="001C59F5">
              <w:rPr>
                <w:rFonts w:ascii="Arial" w:hAnsi="Arial" w:cs="Arial"/>
              </w:rPr>
              <w:t>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8C0BD8" w:rsidRPr="001C59F5" w:rsidRDefault="009921A9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与</w:t>
            </w:r>
            <w:r w:rsidR="006738B7" w:rsidRPr="001C59F5">
              <w:rPr>
                <w:rFonts w:ascii="Arial" w:hAnsi="Arial" w:cs="Arial"/>
              </w:rPr>
              <w:t>输入</w:t>
            </w:r>
            <w:r w:rsidRPr="001C59F5">
              <w:rPr>
                <w:rFonts w:ascii="Arial" w:hAnsi="Arial" w:cs="Arial"/>
              </w:rPr>
              <w:t>参数</w:t>
            </w:r>
            <w:r w:rsidR="008C0BD8" w:rsidRPr="001C59F5">
              <w:rPr>
                <w:rFonts w:ascii="Arial" w:hAnsi="Arial" w:cs="Arial"/>
              </w:rPr>
              <w:t>类型</w:t>
            </w:r>
            <w:r w:rsidRPr="001C59F5">
              <w:rPr>
                <w:rFonts w:ascii="Arial" w:hAnsi="Arial" w:cs="Arial"/>
              </w:rPr>
              <w:t>相同</w:t>
            </w:r>
          </w:p>
        </w:tc>
      </w:tr>
      <w:tr w:rsidR="008C0BD8" w:rsidRPr="001C59F5" w:rsidTr="00906DC8">
        <w:tc>
          <w:tcPr>
            <w:tcW w:w="1668" w:type="dxa"/>
            <w:shd w:val="clear" w:color="auto" w:fill="B3B3B3"/>
            <w:vAlign w:val="center"/>
          </w:tcPr>
          <w:p w:rsidR="008C0BD8" w:rsidRPr="001C59F5" w:rsidRDefault="008C0BD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D6FB0" w:rsidRPr="001C59F5" w:rsidRDefault="00724A65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values floor(1.1), floor(0), floor</w:t>
            </w:r>
            <w:r w:rsidR="000D6FB0" w:rsidRPr="001C59F5">
              <w:rPr>
                <w:rFonts w:ascii="Arial" w:hAnsi="Arial" w:cs="Arial"/>
              </w:rPr>
              <w:t>(-1.1)</w:t>
            </w:r>
          </w:p>
        </w:tc>
      </w:tr>
      <w:tr w:rsidR="008C0BD8" w:rsidRPr="001C59F5" w:rsidTr="00906DC8">
        <w:tc>
          <w:tcPr>
            <w:tcW w:w="1668" w:type="dxa"/>
            <w:shd w:val="clear" w:color="auto" w:fill="B3B3B3"/>
            <w:vAlign w:val="center"/>
          </w:tcPr>
          <w:p w:rsidR="008C0BD8" w:rsidRPr="001C59F5" w:rsidRDefault="008C0BD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8C0BD8" w:rsidRPr="001C59F5" w:rsidRDefault="00C42D12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与</w:t>
            </w:r>
            <w:r w:rsidRPr="001C59F5">
              <w:rPr>
                <w:rFonts w:ascii="Arial" w:hAnsi="Arial" w:cs="Arial"/>
              </w:rPr>
              <w:t>CEIL</w:t>
            </w:r>
            <w:r w:rsidR="00AD5F8F" w:rsidRPr="001C59F5">
              <w:rPr>
                <w:rFonts w:ascii="Arial" w:hAnsi="Arial" w:cs="Arial"/>
              </w:rPr>
              <w:t>近似</w:t>
            </w:r>
          </w:p>
        </w:tc>
      </w:tr>
    </w:tbl>
    <w:p w:rsidR="00087494" w:rsidRPr="001C59F5" w:rsidRDefault="00087494" w:rsidP="00087494">
      <w:pPr>
        <w:pStyle w:val="3"/>
        <w:rPr>
          <w:rFonts w:ascii="Arial" w:hAnsi="Arial" w:cs="Arial"/>
        </w:rPr>
      </w:pPr>
      <w:bookmarkStart w:id="19" w:name="_Toc279997892"/>
      <w:r w:rsidRPr="001C59F5">
        <w:rPr>
          <w:rFonts w:ascii="Arial" w:hAnsi="Arial" w:cs="Arial"/>
        </w:rPr>
        <w:t>CHAR</w:t>
      </w:r>
      <w:bookmarkEnd w:id="19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087494" w:rsidRPr="001C59F5" w:rsidTr="00906DC8">
        <w:tc>
          <w:tcPr>
            <w:tcW w:w="1668" w:type="dxa"/>
            <w:shd w:val="clear" w:color="auto" w:fill="B3B3B3"/>
            <w:vAlign w:val="center"/>
          </w:tcPr>
          <w:p w:rsidR="00087494" w:rsidRPr="001C59F5" w:rsidRDefault="00087494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87494" w:rsidRPr="001C59F5" w:rsidRDefault="00A6089B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CHAR</w:t>
            </w:r>
            <w:r w:rsidR="00087494" w:rsidRPr="001C59F5">
              <w:rPr>
                <w:rFonts w:ascii="Arial" w:hAnsi="Arial" w:cs="Arial"/>
              </w:rPr>
              <w:t>(</w:t>
            </w:r>
            <w:r w:rsidR="006274ED" w:rsidRPr="001C59F5">
              <w:rPr>
                <w:rFonts w:ascii="Arial" w:hAnsi="Arial" w:cs="Arial"/>
              </w:rPr>
              <w:t>character</w:t>
            </w:r>
            <w:r w:rsidR="00E87829" w:rsidRPr="001C59F5">
              <w:rPr>
                <w:rFonts w:ascii="Arial" w:hAnsi="Arial" w:cs="Arial"/>
              </w:rPr>
              <w:t>-</w:t>
            </w:r>
            <w:r w:rsidR="00087494" w:rsidRPr="001C59F5">
              <w:rPr>
                <w:rFonts w:ascii="Arial" w:hAnsi="Arial" w:cs="Arial"/>
              </w:rPr>
              <w:t>expression</w:t>
            </w:r>
            <w:r w:rsidR="006274ED" w:rsidRPr="001C59F5">
              <w:rPr>
                <w:rFonts w:ascii="Arial" w:hAnsi="Arial" w:cs="Arial"/>
              </w:rPr>
              <w:t>, length</w:t>
            </w:r>
            <w:r w:rsidR="00087494" w:rsidRPr="001C59F5">
              <w:rPr>
                <w:rFonts w:ascii="Arial" w:hAnsi="Arial" w:cs="Arial"/>
              </w:rPr>
              <w:t xml:space="preserve">) </w:t>
            </w:r>
          </w:p>
          <w:p w:rsidR="006274ED" w:rsidRPr="001C59F5" w:rsidRDefault="006274ED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CHAR(datetime</w:t>
            </w:r>
            <w:r w:rsidR="00E87829" w:rsidRPr="001C59F5">
              <w:rPr>
                <w:rFonts w:ascii="Arial" w:hAnsi="Arial" w:cs="Arial"/>
              </w:rPr>
              <w:t>-</w:t>
            </w:r>
            <w:r w:rsidRPr="001C59F5">
              <w:rPr>
                <w:rFonts w:ascii="Arial" w:hAnsi="Arial" w:cs="Arial"/>
              </w:rPr>
              <w:t>expression, format)</w:t>
            </w:r>
          </w:p>
          <w:p w:rsidR="006274ED" w:rsidRPr="001C59F5" w:rsidRDefault="006274ED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CHAR(integer</w:t>
            </w:r>
            <w:r w:rsidR="00E87829" w:rsidRPr="001C59F5">
              <w:rPr>
                <w:rFonts w:ascii="Arial" w:hAnsi="Arial" w:cs="Arial"/>
              </w:rPr>
              <w:t>-</w:t>
            </w:r>
            <w:r w:rsidRPr="001C59F5">
              <w:rPr>
                <w:rFonts w:ascii="Arial" w:hAnsi="Arial" w:cs="Arial"/>
              </w:rPr>
              <w:t>expression)</w:t>
            </w:r>
          </w:p>
          <w:p w:rsidR="006274ED" w:rsidRPr="001C59F5" w:rsidRDefault="006274ED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CHAR(</w:t>
            </w:r>
            <w:r w:rsidR="00E87829" w:rsidRPr="001C59F5">
              <w:rPr>
                <w:rFonts w:ascii="Arial" w:hAnsi="Arial" w:cs="Arial"/>
              </w:rPr>
              <w:t>float-point-</w:t>
            </w:r>
            <w:r w:rsidRPr="001C59F5">
              <w:rPr>
                <w:rFonts w:ascii="Arial" w:hAnsi="Arial" w:cs="Arial"/>
              </w:rPr>
              <w:t>expression</w:t>
            </w:r>
            <w:r w:rsidR="005D1FCF" w:rsidRPr="001C59F5">
              <w:rPr>
                <w:rFonts w:ascii="Arial" w:hAnsi="Arial" w:cs="Arial"/>
              </w:rPr>
              <w:t>, decimal-character</w:t>
            </w:r>
            <w:r w:rsidRPr="001C59F5">
              <w:rPr>
                <w:rFonts w:ascii="Arial" w:hAnsi="Arial" w:cs="Arial"/>
              </w:rPr>
              <w:t>)</w:t>
            </w:r>
          </w:p>
          <w:p w:rsidR="006274ED" w:rsidRPr="001C59F5" w:rsidRDefault="006274ED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CHAR(decimal-expression, </w:t>
            </w:r>
            <w:r w:rsidR="00F92911" w:rsidRPr="001C59F5">
              <w:rPr>
                <w:rFonts w:ascii="Arial" w:hAnsi="Arial" w:cs="Arial"/>
              </w:rPr>
              <w:t>decimal-charact</w:t>
            </w:r>
            <w:r w:rsidRPr="001C59F5">
              <w:rPr>
                <w:rFonts w:ascii="Arial" w:hAnsi="Arial" w:cs="Arial"/>
              </w:rPr>
              <w:t>)</w:t>
            </w:r>
          </w:p>
        </w:tc>
      </w:tr>
      <w:tr w:rsidR="00087494" w:rsidRPr="001C59F5" w:rsidTr="00906DC8">
        <w:tc>
          <w:tcPr>
            <w:tcW w:w="1668" w:type="dxa"/>
            <w:shd w:val="clear" w:color="auto" w:fill="B3B3B3"/>
            <w:vAlign w:val="center"/>
          </w:tcPr>
          <w:p w:rsidR="00087494" w:rsidRPr="001C59F5" w:rsidRDefault="00087494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87494" w:rsidRPr="001C59F5" w:rsidRDefault="00087494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SYSIBM</w:t>
            </w:r>
          </w:p>
        </w:tc>
      </w:tr>
      <w:tr w:rsidR="00087494" w:rsidRPr="001C59F5" w:rsidTr="00906DC8">
        <w:tc>
          <w:tcPr>
            <w:tcW w:w="1668" w:type="dxa"/>
            <w:shd w:val="clear" w:color="auto" w:fill="B3B3B3"/>
            <w:vAlign w:val="center"/>
          </w:tcPr>
          <w:p w:rsidR="00087494" w:rsidRPr="001C59F5" w:rsidRDefault="00087494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87494" w:rsidRPr="001C59F5" w:rsidRDefault="000752AD" w:rsidP="000752A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将输入参数转换为</w:t>
            </w:r>
            <w:r w:rsidR="00087494" w:rsidRPr="001C59F5">
              <w:rPr>
                <w:rFonts w:ascii="Arial" w:hAnsi="Arial" w:cs="Arial"/>
              </w:rPr>
              <w:t>字符串</w:t>
            </w:r>
          </w:p>
        </w:tc>
      </w:tr>
      <w:tr w:rsidR="00087494" w:rsidRPr="001C59F5" w:rsidTr="00906DC8">
        <w:tc>
          <w:tcPr>
            <w:tcW w:w="1668" w:type="dxa"/>
            <w:shd w:val="clear" w:color="auto" w:fill="B3B3B3"/>
            <w:vAlign w:val="center"/>
          </w:tcPr>
          <w:p w:rsidR="00087494" w:rsidRPr="001C59F5" w:rsidRDefault="00AE682F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</w:t>
            </w:r>
            <w:r w:rsidR="00087494" w:rsidRPr="001C59F5">
              <w:rPr>
                <w:rFonts w:ascii="Arial" w:hAnsi="Arial" w:cs="Arial"/>
              </w:rPr>
              <w:t xml:space="preserve">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321A4" w:rsidRPr="001C59F5" w:rsidRDefault="000321A4" w:rsidP="0012116C">
            <w:pPr>
              <w:pStyle w:val="af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character-type </w:t>
            </w:r>
          </w:p>
          <w:p w:rsidR="000321A4" w:rsidRPr="001C59F5" w:rsidRDefault="000321A4" w:rsidP="0012116C">
            <w:pPr>
              <w:pStyle w:val="af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character-type, INTEGER </w:t>
            </w:r>
          </w:p>
          <w:p w:rsidR="000321A4" w:rsidRPr="001C59F5" w:rsidRDefault="000321A4" w:rsidP="0012116C">
            <w:pPr>
              <w:pStyle w:val="af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datetime-type </w:t>
            </w:r>
          </w:p>
          <w:p w:rsidR="000321A4" w:rsidRPr="001C59F5" w:rsidRDefault="000321A4" w:rsidP="0012116C">
            <w:pPr>
              <w:pStyle w:val="af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datetime-type, key</w:t>
            </w:r>
          </w:p>
          <w:p w:rsidR="000321A4" w:rsidRPr="001C59F5" w:rsidRDefault="000321A4" w:rsidP="0012116C">
            <w:pPr>
              <w:pStyle w:val="af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SMALLINT </w:t>
            </w:r>
          </w:p>
          <w:p w:rsidR="000321A4" w:rsidRPr="001C59F5" w:rsidRDefault="000321A4" w:rsidP="0012116C">
            <w:pPr>
              <w:pStyle w:val="af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INTEGER </w:t>
            </w:r>
          </w:p>
          <w:p w:rsidR="000321A4" w:rsidRPr="001C59F5" w:rsidRDefault="000321A4" w:rsidP="0012116C">
            <w:pPr>
              <w:pStyle w:val="af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BIGINT </w:t>
            </w:r>
          </w:p>
          <w:p w:rsidR="000321A4" w:rsidRPr="001C59F5" w:rsidRDefault="000321A4" w:rsidP="0012116C">
            <w:pPr>
              <w:pStyle w:val="af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DECIMAL </w:t>
            </w:r>
          </w:p>
          <w:p w:rsidR="00087494" w:rsidRPr="001C59F5" w:rsidRDefault="000321A4" w:rsidP="0012116C">
            <w:pPr>
              <w:pStyle w:val="af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DECIMAL, VARCHAR</w:t>
            </w:r>
          </w:p>
        </w:tc>
      </w:tr>
      <w:tr w:rsidR="00087494" w:rsidRPr="001C59F5" w:rsidTr="00906DC8">
        <w:tc>
          <w:tcPr>
            <w:tcW w:w="1668" w:type="dxa"/>
            <w:shd w:val="clear" w:color="auto" w:fill="B3B3B3"/>
            <w:vAlign w:val="center"/>
          </w:tcPr>
          <w:p w:rsidR="00087494" w:rsidRPr="001C59F5" w:rsidRDefault="00087494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</w:t>
            </w:r>
            <w:r w:rsidR="00AE682F" w:rsidRPr="001C59F5">
              <w:rPr>
                <w:rFonts w:ascii="Arial" w:hAnsi="Arial" w:cs="Arial"/>
              </w:rPr>
              <w:t>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321A4" w:rsidRPr="001C59F5" w:rsidRDefault="000321A4" w:rsidP="0012116C">
            <w:pPr>
              <w:pStyle w:val="af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CHAR </w:t>
            </w:r>
          </w:p>
          <w:p w:rsidR="000321A4" w:rsidRPr="001C59F5" w:rsidRDefault="000321A4" w:rsidP="0012116C">
            <w:pPr>
              <w:pStyle w:val="af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CHAR(integer) </w:t>
            </w:r>
          </w:p>
          <w:p w:rsidR="000321A4" w:rsidRPr="001C59F5" w:rsidRDefault="000321A4" w:rsidP="0012116C">
            <w:pPr>
              <w:pStyle w:val="af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CHAR </w:t>
            </w:r>
          </w:p>
          <w:p w:rsidR="000321A4" w:rsidRPr="001C59F5" w:rsidRDefault="000321A4" w:rsidP="0012116C">
            <w:pPr>
              <w:pStyle w:val="af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CHAR </w:t>
            </w:r>
          </w:p>
          <w:p w:rsidR="000321A4" w:rsidRPr="001C59F5" w:rsidRDefault="000321A4" w:rsidP="0012116C">
            <w:pPr>
              <w:pStyle w:val="af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CHAR(6) </w:t>
            </w:r>
          </w:p>
          <w:p w:rsidR="000321A4" w:rsidRPr="001C59F5" w:rsidRDefault="000321A4" w:rsidP="0012116C">
            <w:pPr>
              <w:pStyle w:val="af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CHAR(11) </w:t>
            </w:r>
          </w:p>
          <w:p w:rsidR="000321A4" w:rsidRPr="001C59F5" w:rsidRDefault="000321A4" w:rsidP="0012116C">
            <w:pPr>
              <w:pStyle w:val="af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CHAR(20) </w:t>
            </w:r>
          </w:p>
          <w:p w:rsidR="000321A4" w:rsidRPr="001C59F5" w:rsidRDefault="000321A4" w:rsidP="0012116C">
            <w:pPr>
              <w:pStyle w:val="af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CHAR(2+precision) </w:t>
            </w:r>
          </w:p>
          <w:p w:rsidR="001455F8" w:rsidRPr="001C59F5" w:rsidRDefault="000321A4" w:rsidP="0012116C">
            <w:pPr>
              <w:pStyle w:val="af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CHAR(2+precision)</w:t>
            </w:r>
          </w:p>
        </w:tc>
      </w:tr>
      <w:tr w:rsidR="00087494" w:rsidRPr="001C59F5" w:rsidTr="00906DC8">
        <w:tc>
          <w:tcPr>
            <w:tcW w:w="1668" w:type="dxa"/>
            <w:shd w:val="clear" w:color="auto" w:fill="B3B3B3"/>
            <w:vAlign w:val="center"/>
          </w:tcPr>
          <w:p w:rsidR="00087494" w:rsidRPr="001C59F5" w:rsidRDefault="00087494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FC4BC7" w:rsidRPr="001C59F5" w:rsidRDefault="00D05514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/* Integer / </w:t>
            </w:r>
            <w:r w:rsidR="006D47AE" w:rsidRPr="001C59F5">
              <w:rPr>
                <w:rFonts w:ascii="Arial" w:hAnsi="Arial" w:cs="Arial"/>
              </w:rPr>
              <w:t xml:space="preserve">float-point </w:t>
            </w:r>
            <w:r w:rsidRPr="001C59F5">
              <w:rPr>
                <w:rFonts w:ascii="Arial" w:hAnsi="Arial" w:cs="Arial"/>
              </w:rPr>
              <w:t>/ decimal expression */</w:t>
            </w:r>
          </w:p>
          <w:p w:rsidR="00452BB2" w:rsidRPr="001C59F5" w:rsidRDefault="00D05514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values (char(1), char(0), char(-1))</w:t>
            </w:r>
            <w:r w:rsidRPr="001C59F5">
              <w:rPr>
                <w:rFonts w:ascii="Arial" w:hAnsi="Arial" w:cs="Arial"/>
              </w:rPr>
              <w:br/>
              <w:t>,(char(double(1.0)), char(double(0.0)), char(double(-1.0)))</w:t>
            </w:r>
            <w:r w:rsidRPr="001C59F5">
              <w:rPr>
                <w:rFonts w:ascii="Arial" w:hAnsi="Arial" w:cs="Arial"/>
              </w:rPr>
              <w:br/>
              <w:t>,(char(dec(1.0, 5, 2)</w:t>
            </w:r>
            <w:r w:rsidR="0040053A" w:rsidRPr="001C59F5">
              <w:rPr>
                <w:rFonts w:ascii="Arial" w:hAnsi="Arial" w:cs="Arial"/>
              </w:rPr>
              <w:t>, ‘*’</w:t>
            </w:r>
            <w:r w:rsidRPr="001C59F5">
              <w:rPr>
                <w:rFonts w:ascii="Arial" w:hAnsi="Arial" w:cs="Arial"/>
              </w:rPr>
              <w:t>), char(dec(0.0, 5, 2)</w:t>
            </w:r>
            <w:r w:rsidR="0040053A" w:rsidRPr="001C59F5">
              <w:rPr>
                <w:rFonts w:ascii="Arial" w:hAnsi="Arial" w:cs="Arial"/>
              </w:rPr>
              <w:t>, ’*’</w:t>
            </w:r>
            <w:r w:rsidRPr="001C59F5">
              <w:rPr>
                <w:rFonts w:ascii="Arial" w:hAnsi="Arial" w:cs="Arial"/>
              </w:rPr>
              <w:t>), char(dec(-1.0, 5, 2)))</w:t>
            </w:r>
          </w:p>
          <w:p w:rsidR="00087494" w:rsidRPr="001C59F5" w:rsidRDefault="00087494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br/>
            </w:r>
            <w:r w:rsidR="00FC4BC7" w:rsidRPr="001C59F5">
              <w:rPr>
                <w:rFonts w:ascii="Arial" w:hAnsi="Arial" w:cs="Arial"/>
              </w:rPr>
              <w:t xml:space="preserve">/* </w:t>
            </w:r>
            <w:r w:rsidR="00FA5065" w:rsidRPr="001C59F5">
              <w:rPr>
                <w:rFonts w:ascii="Arial" w:hAnsi="Arial" w:cs="Arial"/>
              </w:rPr>
              <w:t>datetime-expression</w:t>
            </w:r>
            <w:r w:rsidR="00FC4BC7" w:rsidRPr="001C59F5">
              <w:rPr>
                <w:rFonts w:ascii="Arial" w:hAnsi="Arial" w:cs="Arial"/>
              </w:rPr>
              <w:t xml:space="preserve"> format</w:t>
            </w:r>
            <w:r w:rsidR="00FA5065" w:rsidRPr="001C59F5">
              <w:rPr>
                <w:rFonts w:ascii="Arial" w:hAnsi="Arial" w:cs="Arial"/>
              </w:rPr>
              <w:t>:</w:t>
            </w:r>
            <w:r w:rsidR="00FC4BC7" w:rsidRPr="001C59F5">
              <w:rPr>
                <w:rFonts w:ascii="Arial" w:hAnsi="Arial" w:cs="Arial"/>
              </w:rPr>
              <w:t xml:space="preserve"> ISO / USA / EUR / JIS / LOCAL*/</w:t>
            </w:r>
          </w:p>
          <w:p w:rsidR="00FA5065" w:rsidRPr="001C59F5" w:rsidRDefault="008907FB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values char(current date, iso) </w:t>
            </w:r>
            <w:r w:rsidRPr="001C59F5">
              <w:rPr>
                <w:rFonts w:ascii="Arial" w:hAnsi="Arial" w:cs="Arial"/>
              </w:rPr>
              <w:br/>
              <w:t xml:space="preserve">     ,char(current date, eur)</w:t>
            </w:r>
            <w:r w:rsidR="004478F6" w:rsidRPr="001C59F5">
              <w:rPr>
                <w:rFonts w:ascii="Arial" w:hAnsi="Arial" w:cs="Arial"/>
              </w:rPr>
              <w:t xml:space="preserve"> </w:t>
            </w:r>
            <w:r w:rsidRPr="001C59F5">
              <w:rPr>
                <w:rFonts w:ascii="Arial" w:hAnsi="Arial" w:cs="Arial"/>
              </w:rPr>
              <w:br/>
              <w:t xml:space="preserve">     ,char(current date, jis)  </w:t>
            </w:r>
            <w:r w:rsidRPr="001C59F5">
              <w:rPr>
                <w:rFonts w:ascii="Arial" w:hAnsi="Arial" w:cs="Arial"/>
              </w:rPr>
              <w:br/>
              <w:t xml:space="preserve">     ,char(current date, usa)</w:t>
            </w:r>
          </w:p>
        </w:tc>
      </w:tr>
      <w:tr w:rsidR="00087494" w:rsidRPr="001C59F5" w:rsidTr="00906DC8">
        <w:tc>
          <w:tcPr>
            <w:tcW w:w="1668" w:type="dxa"/>
            <w:shd w:val="clear" w:color="auto" w:fill="B3B3B3"/>
            <w:vAlign w:val="center"/>
          </w:tcPr>
          <w:p w:rsidR="00087494" w:rsidRPr="001C59F5" w:rsidRDefault="00087494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E663CD" w:rsidRPr="001C59F5" w:rsidRDefault="00E663CD" w:rsidP="0012116C">
            <w:pPr>
              <w:pStyle w:val="af"/>
              <w:numPr>
                <w:ilvl w:val="0"/>
                <w:numId w:val="8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输入参数</w:t>
            </w:r>
            <w:r w:rsidRPr="001C59F5">
              <w:rPr>
                <w:rFonts w:ascii="Arial" w:hAnsi="Arial" w:cs="Arial"/>
              </w:rPr>
              <w:t>character-expression length</w:t>
            </w:r>
            <w:r w:rsidRPr="001C59F5">
              <w:rPr>
                <w:rFonts w:ascii="Arial" w:hAnsi="Arial" w:cs="Arial"/>
              </w:rPr>
              <w:t>范围</w:t>
            </w:r>
            <w:r w:rsidRPr="001C59F5">
              <w:rPr>
                <w:rFonts w:ascii="Arial" w:hAnsi="Arial" w:cs="Arial"/>
              </w:rPr>
              <w:t xml:space="preserve">[0,254] </w:t>
            </w:r>
          </w:p>
          <w:p w:rsidR="0066275A" w:rsidRPr="001C59F5" w:rsidRDefault="0066275A" w:rsidP="0012116C">
            <w:pPr>
              <w:pStyle w:val="af"/>
              <w:numPr>
                <w:ilvl w:val="0"/>
                <w:numId w:val="8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输入参数</w:t>
            </w:r>
            <w:r w:rsidR="001455F8" w:rsidRPr="001C59F5">
              <w:rPr>
                <w:rFonts w:ascii="Arial" w:hAnsi="Arial" w:cs="Arial"/>
              </w:rPr>
              <w:t xml:space="preserve">small / </w:t>
            </w:r>
            <w:r w:rsidRPr="001C59F5">
              <w:rPr>
                <w:rFonts w:ascii="Arial" w:hAnsi="Arial" w:cs="Arial"/>
              </w:rPr>
              <w:t xml:space="preserve">integer / </w:t>
            </w:r>
            <w:r w:rsidR="001455F8" w:rsidRPr="001C59F5">
              <w:rPr>
                <w:rFonts w:ascii="Arial" w:hAnsi="Arial" w:cs="Arial"/>
              </w:rPr>
              <w:t xml:space="preserve">bigint </w:t>
            </w:r>
            <w:r w:rsidRPr="001C59F5">
              <w:rPr>
                <w:rFonts w:ascii="Arial" w:hAnsi="Arial" w:cs="Arial"/>
              </w:rPr>
              <w:t>expression</w:t>
            </w:r>
            <w:r w:rsidR="001455F8" w:rsidRPr="001C59F5">
              <w:rPr>
                <w:rFonts w:ascii="Arial" w:hAnsi="Arial" w:cs="Arial"/>
              </w:rPr>
              <w:t xml:space="preserve">, </w:t>
            </w:r>
            <w:r w:rsidR="001455F8" w:rsidRPr="001C59F5">
              <w:rPr>
                <w:rFonts w:ascii="Arial" w:hAnsi="Arial" w:cs="Arial"/>
              </w:rPr>
              <w:t>返回值</w:t>
            </w:r>
            <w:r w:rsidR="001455F8" w:rsidRPr="001C59F5">
              <w:rPr>
                <w:rFonts w:ascii="Arial" w:hAnsi="Arial" w:cs="Arial"/>
              </w:rPr>
              <w:t>lengh</w:t>
            </w:r>
            <w:r w:rsidR="00654412" w:rsidRPr="001C59F5">
              <w:rPr>
                <w:rFonts w:ascii="Arial" w:hAnsi="Arial" w:cs="Arial"/>
              </w:rPr>
              <w:t xml:space="preserve"> in (6 ,</w:t>
            </w:r>
            <w:r w:rsidR="001455F8" w:rsidRPr="001C59F5">
              <w:rPr>
                <w:rFonts w:ascii="Arial" w:hAnsi="Arial" w:cs="Arial"/>
              </w:rPr>
              <w:t xml:space="preserve"> 11</w:t>
            </w:r>
            <w:r w:rsidR="00654412" w:rsidRPr="001C59F5">
              <w:rPr>
                <w:rFonts w:ascii="Arial" w:hAnsi="Arial" w:cs="Arial"/>
              </w:rPr>
              <w:t>,</w:t>
            </w:r>
            <w:r w:rsidR="001455F8" w:rsidRPr="001C59F5">
              <w:rPr>
                <w:rFonts w:ascii="Arial" w:hAnsi="Arial" w:cs="Arial"/>
              </w:rPr>
              <w:t xml:space="preserve"> 20</w:t>
            </w:r>
            <w:r w:rsidR="00654412" w:rsidRPr="001C59F5">
              <w:rPr>
                <w:rFonts w:ascii="Arial" w:hAnsi="Arial" w:cs="Arial"/>
              </w:rPr>
              <w:t>)</w:t>
            </w:r>
            <w:r w:rsidR="004147A3" w:rsidRPr="001C59F5">
              <w:rPr>
                <w:rFonts w:ascii="Arial" w:hAnsi="Arial" w:cs="Arial"/>
              </w:rPr>
              <w:t xml:space="preserve">, </w:t>
            </w:r>
            <w:r w:rsidR="009E1ECE" w:rsidRPr="001C59F5">
              <w:rPr>
                <w:rFonts w:ascii="Arial" w:hAnsi="Arial" w:cs="Arial"/>
              </w:rPr>
              <w:t>若</w:t>
            </w:r>
            <w:r w:rsidR="001455F8" w:rsidRPr="001C59F5">
              <w:rPr>
                <w:rFonts w:ascii="Arial" w:hAnsi="Arial" w:cs="Arial"/>
              </w:rPr>
              <w:t>位数不足</w:t>
            </w:r>
            <w:r w:rsidR="001455F8" w:rsidRPr="001C59F5">
              <w:rPr>
                <w:rFonts w:ascii="Arial" w:hAnsi="Arial" w:cs="Arial"/>
              </w:rPr>
              <w:t xml:space="preserve">, </w:t>
            </w:r>
            <w:r w:rsidRPr="001C59F5">
              <w:rPr>
                <w:rFonts w:ascii="Arial" w:hAnsi="Arial" w:cs="Arial"/>
              </w:rPr>
              <w:t>应用</w:t>
            </w:r>
            <w:r w:rsidRPr="001C59F5">
              <w:rPr>
                <w:rFonts w:ascii="Arial" w:hAnsi="Arial" w:cs="Arial"/>
              </w:rPr>
              <w:t>”</w:t>
            </w:r>
            <w:r w:rsidRPr="001C59F5">
              <w:rPr>
                <w:rFonts w:ascii="Arial" w:hAnsi="Arial" w:cs="Arial"/>
              </w:rPr>
              <w:t>右对齐</w:t>
            </w:r>
            <w:r w:rsidRPr="001C59F5">
              <w:rPr>
                <w:rFonts w:ascii="Arial" w:hAnsi="Arial" w:cs="Arial"/>
              </w:rPr>
              <w:t xml:space="preserve">”, </w:t>
            </w:r>
            <w:r w:rsidRPr="001C59F5">
              <w:rPr>
                <w:rFonts w:ascii="Arial" w:hAnsi="Arial" w:cs="Arial"/>
              </w:rPr>
              <w:t>向右补</w:t>
            </w:r>
            <w:r w:rsidRPr="001C59F5">
              <w:rPr>
                <w:rFonts w:ascii="Arial" w:hAnsi="Arial" w:cs="Arial"/>
              </w:rPr>
              <w:t>” ”</w:t>
            </w:r>
          </w:p>
          <w:p w:rsidR="001455F8" w:rsidRPr="001C59F5" w:rsidRDefault="009E1ECE" w:rsidP="0012116C">
            <w:pPr>
              <w:pStyle w:val="af"/>
              <w:numPr>
                <w:ilvl w:val="0"/>
                <w:numId w:val="8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输入参数</w:t>
            </w:r>
            <w:r w:rsidRPr="001C59F5">
              <w:rPr>
                <w:rFonts w:ascii="Arial" w:hAnsi="Arial" w:cs="Arial"/>
              </w:rPr>
              <w:t xml:space="preserve">double / float expression, </w:t>
            </w:r>
            <w:r w:rsidRPr="001C59F5">
              <w:rPr>
                <w:rFonts w:ascii="Arial" w:hAnsi="Arial" w:cs="Arial"/>
              </w:rPr>
              <w:t>返回值</w:t>
            </w:r>
            <w:r w:rsidRPr="001C59F5">
              <w:rPr>
                <w:rFonts w:ascii="Arial" w:hAnsi="Arial" w:cs="Arial"/>
              </w:rPr>
              <w:t>lengh=</w:t>
            </w:r>
            <w:r w:rsidR="00654412" w:rsidRPr="001C59F5">
              <w:rPr>
                <w:rFonts w:ascii="Arial" w:hAnsi="Arial" w:cs="Arial"/>
              </w:rPr>
              <w:t xml:space="preserve">24 </w:t>
            </w:r>
            <w:r w:rsidRPr="001C59F5">
              <w:rPr>
                <w:rFonts w:ascii="Arial" w:hAnsi="Arial" w:cs="Arial"/>
              </w:rPr>
              <w:t>,</w:t>
            </w:r>
            <w:r w:rsidR="006F69D4" w:rsidRPr="001C59F5">
              <w:rPr>
                <w:rFonts w:ascii="Arial" w:hAnsi="Arial" w:cs="Arial"/>
              </w:rPr>
              <w:t xml:space="preserve"> </w:t>
            </w:r>
            <w:r w:rsidRPr="001C59F5">
              <w:rPr>
                <w:rFonts w:ascii="Arial" w:hAnsi="Arial" w:cs="Arial"/>
              </w:rPr>
              <w:t>若位数不足</w:t>
            </w:r>
            <w:r w:rsidRPr="001C59F5">
              <w:rPr>
                <w:rFonts w:ascii="Arial" w:hAnsi="Arial" w:cs="Arial"/>
              </w:rPr>
              <w:t xml:space="preserve">, </w:t>
            </w:r>
            <w:r w:rsidRPr="001C59F5">
              <w:rPr>
                <w:rFonts w:ascii="Arial" w:hAnsi="Arial" w:cs="Arial"/>
              </w:rPr>
              <w:t>应用</w:t>
            </w:r>
            <w:r w:rsidRPr="001C59F5">
              <w:rPr>
                <w:rFonts w:ascii="Arial" w:hAnsi="Arial" w:cs="Arial"/>
              </w:rPr>
              <w:t>”</w:t>
            </w:r>
            <w:r w:rsidRPr="001C59F5">
              <w:rPr>
                <w:rFonts w:ascii="Arial" w:hAnsi="Arial" w:cs="Arial"/>
              </w:rPr>
              <w:t>左对齐</w:t>
            </w:r>
            <w:r w:rsidRPr="001C59F5">
              <w:rPr>
                <w:rFonts w:ascii="Arial" w:hAnsi="Arial" w:cs="Arial"/>
              </w:rPr>
              <w:t xml:space="preserve">”, </w:t>
            </w:r>
            <w:r w:rsidRPr="001C59F5">
              <w:rPr>
                <w:rFonts w:ascii="Arial" w:hAnsi="Arial" w:cs="Arial"/>
              </w:rPr>
              <w:t>向左补</w:t>
            </w:r>
            <w:r w:rsidRPr="001C59F5">
              <w:rPr>
                <w:rFonts w:ascii="Arial" w:hAnsi="Arial" w:cs="Arial"/>
              </w:rPr>
              <w:t>”0”</w:t>
            </w:r>
          </w:p>
          <w:p w:rsidR="009F3109" w:rsidRPr="001C59F5" w:rsidRDefault="0066275A" w:rsidP="0012116C">
            <w:pPr>
              <w:pStyle w:val="af"/>
              <w:numPr>
                <w:ilvl w:val="0"/>
                <w:numId w:val="8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输入参数</w:t>
            </w:r>
            <w:r w:rsidRPr="001C59F5">
              <w:rPr>
                <w:rFonts w:ascii="Arial" w:hAnsi="Arial" w:cs="Arial"/>
              </w:rPr>
              <w:t>decimal expression</w:t>
            </w:r>
            <w:r w:rsidR="00012CEA" w:rsidRPr="001C59F5">
              <w:rPr>
                <w:rFonts w:ascii="Arial" w:hAnsi="Arial" w:cs="Arial"/>
              </w:rPr>
              <w:t xml:space="preserve">, </w:t>
            </w:r>
            <w:r w:rsidR="00012CEA" w:rsidRPr="001C59F5">
              <w:rPr>
                <w:rFonts w:ascii="Arial" w:hAnsi="Arial" w:cs="Arial"/>
              </w:rPr>
              <w:t>返回值</w:t>
            </w:r>
            <w:r w:rsidR="00012CEA" w:rsidRPr="001C59F5">
              <w:rPr>
                <w:rFonts w:ascii="Arial" w:hAnsi="Arial" w:cs="Arial"/>
              </w:rPr>
              <w:t>lengh=p+2</w:t>
            </w:r>
            <w:r w:rsidR="009E1ECE" w:rsidRPr="001C59F5">
              <w:rPr>
                <w:rFonts w:ascii="Arial" w:hAnsi="Arial" w:cs="Arial"/>
              </w:rPr>
              <w:t>, p</w:t>
            </w:r>
            <w:r w:rsidR="009E1ECE" w:rsidRPr="001C59F5">
              <w:rPr>
                <w:rFonts w:ascii="Arial" w:hAnsi="Arial" w:cs="Arial"/>
              </w:rPr>
              <w:t>为输入参数精度</w:t>
            </w:r>
            <w:r w:rsidR="009E1ECE" w:rsidRPr="001C59F5">
              <w:rPr>
                <w:rFonts w:ascii="Arial" w:hAnsi="Arial" w:cs="Arial"/>
              </w:rPr>
              <w:t>,</w:t>
            </w:r>
            <w:r w:rsidR="006127E2" w:rsidRPr="001C59F5">
              <w:rPr>
                <w:rFonts w:ascii="Arial" w:hAnsi="Arial" w:cs="Arial"/>
              </w:rPr>
              <w:t xml:space="preserve"> </w:t>
            </w:r>
            <w:r w:rsidR="009E1ECE" w:rsidRPr="001C59F5">
              <w:rPr>
                <w:rFonts w:ascii="Arial" w:hAnsi="Arial" w:cs="Arial"/>
              </w:rPr>
              <w:t>若位数不足</w:t>
            </w:r>
            <w:r w:rsidR="009E1ECE" w:rsidRPr="001C59F5">
              <w:rPr>
                <w:rFonts w:ascii="Arial" w:hAnsi="Arial" w:cs="Arial"/>
              </w:rPr>
              <w:t xml:space="preserve">, </w:t>
            </w:r>
            <w:r w:rsidRPr="001C59F5">
              <w:rPr>
                <w:rFonts w:ascii="Arial" w:hAnsi="Arial" w:cs="Arial"/>
              </w:rPr>
              <w:t>应用</w:t>
            </w:r>
            <w:r w:rsidRPr="001C59F5">
              <w:rPr>
                <w:rFonts w:ascii="Arial" w:hAnsi="Arial" w:cs="Arial"/>
              </w:rPr>
              <w:t>”</w:t>
            </w:r>
            <w:r w:rsidRPr="001C59F5">
              <w:rPr>
                <w:rFonts w:ascii="Arial" w:hAnsi="Arial" w:cs="Arial"/>
              </w:rPr>
              <w:t>左对齐</w:t>
            </w:r>
            <w:r w:rsidRPr="001C59F5">
              <w:rPr>
                <w:rFonts w:ascii="Arial" w:hAnsi="Arial" w:cs="Arial"/>
              </w:rPr>
              <w:t xml:space="preserve">”, </w:t>
            </w:r>
            <w:r w:rsidRPr="001C59F5">
              <w:rPr>
                <w:rFonts w:ascii="Arial" w:hAnsi="Arial" w:cs="Arial"/>
              </w:rPr>
              <w:t>向左补</w:t>
            </w:r>
            <w:r w:rsidRPr="001C59F5">
              <w:rPr>
                <w:rFonts w:ascii="Arial" w:hAnsi="Arial" w:cs="Arial"/>
              </w:rPr>
              <w:t>”0”</w:t>
            </w:r>
          </w:p>
          <w:p w:rsidR="0092206C" w:rsidRPr="001C59F5" w:rsidRDefault="0066275A" w:rsidP="0012116C">
            <w:pPr>
              <w:pStyle w:val="af"/>
              <w:numPr>
                <w:ilvl w:val="0"/>
                <w:numId w:val="8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输入参数</w:t>
            </w:r>
            <w:r w:rsidRPr="001C59F5">
              <w:rPr>
                <w:rFonts w:ascii="Arial" w:hAnsi="Arial" w:cs="Arial"/>
              </w:rPr>
              <w:t>timstamp expression</w:t>
            </w:r>
            <w:r w:rsidRPr="001C59F5">
              <w:rPr>
                <w:rFonts w:ascii="Arial" w:hAnsi="Arial" w:cs="Arial"/>
              </w:rPr>
              <w:t>不支持任何</w:t>
            </w:r>
            <w:r w:rsidRPr="001C59F5">
              <w:rPr>
                <w:rFonts w:ascii="Arial" w:hAnsi="Arial" w:cs="Arial"/>
              </w:rPr>
              <w:t>format</w:t>
            </w:r>
            <w:r w:rsidRPr="001C59F5">
              <w:rPr>
                <w:rFonts w:ascii="Arial" w:hAnsi="Arial" w:cs="Arial"/>
              </w:rPr>
              <w:t>参数</w:t>
            </w:r>
          </w:p>
        </w:tc>
      </w:tr>
    </w:tbl>
    <w:p w:rsidR="00920848" w:rsidRPr="001C59F5" w:rsidRDefault="00920848" w:rsidP="00920848">
      <w:pPr>
        <w:pStyle w:val="3"/>
        <w:rPr>
          <w:rFonts w:ascii="Arial" w:hAnsi="Arial" w:cs="Arial"/>
        </w:rPr>
      </w:pPr>
      <w:bookmarkStart w:id="20" w:name="_Toc279997893"/>
      <w:r w:rsidRPr="001C59F5">
        <w:rPr>
          <w:rFonts w:ascii="Arial" w:hAnsi="Arial" w:cs="Arial"/>
        </w:rPr>
        <w:t>CHR</w:t>
      </w:r>
      <w:bookmarkEnd w:id="20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920848" w:rsidRPr="001C59F5" w:rsidTr="00906DC8">
        <w:tc>
          <w:tcPr>
            <w:tcW w:w="1668" w:type="dxa"/>
            <w:shd w:val="clear" w:color="auto" w:fill="B3B3B3"/>
            <w:vAlign w:val="center"/>
          </w:tcPr>
          <w:p w:rsidR="00920848" w:rsidRPr="001C59F5" w:rsidRDefault="0092084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20848" w:rsidRPr="001C59F5" w:rsidRDefault="00220802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CHR</w:t>
            </w:r>
            <w:r w:rsidR="00920848" w:rsidRPr="001C59F5">
              <w:rPr>
                <w:rFonts w:ascii="Arial" w:hAnsi="Arial" w:cs="Arial"/>
              </w:rPr>
              <w:t xml:space="preserve">(expression) </w:t>
            </w:r>
          </w:p>
        </w:tc>
      </w:tr>
      <w:tr w:rsidR="00920848" w:rsidRPr="001C59F5" w:rsidTr="00906DC8">
        <w:tc>
          <w:tcPr>
            <w:tcW w:w="1668" w:type="dxa"/>
            <w:shd w:val="clear" w:color="auto" w:fill="B3B3B3"/>
            <w:vAlign w:val="center"/>
          </w:tcPr>
          <w:p w:rsidR="00920848" w:rsidRPr="001C59F5" w:rsidRDefault="0092084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20848" w:rsidRPr="001C59F5" w:rsidRDefault="00920848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</w:t>
            </w:r>
            <w:r w:rsidR="00741101" w:rsidRPr="001C59F5">
              <w:rPr>
                <w:rFonts w:ascii="Arial" w:hAnsi="Arial" w:cs="Arial"/>
              </w:rPr>
              <w:t>FUN</w:t>
            </w:r>
          </w:p>
        </w:tc>
      </w:tr>
      <w:tr w:rsidR="00920848" w:rsidRPr="001C59F5" w:rsidTr="00906DC8">
        <w:tc>
          <w:tcPr>
            <w:tcW w:w="1668" w:type="dxa"/>
            <w:shd w:val="clear" w:color="auto" w:fill="B3B3B3"/>
            <w:vAlign w:val="center"/>
          </w:tcPr>
          <w:p w:rsidR="00920848" w:rsidRPr="001C59F5" w:rsidRDefault="0092084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20848" w:rsidRPr="001C59F5" w:rsidRDefault="00D6075F" w:rsidP="00E15C54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返回输入</w:t>
            </w:r>
            <w:r w:rsidR="0009401C" w:rsidRPr="001C59F5">
              <w:rPr>
                <w:rFonts w:ascii="Arial" w:hAnsi="Arial" w:cs="Arial"/>
              </w:rPr>
              <w:t>参数</w:t>
            </w:r>
            <w:r w:rsidR="008F4950" w:rsidRPr="001C59F5">
              <w:rPr>
                <w:rFonts w:ascii="Arial" w:hAnsi="Arial" w:cs="Arial"/>
              </w:rPr>
              <w:t>对应的</w:t>
            </w:r>
            <w:r w:rsidR="00E15C54" w:rsidRPr="001C59F5">
              <w:rPr>
                <w:rFonts w:ascii="Arial" w:hAnsi="Arial" w:cs="Arial"/>
              </w:rPr>
              <w:t>ASCII</w:t>
            </w:r>
          </w:p>
        </w:tc>
      </w:tr>
      <w:tr w:rsidR="00920848" w:rsidRPr="001C59F5" w:rsidTr="00906DC8">
        <w:tc>
          <w:tcPr>
            <w:tcW w:w="1668" w:type="dxa"/>
            <w:shd w:val="clear" w:color="auto" w:fill="B3B3B3"/>
            <w:vAlign w:val="center"/>
          </w:tcPr>
          <w:p w:rsidR="00920848" w:rsidRPr="001C59F5" w:rsidRDefault="00AE682F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</w:t>
            </w:r>
            <w:r w:rsidR="00920848" w:rsidRPr="001C59F5">
              <w:rPr>
                <w:rFonts w:ascii="Arial" w:hAnsi="Arial" w:cs="Arial"/>
              </w:rPr>
              <w:t xml:space="preserve">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20848" w:rsidRPr="001C59F5" w:rsidRDefault="00BD1386" w:rsidP="007E1586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INTEGER, </w:t>
            </w:r>
          </w:p>
        </w:tc>
      </w:tr>
      <w:tr w:rsidR="00920848" w:rsidRPr="001C59F5" w:rsidTr="00906DC8">
        <w:tc>
          <w:tcPr>
            <w:tcW w:w="1668" w:type="dxa"/>
            <w:shd w:val="clear" w:color="auto" w:fill="B3B3B3"/>
            <w:vAlign w:val="center"/>
          </w:tcPr>
          <w:p w:rsidR="00920848" w:rsidRPr="001C59F5" w:rsidRDefault="0092084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</w:t>
            </w:r>
            <w:r w:rsidR="00AE682F" w:rsidRPr="001C59F5">
              <w:rPr>
                <w:rFonts w:ascii="Arial" w:hAnsi="Arial" w:cs="Arial"/>
              </w:rPr>
              <w:t>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20848" w:rsidRPr="001C59F5" w:rsidRDefault="007C6B88" w:rsidP="007C6B88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CHAR(1) </w:t>
            </w:r>
          </w:p>
        </w:tc>
      </w:tr>
      <w:tr w:rsidR="00920848" w:rsidRPr="001C59F5" w:rsidTr="00906DC8">
        <w:tc>
          <w:tcPr>
            <w:tcW w:w="1668" w:type="dxa"/>
            <w:shd w:val="clear" w:color="auto" w:fill="B3B3B3"/>
            <w:vAlign w:val="center"/>
          </w:tcPr>
          <w:p w:rsidR="00920848" w:rsidRPr="001C59F5" w:rsidRDefault="0092084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20848" w:rsidRPr="001C59F5" w:rsidRDefault="005A1EA9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values chr(0), chr(-1), chr(255), chr</w:t>
            </w:r>
            <w:r w:rsidR="00220802" w:rsidRPr="001C59F5">
              <w:rPr>
                <w:rFonts w:ascii="Arial" w:hAnsi="Arial" w:cs="Arial"/>
              </w:rPr>
              <w:t>(32768)</w:t>
            </w:r>
          </w:p>
        </w:tc>
      </w:tr>
      <w:tr w:rsidR="00920848" w:rsidRPr="001C59F5" w:rsidTr="00906DC8">
        <w:tc>
          <w:tcPr>
            <w:tcW w:w="1668" w:type="dxa"/>
            <w:shd w:val="clear" w:color="auto" w:fill="B3B3B3"/>
            <w:vAlign w:val="center"/>
          </w:tcPr>
          <w:p w:rsidR="00920848" w:rsidRPr="001C59F5" w:rsidRDefault="0092084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20848" w:rsidRPr="001C59F5" w:rsidRDefault="0094107B" w:rsidP="001E4F3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1</w:t>
            </w:r>
            <w:r w:rsidRPr="001C59F5">
              <w:rPr>
                <w:rFonts w:ascii="Arial" w:hAnsi="Arial" w:cs="Arial"/>
              </w:rPr>
              <w:t>、</w:t>
            </w:r>
            <w:r w:rsidR="001E4F3A" w:rsidRPr="001C59F5">
              <w:rPr>
                <w:rFonts w:ascii="Arial" w:hAnsi="Arial" w:cs="Arial"/>
              </w:rPr>
              <w:t>与</w:t>
            </w:r>
            <w:r w:rsidR="001E4F3A" w:rsidRPr="001C59F5">
              <w:rPr>
                <w:rFonts w:ascii="Arial" w:hAnsi="Arial" w:cs="Arial"/>
              </w:rPr>
              <w:t>ASCII</w:t>
            </w:r>
            <w:r w:rsidR="00964888" w:rsidRPr="001C59F5">
              <w:rPr>
                <w:rFonts w:ascii="Arial" w:hAnsi="Arial" w:cs="Arial"/>
              </w:rPr>
              <w:t>()</w:t>
            </w:r>
            <w:r w:rsidR="000B136E" w:rsidRPr="001C59F5">
              <w:rPr>
                <w:rFonts w:ascii="Arial" w:hAnsi="Arial" w:cs="Arial"/>
              </w:rPr>
              <w:t>互为反函数</w:t>
            </w:r>
          </w:p>
          <w:p w:rsidR="0094107B" w:rsidRPr="001C59F5" w:rsidRDefault="0094107B" w:rsidP="001E4F3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2</w:t>
            </w:r>
            <w:r w:rsidRPr="001C59F5">
              <w:rPr>
                <w:rFonts w:ascii="Arial" w:hAnsi="Arial" w:cs="Arial"/>
              </w:rPr>
              <w:t>、</w:t>
            </w:r>
            <w:r w:rsidR="007E1586" w:rsidRPr="001C59F5">
              <w:rPr>
                <w:rFonts w:ascii="Arial" w:hAnsi="Arial" w:cs="Arial"/>
              </w:rPr>
              <w:t>参数值范围</w:t>
            </w:r>
            <w:r w:rsidR="007E1586" w:rsidRPr="001C59F5">
              <w:rPr>
                <w:rFonts w:ascii="Arial" w:hAnsi="Arial" w:cs="Arial"/>
              </w:rPr>
              <w:t xml:space="preserve"> [0, 255], </w:t>
            </w:r>
            <w:r w:rsidR="00552051" w:rsidRPr="001C59F5">
              <w:rPr>
                <w:rFonts w:ascii="Arial" w:hAnsi="Arial" w:cs="Arial"/>
              </w:rPr>
              <w:t>若</w:t>
            </w:r>
            <w:r w:rsidRPr="001C59F5">
              <w:rPr>
                <w:rFonts w:ascii="Arial" w:hAnsi="Arial" w:cs="Arial"/>
              </w:rPr>
              <w:t>参数值</w:t>
            </w:r>
            <w:r w:rsidRPr="001C59F5">
              <w:rPr>
                <w:rFonts w:ascii="Arial" w:hAnsi="Arial" w:cs="Arial"/>
              </w:rPr>
              <w:t xml:space="preserve">&gt;255, </w:t>
            </w:r>
            <w:r w:rsidRPr="001C59F5">
              <w:rPr>
                <w:rFonts w:ascii="Arial" w:hAnsi="Arial" w:cs="Arial"/>
              </w:rPr>
              <w:t>结果</w:t>
            </w:r>
            <w:r w:rsidR="00552051" w:rsidRPr="001C59F5">
              <w:rPr>
                <w:rFonts w:ascii="Arial" w:hAnsi="Arial" w:cs="Arial"/>
              </w:rPr>
              <w:t>仍为</w:t>
            </w:r>
            <w:r w:rsidRPr="001C59F5">
              <w:rPr>
                <w:rFonts w:ascii="Arial" w:hAnsi="Arial" w:cs="Arial"/>
              </w:rPr>
              <w:t>CHR(255)</w:t>
            </w:r>
          </w:p>
        </w:tc>
      </w:tr>
    </w:tbl>
    <w:p w:rsidR="00920848" w:rsidRPr="001C59F5" w:rsidRDefault="00920848" w:rsidP="00920848">
      <w:pPr>
        <w:pStyle w:val="3"/>
        <w:rPr>
          <w:rFonts w:ascii="Arial" w:hAnsi="Arial" w:cs="Arial"/>
        </w:rPr>
      </w:pPr>
      <w:bookmarkStart w:id="21" w:name="_Toc279997894"/>
      <w:r w:rsidRPr="001C59F5">
        <w:rPr>
          <w:rFonts w:ascii="Arial" w:hAnsi="Arial" w:cs="Arial"/>
        </w:rPr>
        <w:t>COALESCE</w:t>
      </w:r>
      <w:bookmarkEnd w:id="21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920848" w:rsidRPr="001C59F5" w:rsidTr="00906DC8">
        <w:tc>
          <w:tcPr>
            <w:tcW w:w="1668" w:type="dxa"/>
            <w:shd w:val="clear" w:color="auto" w:fill="B3B3B3"/>
            <w:vAlign w:val="center"/>
          </w:tcPr>
          <w:p w:rsidR="00920848" w:rsidRPr="001C59F5" w:rsidRDefault="0092084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20848" w:rsidRPr="001C59F5" w:rsidRDefault="0026798D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COALESCE(</w:t>
            </w:r>
            <w:r w:rsidR="00F5338D" w:rsidRPr="001C59F5">
              <w:rPr>
                <w:rFonts w:ascii="Arial" w:hAnsi="Arial" w:cs="Arial"/>
              </w:rPr>
              <w:t>expression, expression, …</w:t>
            </w:r>
            <w:r w:rsidRPr="001C59F5">
              <w:rPr>
                <w:rFonts w:ascii="Arial" w:hAnsi="Arial" w:cs="Arial"/>
              </w:rPr>
              <w:t>)</w:t>
            </w:r>
          </w:p>
        </w:tc>
      </w:tr>
      <w:tr w:rsidR="00920848" w:rsidRPr="001C59F5" w:rsidTr="00906DC8">
        <w:tc>
          <w:tcPr>
            <w:tcW w:w="1668" w:type="dxa"/>
            <w:shd w:val="clear" w:color="auto" w:fill="B3B3B3"/>
            <w:vAlign w:val="center"/>
          </w:tcPr>
          <w:p w:rsidR="00920848" w:rsidRPr="001C59F5" w:rsidRDefault="0092084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20848" w:rsidRPr="001C59F5" w:rsidRDefault="00920848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SYSIBM</w:t>
            </w:r>
          </w:p>
        </w:tc>
      </w:tr>
      <w:tr w:rsidR="00920848" w:rsidRPr="001C59F5" w:rsidTr="00906DC8">
        <w:tc>
          <w:tcPr>
            <w:tcW w:w="1668" w:type="dxa"/>
            <w:shd w:val="clear" w:color="auto" w:fill="B3B3B3"/>
            <w:vAlign w:val="center"/>
          </w:tcPr>
          <w:p w:rsidR="00920848" w:rsidRPr="001C59F5" w:rsidRDefault="0092084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20848" w:rsidRPr="001C59F5" w:rsidRDefault="0045676A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按照输入参数顺序</w:t>
            </w:r>
            <w:r w:rsidRPr="001C59F5">
              <w:rPr>
                <w:rFonts w:ascii="Arial" w:hAnsi="Arial" w:cs="Arial"/>
              </w:rPr>
              <w:t xml:space="preserve">, </w:t>
            </w:r>
            <w:r w:rsidR="00D37058" w:rsidRPr="001C59F5">
              <w:rPr>
                <w:rFonts w:ascii="Arial" w:hAnsi="Arial" w:cs="Arial"/>
              </w:rPr>
              <w:t>返回列表中第一个非</w:t>
            </w:r>
            <w:r w:rsidR="00D37058" w:rsidRPr="001C59F5">
              <w:rPr>
                <w:rFonts w:ascii="Arial" w:hAnsi="Arial" w:cs="Arial"/>
              </w:rPr>
              <w:t>null</w:t>
            </w:r>
            <w:r w:rsidRPr="001C59F5">
              <w:rPr>
                <w:rFonts w:ascii="Arial" w:hAnsi="Arial" w:cs="Arial"/>
              </w:rPr>
              <w:t>参数</w:t>
            </w:r>
            <w:r w:rsidR="00D37058" w:rsidRPr="001C59F5">
              <w:rPr>
                <w:rFonts w:ascii="Arial" w:hAnsi="Arial" w:cs="Arial"/>
              </w:rPr>
              <w:t>值</w:t>
            </w:r>
          </w:p>
        </w:tc>
      </w:tr>
      <w:tr w:rsidR="00920848" w:rsidRPr="001C59F5" w:rsidTr="00906DC8">
        <w:tc>
          <w:tcPr>
            <w:tcW w:w="1668" w:type="dxa"/>
            <w:shd w:val="clear" w:color="auto" w:fill="B3B3B3"/>
            <w:vAlign w:val="center"/>
          </w:tcPr>
          <w:p w:rsidR="00920848" w:rsidRPr="001C59F5" w:rsidRDefault="00AE682F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</w:t>
            </w:r>
            <w:r w:rsidR="00920848" w:rsidRPr="001C59F5">
              <w:rPr>
                <w:rFonts w:ascii="Arial" w:hAnsi="Arial" w:cs="Arial"/>
              </w:rPr>
              <w:t xml:space="preserve">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A54B2" w:rsidRPr="001C59F5" w:rsidRDefault="009A54B2" w:rsidP="00B53469">
            <w:pPr>
              <w:pStyle w:val="af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any-type, </w:t>
            </w:r>
          </w:p>
          <w:p w:rsidR="00920848" w:rsidRPr="001C59F5" w:rsidRDefault="009A54B2" w:rsidP="00B53469">
            <w:pPr>
              <w:pStyle w:val="af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any-union-compatible-type,... </w:t>
            </w:r>
          </w:p>
        </w:tc>
      </w:tr>
      <w:tr w:rsidR="00920848" w:rsidRPr="001C59F5" w:rsidTr="00906DC8">
        <w:tc>
          <w:tcPr>
            <w:tcW w:w="1668" w:type="dxa"/>
            <w:shd w:val="clear" w:color="auto" w:fill="B3B3B3"/>
            <w:vAlign w:val="center"/>
          </w:tcPr>
          <w:p w:rsidR="00920848" w:rsidRPr="001C59F5" w:rsidRDefault="0092084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</w:t>
            </w:r>
            <w:r w:rsidR="00AE682F" w:rsidRPr="001C59F5">
              <w:rPr>
                <w:rFonts w:ascii="Arial" w:hAnsi="Arial" w:cs="Arial"/>
              </w:rPr>
              <w:t>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20848" w:rsidRPr="001C59F5" w:rsidRDefault="00BA7E93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与</w:t>
            </w:r>
            <w:r w:rsidR="00B21EE2" w:rsidRPr="001C59F5">
              <w:rPr>
                <w:rFonts w:ascii="Arial" w:hAnsi="Arial" w:cs="Arial"/>
              </w:rPr>
              <w:t>输入</w:t>
            </w:r>
            <w:r w:rsidR="00D37058" w:rsidRPr="001C59F5">
              <w:rPr>
                <w:rFonts w:ascii="Arial" w:hAnsi="Arial" w:cs="Arial"/>
              </w:rPr>
              <w:t>参数类型相同</w:t>
            </w:r>
          </w:p>
        </w:tc>
      </w:tr>
      <w:tr w:rsidR="00920848" w:rsidRPr="001C59F5" w:rsidTr="00906DC8">
        <w:tc>
          <w:tcPr>
            <w:tcW w:w="1668" w:type="dxa"/>
            <w:shd w:val="clear" w:color="auto" w:fill="B3B3B3"/>
            <w:vAlign w:val="center"/>
          </w:tcPr>
          <w:p w:rsidR="00920848" w:rsidRPr="001C59F5" w:rsidRDefault="0092084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20848" w:rsidRPr="001C59F5" w:rsidRDefault="004463CA" w:rsidP="00E3227E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with temp1(c1,c2,c3) as (</w:t>
            </w:r>
            <w:r w:rsidRPr="001C59F5">
              <w:rPr>
                <w:rFonts w:ascii="Arial" w:hAnsi="Arial" w:cs="Arial"/>
              </w:rPr>
              <w:br/>
              <w:t xml:space="preserve">values (cast(null as smallint)             </w:t>
            </w:r>
            <w:r w:rsidRPr="001C59F5">
              <w:rPr>
                <w:rFonts w:ascii="Arial" w:hAnsi="Arial" w:cs="Arial"/>
              </w:rPr>
              <w:br/>
              <w:t xml:space="preserve">    </w:t>
            </w:r>
            <w:r w:rsidR="00A731E4" w:rsidRPr="001C59F5">
              <w:rPr>
                <w:rFonts w:ascii="Arial" w:hAnsi="Arial" w:cs="Arial"/>
              </w:rPr>
              <w:t xml:space="preserve"> </w:t>
            </w:r>
            <w:r w:rsidRPr="001C59F5">
              <w:rPr>
                <w:rFonts w:ascii="Arial" w:hAnsi="Arial" w:cs="Arial"/>
              </w:rPr>
              <w:t xml:space="preserve">,cast(null as smallint)                  </w:t>
            </w:r>
            <w:r w:rsidRPr="001C59F5">
              <w:rPr>
                <w:rFonts w:ascii="Arial" w:hAnsi="Arial" w:cs="Arial"/>
              </w:rPr>
              <w:br/>
              <w:t xml:space="preserve">    </w:t>
            </w:r>
            <w:r w:rsidR="00A731E4" w:rsidRPr="001C59F5">
              <w:rPr>
                <w:rFonts w:ascii="Arial" w:hAnsi="Arial" w:cs="Arial"/>
              </w:rPr>
              <w:t xml:space="preserve"> </w:t>
            </w:r>
            <w:r w:rsidRPr="001C59F5">
              <w:rPr>
                <w:rFonts w:ascii="Arial" w:hAnsi="Arial" w:cs="Arial"/>
              </w:rPr>
              <w:t>,cast(10</w:t>
            </w:r>
            <w:r w:rsidR="00406EEE" w:rsidRPr="001C59F5">
              <w:rPr>
                <w:rFonts w:ascii="Arial" w:hAnsi="Arial" w:cs="Arial"/>
              </w:rPr>
              <w:t xml:space="preserve"> </w:t>
            </w:r>
            <w:r w:rsidRPr="001C59F5">
              <w:rPr>
                <w:rFonts w:ascii="Arial" w:hAnsi="Arial" w:cs="Arial"/>
              </w:rPr>
              <w:t xml:space="preserve">as smallint)))                </w:t>
            </w:r>
            <w:r w:rsidRPr="001C59F5">
              <w:rPr>
                <w:rFonts w:ascii="Arial" w:hAnsi="Arial" w:cs="Arial"/>
              </w:rPr>
              <w:br/>
              <w:t xml:space="preserve">select coalesce(c1,c2,c3) as cc1                 </w:t>
            </w:r>
            <w:r w:rsidRPr="001C59F5">
              <w:rPr>
                <w:rFonts w:ascii="Arial" w:hAnsi="Arial" w:cs="Arial"/>
              </w:rPr>
              <w:br/>
              <w:t xml:space="preserve">    ,case                                      </w:t>
            </w:r>
            <w:r w:rsidRPr="001C59F5">
              <w:rPr>
                <w:rFonts w:ascii="Arial" w:hAnsi="Arial" w:cs="Arial"/>
              </w:rPr>
              <w:br/>
              <w:t xml:space="preserve">      when c1 is not null then c1            </w:t>
            </w:r>
            <w:r w:rsidRPr="001C59F5">
              <w:rPr>
                <w:rFonts w:ascii="Arial" w:hAnsi="Arial" w:cs="Arial"/>
              </w:rPr>
              <w:br/>
              <w:t xml:space="preserve">      when c2 is not null then c2            </w:t>
            </w:r>
            <w:r w:rsidRPr="001C59F5">
              <w:rPr>
                <w:rFonts w:ascii="Arial" w:hAnsi="Arial" w:cs="Arial"/>
              </w:rPr>
              <w:br/>
              <w:t xml:space="preserve">      when c3 is not null then c3            </w:t>
            </w:r>
            <w:r w:rsidRPr="001C59F5">
              <w:rPr>
                <w:rFonts w:ascii="Arial" w:hAnsi="Arial" w:cs="Arial"/>
              </w:rPr>
              <w:br/>
            </w:r>
            <w:r w:rsidR="00A731E4" w:rsidRPr="001C59F5">
              <w:rPr>
                <w:rFonts w:ascii="Arial" w:hAnsi="Arial" w:cs="Arial"/>
              </w:rPr>
              <w:t xml:space="preserve">    </w:t>
            </w:r>
            <w:r w:rsidRPr="001C59F5">
              <w:rPr>
                <w:rFonts w:ascii="Arial" w:hAnsi="Arial" w:cs="Arial"/>
              </w:rPr>
              <w:t xml:space="preserve">end as cc2       </w:t>
            </w:r>
            <w:r w:rsidR="00A731E4" w:rsidRPr="001C59F5">
              <w:rPr>
                <w:rFonts w:ascii="Arial" w:hAnsi="Arial" w:cs="Arial"/>
              </w:rPr>
              <w:t xml:space="preserve">                         </w:t>
            </w:r>
            <w:r w:rsidR="00A731E4" w:rsidRPr="001C59F5">
              <w:rPr>
                <w:rFonts w:ascii="Arial" w:hAnsi="Arial" w:cs="Arial"/>
              </w:rPr>
              <w:br/>
              <w:t xml:space="preserve">from </w:t>
            </w:r>
            <w:r w:rsidRPr="001C59F5">
              <w:rPr>
                <w:rFonts w:ascii="Arial" w:hAnsi="Arial" w:cs="Arial"/>
              </w:rPr>
              <w:t>temp1</w:t>
            </w:r>
            <w:r w:rsidR="00E3227E" w:rsidRPr="001C59F5">
              <w:rPr>
                <w:rFonts w:ascii="Arial" w:hAnsi="Arial" w:cs="Arial"/>
              </w:rPr>
              <w:t xml:space="preserve">                                </w:t>
            </w:r>
          </w:p>
        </w:tc>
      </w:tr>
      <w:tr w:rsidR="00920848" w:rsidRPr="001C59F5" w:rsidTr="00906DC8">
        <w:tc>
          <w:tcPr>
            <w:tcW w:w="1668" w:type="dxa"/>
            <w:shd w:val="clear" w:color="auto" w:fill="B3B3B3"/>
            <w:vAlign w:val="center"/>
          </w:tcPr>
          <w:p w:rsidR="00920848" w:rsidRPr="001C59F5" w:rsidRDefault="0092084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A54B2" w:rsidRPr="001C59F5" w:rsidRDefault="009A54B2" w:rsidP="009A54B2">
            <w:pPr>
              <w:pStyle w:val="af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输入参数类型必须兼容</w:t>
            </w:r>
          </w:p>
          <w:p w:rsidR="00920848" w:rsidRPr="001C59F5" w:rsidRDefault="0026798D" w:rsidP="009A54B2">
            <w:pPr>
              <w:pStyle w:val="af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</w:t>
            </w:r>
            <w:r w:rsidR="000B2515" w:rsidRPr="001C59F5">
              <w:rPr>
                <w:rFonts w:ascii="Arial" w:hAnsi="Arial" w:cs="Arial"/>
              </w:rPr>
              <w:t>ASE</w:t>
            </w:r>
            <w:r w:rsidR="00620050" w:rsidRPr="001C59F5">
              <w:rPr>
                <w:rFonts w:ascii="Arial" w:hAnsi="Arial" w:cs="Arial"/>
              </w:rPr>
              <w:t>表达式的简化</w:t>
            </w:r>
            <w:r w:rsidR="00C871E7" w:rsidRPr="001C59F5">
              <w:rPr>
                <w:rFonts w:ascii="Arial" w:hAnsi="Arial" w:cs="Arial"/>
              </w:rPr>
              <w:t>版</w:t>
            </w:r>
            <w:r w:rsidRPr="001C59F5">
              <w:rPr>
                <w:rFonts w:ascii="Arial" w:hAnsi="Arial" w:cs="Arial"/>
              </w:rPr>
              <w:t xml:space="preserve"> </w:t>
            </w:r>
          </w:p>
        </w:tc>
      </w:tr>
    </w:tbl>
    <w:p w:rsidR="00920848" w:rsidRPr="001C59F5" w:rsidRDefault="00920848" w:rsidP="00920848">
      <w:pPr>
        <w:pStyle w:val="3"/>
        <w:rPr>
          <w:rFonts w:ascii="Arial" w:hAnsi="Arial" w:cs="Arial"/>
        </w:rPr>
      </w:pPr>
      <w:bookmarkStart w:id="22" w:name="_Toc279997895"/>
      <w:r w:rsidRPr="001C59F5">
        <w:rPr>
          <w:rFonts w:ascii="Arial" w:hAnsi="Arial" w:cs="Arial"/>
        </w:rPr>
        <w:t>CONCAT</w:t>
      </w:r>
      <w:bookmarkEnd w:id="22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920848" w:rsidRPr="001C59F5" w:rsidTr="00906DC8">
        <w:tc>
          <w:tcPr>
            <w:tcW w:w="1668" w:type="dxa"/>
            <w:shd w:val="clear" w:color="auto" w:fill="B3B3B3"/>
            <w:vAlign w:val="center"/>
          </w:tcPr>
          <w:p w:rsidR="00920848" w:rsidRPr="001C59F5" w:rsidRDefault="0092084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20848" w:rsidRPr="001C59F5" w:rsidRDefault="00E02E5A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CONCAT</w:t>
            </w:r>
            <w:r w:rsidR="00920848" w:rsidRPr="001C59F5">
              <w:rPr>
                <w:rFonts w:ascii="Arial" w:hAnsi="Arial" w:cs="Arial"/>
              </w:rPr>
              <w:t>(expression</w:t>
            </w:r>
            <w:r w:rsidR="00BA3A06" w:rsidRPr="001C59F5">
              <w:rPr>
                <w:rFonts w:ascii="Arial" w:hAnsi="Arial" w:cs="Arial"/>
              </w:rPr>
              <w:t>1, expression2</w:t>
            </w:r>
            <w:r w:rsidR="00920848" w:rsidRPr="001C59F5">
              <w:rPr>
                <w:rFonts w:ascii="Arial" w:hAnsi="Arial" w:cs="Arial"/>
              </w:rPr>
              <w:t xml:space="preserve">) </w:t>
            </w:r>
          </w:p>
        </w:tc>
      </w:tr>
      <w:tr w:rsidR="00920848" w:rsidRPr="001C59F5" w:rsidTr="00906DC8">
        <w:tc>
          <w:tcPr>
            <w:tcW w:w="1668" w:type="dxa"/>
            <w:shd w:val="clear" w:color="auto" w:fill="B3B3B3"/>
            <w:vAlign w:val="center"/>
          </w:tcPr>
          <w:p w:rsidR="00920848" w:rsidRPr="001C59F5" w:rsidRDefault="0092084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20848" w:rsidRPr="001C59F5" w:rsidRDefault="00920848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SYSIBM</w:t>
            </w:r>
          </w:p>
        </w:tc>
      </w:tr>
      <w:tr w:rsidR="00920848" w:rsidRPr="001C59F5" w:rsidTr="00906DC8">
        <w:tc>
          <w:tcPr>
            <w:tcW w:w="1668" w:type="dxa"/>
            <w:shd w:val="clear" w:color="auto" w:fill="B3B3B3"/>
            <w:vAlign w:val="center"/>
          </w:tcPr>
          <w:p w:rsidR="00920848" w:rsidRPr="001C59F5" w:rsidRDefault="0092084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20848" w:rsidRPr="001C59F5" w:rsidRDefault="00D059CF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</w:t>
            </w:r>
            <w:r w:rsidRPr="001C59F5">
              <w:rPr>
                <w:rFonts w:ascii="Arial" w:hAnsi="Arial" w:cs="Arial"/>
              </w:rPr>
              <w:t>2</w:t>
            </w:r>
            <w:r w:rsidRPr="001C59F5">
              <w:rPr>
                <w:rFonts w:ascii="Arial" w:hAnsi="Arial" w:cs="Arial"/>
              </w:rPr>
              <w:t>个</w:t>
            </w:r>
            <w:r w:rsidR="00260F1E" w:rsidRPr="001C59F5">
              <w:rPr>
                <w:rFonts w:ascii="Arial" w:hAnsi="Arial" w:cs="Arial"/>
              </w:rPr>
              <w:t>输入参数</w:t>
            </w:r>
            <w:r w:rsidRPr="001C59F5">
              <w:rPr>
                <w:rFonts w:ascii="Arial" w:hAnsi="Arial" w:cs="Arial"/>
              </w:rPr>
              <w:t>的合并</w:t>
            </w:r>
            <w:r w:rsidR="004E43F5" w:rsidRPr="001C59F5">
              <w:rPr>
                <w:rFonts w:ascii="Arial" w:hAnsi="Arial" w:cs="Arial"/>
              </w:rPr>
              <w:t>字符串</w:t>
            </w:r>
          </w:p>
        </w:tc>
      </w:tr>
      <w:tr w:rsidR="00920848" w:rsidRPr="001C59F5" w:rsidTr="00906DC8">
        <w:tc>
          <w:tcPr>
            <w:tcW w:w="1668" w:type="dxa"/>
            <w:shd w:val="clear" w:color="auto" w:fill="B3B3B3"/>
            <w:vAlign w:val="center"/>
          </w:tcPr>
          <w:p w:rsidR="00920848" w:rsidRPr="001C59F5" w:rsidRDefault="00AE682F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</w:t>
            </w:r>
            <w:r w:rsidR="00920848" w:rsidRPr="001C59F5">
              <w:rPr>
                <w:rFonts w:ascii="Arial" w:hAnsi="Arial" w:cs="Arial"/>
              </w:rPr>
              <w:t xml:space="preserve">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237EA4" w:rsidRPr="001C59F5" w:rsidRDefault="00237EA4" w:rsidP="00B53469">
            <w:pPr>
              <w:pStyle w:val="af"/>
              <w:numPr>
                <w:ilvl w:val="0"/>
                <w:numId w:val="18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string-type, </w:t>
            </w:r>
          </w:p>
          <w:p w:rsidR="00920848" w:rsidRPr="001C59F5" w:rsidRDefault="00237EA4" w:rsidP="00B53469">
            <w:pPr>
              <w:pStyle w:val="af"/>
              <w:numPr>
                <w:ilvl w:val="0"/>
                <w:numId w:val="18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compatible-string-type</w:t>
            </w:r>
          </w:p>
        </w:tc>
      </w:tr>
      <w:tr w:rsidR="00920848" w:rsidRPr="001C59F5" w:rsidTr="00906DC8">
        <w:tc>
          <w:tcPr>
            <w:tcW w:w="1668" w:type="dxa"/>
            <w:shd w:val="clear" w:color="auto" w:fill="B3B3B3"/>
            <w:vAlign w:val="center"/>
          </w:tcPr>
          <w:p w:rsidR="00920848" w:rsidRPr="001C59F5" w:rsidRDefault="0092084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</w:t>
            </w:r>
            <w:r w:rsidR="00AE682F" w:rsidRPr="001C59F5">
              <w:rPr>
                <w:rFonts w:ascii="Arial" w:hAnsi="Arial" w:cs="Arial"/>
              </w:rPr>
              <w:t>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20848" w:rsidRPr="001C59F5" w:rsidRDefault="00B771A7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与</w:t>
            </w:r>
            <w:r w:rsidR="00E1339F" w:rsidRPr="001C59F5">
              <w:rPr>
                <w:rFonts w:ascii="Arial" w:hAnsi="Arial" w:cs="Arial"/>
              </w:rPr>
              <w:t>输入</w:t>
            </w:r>
            <w:r w:rsidRPr="001C59F5">
              <w:rPr>
                <w:rFonts w:ascii="Arial" w:hAnsi="Arial" w:cs="Arial"/>
              </w:rPr>
              <w:t>参数类型相同</w:t>
            </w:r>
          </w:p>
        </w:tc>
      </w:tr>
      <w:tr w:rsidR="00920848" w:rsidRPr="001C59F5" w:rsidTr="00906DC8">
        <w:tc>
          <w:tcPr>
            <w:tcW w:w="1668" w:type="dxa"/>
            <w:shd w:val="clear" w:color="auto" w:fill="B3B3B3"/>
            <w:vAlign w:val="center"/>
          </w:tcPr>
          <w:p w:rsidR="00920848" w:rsidRPr="001C59F5" w:rsidRDefault="0092084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20848" w:rsidRPr="001C59F5" w:rsidRDefault="00F75E0E" w:rsidP="00ED2364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values 'A' || 'B', 'A' </w:t>
            </w:r>
            <w:r w:rsidR="00ED2364" w:rsidRPr="001C59F5">
              <w:rPr>
                <w:rFonts w:ascii="Arial" w:hAnsi="Arial" w:cs="Arial"/>
              </w:rPr>
              <w:t xml:space="preserve">concat </w:t>
            </w:r>
            <w:r w:rsidRPr="001C59F5">
              <w:rPr>
                <w:rFonts w:ascii="Arial" w:hAnsi="Arial" w:cs="Arial"/>
              </w:rPr>
              <w:t xml:space="preserve">'B', </w:t>
            </w:r>
            <w:r w:rsidR="00A51D50" w:rsidRPr="001C59F5">
              <w:rPr>
                <w:rFonts w:ascii="Arial" w:hAnsi="Arial" w:cs="Arial"/>
              </w:rPr>
              <w:t>concat</w:t>
            </w:r>
            <w:r w:rsidRPr="001C59F5">
              <w:rPr>
                <w:rFonts w:ascii="Arial" w:hAnsi="Arial" w:cs="Arial"/>
              </w:rPr>
              <w:t>('A','B')</w:t>
            </w:r>
          </w:p>
        </w:tc>
      </w:tr>
      <w:tr w:rsidR="00920848" w:rsidRPr="001C59F5" w:rsidTr="00906DC8">
        <w:tc>
          <w:tcPr>
            <w:tcW w:w="1668" w:type="dxa"/>
            <w:shd w:val="clear" w:color="auto" w:fill="B3B3B3"/>
            <w:vAlign w:val="center"/>
          </w:tcPr>
          <w:p w:rsidR="00920848" w:rsidRPr="001C59F5" w:rsidRDefault="00920848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237EA4" w:rsidRPr="001C59F5" w:rsidRDefault="00237EA4" w:rsidP="00237EA4">
            <w:pPr>
              <w:pStyle w:val="af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输入参数类型必须兼容</w:t>
            </w:r>
          </w:p>
          <w:p w:rsidR="00920848" w:rsidRPr="001C59F5" w:rsidRDefault="001A5ECF" w:rsidP="00237EA4">
            <w:pPr>
              <w:pStyle w:val="af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‘</w:t>
            </w:r>
            <w:r w:rsidR="002A498B" w:rsidRPr="001C59F5">
              <w:rPr>
                <w:rFonts w:ascii="Arial" w:hAnsi="Arial" w:cs="Arial"/>
              </w:rPr>
              <w:t>||</w:t>
            </w:r>
            <w:r w:rsidRPr="001C59F5">
              <w:rPr>
                <w:rFonts w:ascii="Arial" w:hAnsi="Arial" w:cs="Arial"/>
              </w:rPr>
              <w:t>’</w:t>
            </w:r>
            <w:r w:rsidR="002A498B" w:rsidRPr="001C59F5">
              <w:rPr>
                <w:rFonts w:ascii="Arial" w:hAnsi="Arial" w:cs="Arial"/>
              </w:rPr>
              <w:t xml:space="preserve"> </w:t>
            </w:r>
            <w:r w:rsidR="001E7BFB" w:rsidRPr="001C59F5">
              <w:rPr>
                <w:rFonts w:ascii="Arial" w:hAnsi="Arial" w:cs="Arial"/>
              </w:rPr>
              <w:t>为</w:t>
            </w:r>
            <w:r w:rsidR="002A498B" w:rsidRPr="001C59F5">
              <w:rPr>
                <w:rFonts w:ascii="Arial" w:hAnsi="Arial" w:cs="Arial"/>
              </w:rPr>
              <w:t>CONCAT</w:t>
            </w:r>
            <w:r w:rsidR="002A498B" w:rsidRPr="001C59F5">
              <w:rPr>
                <w:rFonts w:ascii="Arial" w:hAnsi="Arial" w:cs="Arial"/>
              </w:rPr>
              <w:t>同义词</w:t>
            </w:r>
            <w:r w:rsidR="002A498B" w:rsidRPr="001C59F5">
              <w:rPr>
                <w:rFonts w:ascii="Arial" w:hAnsi="Arial" w:cs="Arial"/>
              </w:rPr>
              <w:t>(synonym)</w:t>
            </w:r>
          </w:p>
        </w:tc>
      </w:tr>
    </w:tbl>
    <w:p w:rsidR="00392DED" w:rsidRPr="001C59F5" w:rsidRDefault="00392DED" w:rsidP="00392DED">
      <w:pPr>
        <w:pStyle w:val="3"/>
        <w:rPr>
          <w:rFonts w:ascii="Arial" w:hAnsi="Arial" w:cs="Arial"/>
        </w:rPr>
      </w:pPr>
      <w:bookmarkStart w:id="23" w:name="_Toc279997896"/>
      <w:r w:rsidRPr="001C59F5">
        <w:rPr>
          <w:rFonts w:ascii="Arial" w:hAnsi="Arial" w:cs="Arial"/>
        </w:rPr>
        <w:t>DA</w:t>
      </w:r>
      <w:r w:rsidR="00BE284F" w:rsidRPr="001C59F5">
        <w:rPr>
          <w:rFonts w:ascii="Arial" w:hAnsi="Arial" w:cs="Arial"/>
        </w:rPr>
        <w:t>TE</w:t>
      </w:r>
      <w:bookmarkEnd w:id="23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392DED" w:rsidRPr="001C59F5" w:rsidTr="00906DC8">
        <w:tc>
          <w:tcPr>
            <w:tcW w:w="1668" w:type="dxa"/>
            <w:shd w:val="clear" w:color="auto" w:fill="B3B3B3"/>
            <w:vAlign w:val="center"/>
          </w:tcPr>
          <w:p w:rsidR="00392DED" w:rsidRPr="001C59F5" w:rsidRDefault="00392DED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392DED" w:rsidRPr="001C59F5" w:rsidRDefault="00040D4E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DATE(expression)</w:t>
            </w:r>
          </w:p>
        </w:tc>
      </w:tr>
      <w:tr w:rsidR="00392DED" w:rsidRPr="001C59F5" w:rsidTr="00906DC8">
        <w:tc>
          <w:tcPr>
            <w:tcW w:w="1668" w:type="dxa"/>
            <w:shd w:val="clear" w:color="auto" w:fill="B3B3B3"/>
            <w:vAlign w:val="center"/>
          </w:tcPr>
          <w:p w:rsidR="00392DED" w:rsidRPr="001C59F5" w:rsidRDefault="00392DED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392DED" w:rsidRPr="001C59F5" w:rsidRDefault="00392DED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SYSIBM</w:t>
            </w:r>
          </w:p>
        </w:tc>
      </w:tr>
      <w:tr w:rsidR="00392DED" w:rsidRPr="001C59F5" w:rsidTr="00906DC8">
        <w:tc>
          <w:tcPr>
            <w:tcW w:w="1668" w:type="dxa"/>
            <w:shd w:val="clear" w:color="auto" w:fill="B3B3B3"/>
            <w:vAlign w:val="center"/>
          </w:tcPr>
          <w:p w:rsidR="00392DED" w:rsidRPr="001C59F5" w:rsidRDefault="00392DED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392DED" w:rsidRPr="001C59F5" w:rsidRDefault="00040D4E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返回输入参数的日期表示</w:t>
            </w:r>
          </w:p>
        </w:tc>
      </w:tr>
      <w:tr w:rsidR="00392DED" w:rsidRPr="001C59F5" w:rsidTr="00906DC8">
        <w:tc>
          <w:tcPr>
            <w:tcW w:w="1668" w:type="dxa"/>
            <w:shd w:val="clear" w:color="auto" w:fill="B3B3B3"/>
            <w:vAlign w:val="center"/>
          </w:tcPr>
          <w:p w:rsidR="00392DED" w:rsidRPr="001C59F5" w:rsidRDefault="00AE682F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</w:t>
            </w:r>
            <w:r w:rsidR="00392DED" w:rsidRPr="001C59F5">
              <w:rPr>
                <w:rFonts w:ascii="Arial" w:hAnsi="Arial" w:cs="Arial"/>
              </w:rPr>
              <w:t xml:space="preserve">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A87D77" w:rsidRPr="001C59F5" w:rsidRDefault="00A87D77" w:rsidP="00A87D77">
            <w:pPr>
              <w:pStyle w:val="af"/>
              <w:numPr>
                <w:ilvl w:val="0"/>
                <w:numId w:val="20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DATE </w:t>
            </w:r>
          </w:p>
          <w:p w:rsidR="00A87D77" w:rsidRPr="001C59F5" w:rsidRDefault="00A87D77" w:rsidP="00A87D77">
            <w:pPr>
              <w:pStyle w:val="af"/>
              <w:numPr>
                <w:ilvl w:val="0"/>
                <w:numId w:val="20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TIMESTAMP </w:t>
            </w:r>
          </w:p>
          <w:p w:rsidR="00A87D77" w:rsidRPr="001C59F5" w:rsidRDefault="00A87D77" w:rsidP="00A87D77">
            <w:pPr>
              <w:pStyle w:val="af"/>
              <w:numPr>
                <w:ilvl w:val="0"/>
                <w:numId w:val="20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DOUBLE </w:t>
            </w:r>
          </w:p>
          <w:p w:rsidR="00392DED" w:rsidRPr="001C59F5" w:rsidRDefault="00A87D77" w:rsidP="00511ED8">
            <w:pPr>
              <w:pStyle w:val="af"/>
              <w:numPr>
                <w:ilvl w:val="0"/>
                <w:numId w:val="20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VARCHAR</w:t>
            </w:r>
          </w:p>
        </w:tc>
      </w:tr>
      <w:tr w:rsidR="00392DED" w:rsidRPr="001C59F5" w:rsidTr="00906DC8">
        <w:tc>
          <w:tcPr>
            <w:tcW w:w="1668" w:type="dxa"/>
            <w:shd w:val="clear" w:color="auto" w:fill="B3B3B3"/>
            <w:vAlign w:val="center"/>
          </w:tcPr>
          <w:p w:rsidR="00392DED" w:rsidRPr="001C59F5" w:rsidRDefault="00392DED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</w:t>
            </w:r>
            <w:r w:rsidR="00AE682F" w:rsidRPr="001C59F5">
              <w:rPr>
                <w:rFonts w:ascii="Arial" w:hAnsi="Arial" w:cs="Arial"/>
              </w:rPr>
              <w:t>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392DED" w:rsidRPr="001C59F5" w:rsidRDefault="005916F4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DATE</w:t>
            </w:r>
          </w:p>
        </w:tc>
      </w:tr>
      <w:tr w:rsidR="00392DED" w:rsidRPr="001C59F5" w:rsidTr="00906DC8">
        <w:tc>
          <w:tcPr>
            <w:tcW w:w="1668" w:type="dxa"/>
            <w:shd w:val="clear" w:color="auto" w:fill="B3B3B3"/>
            <w:vAlign w:val="center"/>
          </w:tcPr>
          <w:p w:rsidR="00392DED" w:rsidRPr="001C59F5" w:rsidRDefault="00392DED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392DED" w:rsidRPr="001C59F5" w:rsidRDefault="000A03E2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values </w:t>
            </w:r>
            <w:r w:rsidR="00422040" w:rsidRPr="001C59F5">
              <w:rPr>
                <w:rFonts w:ascii="Arial" w:hAnsi="Arial" w:cs="Arial"/>
              </w:rPr>
              <w:t xml:space="preserve">date('2009-01-01'), </w:t>
            </w:r>
            <w:r w:rsidRPr="001C59F5">
              <w:rPr>
                <w:rFonts w:ascii="Arial" w:hAnsi="Arial" w:cs="Arial"/>
              </w:rPr>
              <w:t xml:space="preserve">date('2009001'), </w:t>
            </w:r>
            <w:r w:rsidR="007D1D43" w:rsidRPr="001C59F5">
              <w:rPr>
                <w:rFonts w:ascii="Arial" w:hAnsi="Arial" w:cs="Arial"/>
              </w:rPr>
              <w:t>date(2009*365)</w:t>
            </w:r>
          </w:p>
        </w:tc>
      </w:tr>
      <w:tr w:rsidR="00392DED" w:rsidRPr="001C59F5" w:rsidTr="00906DC8">
        <w:tc>
          <w:tcPr>
            <w:tcW w:w="1668" w:type="dxa"/>
            <w:shd w:val="clear" w:color="auto" w:fill="B3B3B3"/>
            <w:vAlign w:val="center"/>
          </w:tcPr>
          <w:p w:rsidR="00392DED" w:rsidRPr="001C59F5" w:rsidRDefault="00392DED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A87D77" w:rsidRPr="001C59F5" w:rsidRDefault="00A87D77" w:rsidP="00A87D77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输入参数类型及格式说明</w:t>
            </w:r>
            <w:r w:rsidRPr="001C59F5">
              <w:rPr>
                <w:rFonts w:ascii="Arial" w:hAnsi="Arial" w:cs="Arial"/>
              </w:rPr>
              <w:t>:</w:t>
            </w:r>
          </w:p>
          <w:p w:rsidR="00A87D77" w:rsidRPr="001C59F5" w:rsidRDefault="00A87D77" w:rsidP="00A87D77">
            <w:pPr>
              <w:pStyle w:val="af"/>
              <w:numPr>
                <w:ilvl w:val="0"/>
                <w:numId w:val="5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Date </w:t>
            </w:r>
            <w:r w:rsidRPr="001C59F5">
              <w:rPr>
                <w:rFonts w:ascii="Arial" w:hAnsi="Arial" w:cs="Arial"/>
              </w:rPr>
              <w:t>或</w:t>
            </w:r>
            <w:r w:rsidRPr="001C59F5">
              <w:rPr>
                <w:rFonts w:ascii="Arial" w:hAnsi="Arial" w:cs="Arial"/>
              </w:rPr>
              <w:t xml:space="preserve">Timestamp </w:t>
            </w:r>
            <w:r w:rsidRPr="001C59F5">
              <w:rPr>
                <w:rFonts w:ascii="Arial" w:hAnsi="Arial" w:cs="Arial"/>
              </w:rPr>
              <w:t>类型</w:t>
            </w:r>
            <w:r w:rsidRPr="001C59F5">
              <w:rPr>
                <w:rFonts w:ascii="Arial" w:hAnsi="Arial" w:cs="Arial"/>
              </w:rPr>
              <w:t xml:space="preserve">: </w:t>
            </w:r>
            <w:r w:rsidRPr="001C59F5">
              <w:rPr>
                <w:rFonts w:ascii="Arial" w:hAnsi="Arial" w:cs="Arial"/>
              </w:rPr>
              <w:t>时间部分忽略</w:t>
            </w:r>
          </w:p>
          <w:p w:rsidR="00A87D77" w:rsidRPr="001C59F5" w:rsidRDefault="00A87D77" w:rsidP="00A87D77">
            <w:pPr>
              <w:pStyle w:val="af"/>
              <w:numPr>
                <w:ilvl w:val="0"/>
                <w:numId w:val="5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字符类型</w:t>
            </w:r>
            <w:r w:rsidRPr="001C59F5">
              <w:rPr>
                <w:rFonts w:ascii="Arial" w:hAnsi="Arial" w:cs="Arial"/>
              </w:rPr>
              <w:t>:</w:t>
            </w:r>
          </w:p>
          <w:p w:rsidR="00A87D77" w:rsidRPr="001C59F5" w:rsidRDefault="00A87D77" w:rsidP="00A87D77">
            <w:pPr>
              <w:pStyle w:val="af"/>
              <w:numPr>
                <w:ilvl w:val="0"/>
                <w:numId w:val="6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Char</w:t>
            </w:r>
            <w:r w:rsidRPr="001C59F5">
              <w:rPr>
                <w:rFonts w:ascii="Arial" w:hAnsi="Arial" w:cs="Arial"/>
              </w:rPr>
              <w:t>或</w:t>
            </w:r>
            <w:r w:rsidRPr="001C59F5">
              <w:rPr>
                <w:rFonts w:ascii="Arial" w:hAnsi="Arial" w:cs="Arial"/>
              </w:rPr>
              <w:t>Varchar</w:t>
            </w:r>
            <w:r w:rsidRPr="001C59F5">
              <w:rPr>
                <w:rFonts w:ascii="Arial" w:hAnsi="Arial" w:cs="Arial"/>
              </w:rPr>
              <w:t>有效的</w:t>
            </w:r>
            <w:r w:rsidRPr="001C59F5">
              <w:rPr>
                <w:rFonts w:ascii="Arial" w:hAnsi="Arial" w:cs="Arial"/>
              </w:rPr>
              <w:t xml:space="preserve">Date /Timestamp </w:t>
            </w:r>
            <w:r w:rsidRPr="001C59F5">
              <w:rPr>
                <w:rFonts w:ascii="Arial" w:hAnsi="Arial" w:cs="Arial"/>
              </w:rPr>
              <w:t>字符表达式</w:t>
            </w:r>
            <w:r w:rsidRPr="001C59F5">
              <w:rPr>
                <w:rFonts w:ascii="Arial" w:hAnsi="Arial" w:cs="Arial"/>
              </w:rPr>
              <w:t>;</w:t>
            </w:r>
          </w:p>
          <w:p w:rsidR="00A87D77" w:rsidRPr="001C59F5" w:rsidRDefault="00A87D77" w:rsidP="00A87D77">
            <w:pPr>
              <w:pStyle w:val="af"/>
              <w:numPr>
                <w:ilvl w:val="0"/>
                <w:numId w:val="6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字符串长度</w:t>
            </w:r>
            <w:r w:rsidRPr="001C59F5">
              <w:rPr>
                <w:rFonts w:ascii="Arial" w:hAnsi="Arial" w:cs="Arial"/>
              </w:rPr>
              <w:t xml:space="preserve">=7 Byte, </w:t>
            </w:r>
            <w:r w:rsidRPr="001C59F5">
              <w:rPr>
                <w:rFonts w:ascii="Arial" w:hAnsi="Arial" w:cs="Arial"/>
              </w:rPr>
              <w:t>且非</w:t>
            </w:r>
            <w:r w:rsidRPr="001C59F5">
              <w:rPr>
                <w:rFonts w:ascii="Arial" w:hAnsi="Arial" w:cs="Arial"/>
              </w:rPr>
              <w:t xml:space="preserve">CLOB, LONG VARCHAR, DBCLOB, LONG VARGRAPHIC, </w:t>
            </w:r>
            <w:r w:rsidRPr="001C59F5">
              <w:rPr>
                <w:rFonts w:ascii="Arial" w:hAnsi="Arial" w:cs="Arial"/>
              </w:rPr>
              <w:t>格式：</w:t>
            </w:r>
            <w:r w:rsidRPr="001C59F5">
              <w:rPr>
                <w:rFonts w:ascii="Arial" w:hAnsi="Arial" w:cs="Arial"/>
              </w:rPr>
              <w:t xml:space="preserve">yyyynnn, </w:t>
            </w:r>
            <w:r w:rsidRPr="001C59F5">
              <w:rPr>
                <w:rFonts w:ascii="Arial" w:hAnsi="Arial" w:cs="Arial"/>
              </w:rPr>
              <w:t>表示</w:t>
            </w:r>
            <w:r w:rsidRPr="001C59F5">
              <w:rPr>
                <w:rFonts w:ascii="Arial" w:hAnsi="Arial" w:cs="Arial"/>
              </w:rPr>
              <w:t>yyyy</w:t>
            </w:r>
            <w:r w:rsidRPr="001C59F5">
              <w:rPr>
                <w:rFonts w:ascii="Arial" w:hAnsi="Arial" w:cs="Arial"/>
              </w:rPr>
              <w:t>年第</w:t>
            </w:r>
            <w:r w:rsidRPr="001C59F5">
              <w:rPr>
                <w:rFonts w:ascii="Arial" w:hAnsi="Arial" w:cs="Arial"/>
              </w:rPr>
              <w:t>nnn</w:t>
            </w:r>
            <w:r w:rsidRPr="001C59F5">
              <w:rPr>
                <w:rFonts w:ascii="Arial" w:hAnsi="Arial" w:cs="Arial"/>
              </w:rPr>
              <w:t>天</w:t>
            </w:r>
            <w:r w:rsidRPr="001C59F5">
              <w:rPr>
                <w:rFonts w:ascii="Arial" w:hAnsi="Arial" w:cs="Arial"/>
              </w:rPr>
              <w:t xml:space="preserve">, nnn </w:t>
            </w:r>
            <w:r w:rsidRPr="001C59F5">
              <w:rPr>
                <w:rFonts w:ascii="Arial" w:hAnsi="Arial" w:cs="Arial"/>
              </w:rPr>
              <w:t>取值范围</w:t>
            </w:r>
            <w:r w:rsidRPr="001C59F5">
              <w:rPr>
                <w:rFonts w:ascii="Arial" w:hAnsi="Arial" w:cs="Arial"/>
              </w:rPr>
              <w:t xml:space="preserve"> [1, 366]; </w:t>
            </w:r>
            <w:r w:rsidRPr="001C59F5">
              <w:rPr>
                <w:rFonts w:ascii="Arial" w:hAnsi="Arial" w:cs="Arial"/>
              </w:rPr>
              <w:t>注意</w:t>
            </w:r>
            <w:r w:rsidRPr="001C59F5">
              <w:rPr>
                <w:rFonts w:ascii="Arial" w:hAnsi="Arial" w:cs="Arial"/>
              </w:rPr>
              <w:t>nnn</w:t>
            </w:r>
            <w:r w:rsidRPr="001C59F5">
              <w:rPr>
                <w:rFonts w:ascii="Arial" w:hAnsi="Arial" w:cs="Arial"/>
              </w:rPr>
              <w:t>的取值</w:t>
            </w:r>
            <w:r w:rsidRPr="001C59F5">
              <w:rPr>
                <w:rFonts w:ascii="Arial" w:hAnsi="Arial" w:cs="Arial"/>
              </w:rPr>
              <w:t xml:space="preserve">, </w:t>
            </w:r>
            <w:r w:rsidRPr="001C59F5">
              <w:rPr>
                <w:rFonts w:ascii="Arial" w:hAnsi="Arial" w:cs="Arial"/>
              </w:rPr>
              <w:t>最大值应为</w:t>
            </w:r>
            <w:r w:rsidRPr="001C59F5">
              <w:rPr>
                <w:rFonts w:ascii="Arial" w:hAnsi="Arial" w:cs="Arial"/>
              </w:rPr>
              <w:t>yyyy</w:t>
            </w:r>
            <w:r w:rsidRPr="001C59F5">
              <w:rPr>
                <w:rFonts w:ascii="Arial" w:hAnsi="Arial" w:cs="Arial"/>
              </w:rPr>
              <w:t>年最后一天</w:t>
            </w:r>
          </w:p>
          <w:p w:rsidR="0087616A" w:rsidRPr="001C59F5" w:rsidRDefault="00A87D77" w:rsidP="00DA1E4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3</w:t>
            </w:r>
            <w:r w:rsidRPr="001C59F5">
              <w:rPr>
                <w:rFonts w:ascii="Arial" w:hAnsi="Arial" w:cs="Arial"/>
              </w:rPr>
              <w:t>、数字类型</w:t>
            </w:r>
            <w:r w:rsidRPr="001C59F5">
              <w:rPr>
                <w:rFonts w:ascii="Arial" w:hAnsi="Arial" w:cs="Arial"/>
              </w:rPr>
              <w:t xml:space="preserve">: </w:t>
            </w:r>
            <w:r w:rsidRPr="001C59F5">
              <w:rPr>
                <w:rFonts w:ascii="Arial" w:hAnsi="Arial" w:cs="Arial"/>
              </w:rPr>
              <w:t>表示从</w:t>
            </w:r>
            <w:r w:rsidRPr="001C59F5">
              <w:rPr>
                <w:rFonts w:ascii="Arial" w:hAnsi="Arial" w:cs="Arial"/>
              </w:rPr>
              <w:t>0001-01-01</w:t>
            </w:r>
            <w:r w:rsidRPr="001C59F5">
              <w:rPr>
                <w:rFonts w:ascii="Arial" w:hAnsi="Arial" w:cs="Arial"/>
              </w:rPr>
              <w:t>始</w:t>
            </w:r>
            <w:r w:rsidRPr="001C59F5">
              <w:rPr>
                <w:rFonts w:ascii="Arial" w:hAnsi="Arial" w:cs="Arial"/>
              </w:rPr>
              <w:t>n-1</w:t>
            </w:r>
            <w:r w:rsidRPr="001C59F5">
              <w:rPr>
                <w:rFonts w:ascii="Arial" w:hAnsi="Arial" w:cs="Arial"/>
              </w:rPr>
              <w:t>天</w:t>
            </w:r>
            <w:r w:rsidRPr="001C59F5">
              <w:rPr>
                <w:rFonts w:ascii="Arial" w:hAnsi="Arial" w:cs="Arial"/>
              </w:rPr>
              <w:t xml:space="preserve">, n&gt;0 </w:t>
            </w:r>
            <w:r w:rsidRPr="001C59F5">
              <w:rPr>
                <w:rFonts w:ascii="Arial" w:hAnsi="Arial" w:cs="Arial"/>
              </w:rPr>
              <w:t>且小数部分忽略</w:t>
            </w:r>
          </w:p>
        </w:tc>
      </w:tr>
    </w:tbl>
    <w:p w:rsidR="009B4B5E" w:rsidRPr="001C59F5" w:rsidRDefault="009B4B5E" w:rsidP="009B4B5E">
      <w:pPr>
        <w:pStyle w:val="3"/>
        <w:rPr>
          <w:rFonts w:ascii="Arial" w:hAnsi="Arial" w:cs="Arial"/>
        </w:rPr>
      </w:pPr>
      <w:bookmarkStart w:id="24" w:name="_Toc279997897"/>
      <w:r w:rsidRPr="001C59F5">
        <w:rPr>
          <w:rFonts w:ascii="Arial" w:hAnsi="Arial" w:cs="Arial"/>
        </w:rPr>
        <w:t>DAY</w:t>
      </w:r>
      <w:bookmarkEnd w:id="24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9B4B5E" w:rsidRPr="001C59F5" w:rsidTr="00906DC8">
        <w:tc>
          <w:tcPr>
            <w:tcW w:w="1668" w:type="dxa"/>
            <w:shd w:val="clear" w:color="auto" w:fill="B3B3B3"/>
            <w:vAlign w:val="center"/>
          </w:tcPr>
          <w:p w:rsidR="009B4B5E" w:rsidRPr="001C59F5" w:rsidRDefault="009B4B5E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B4B5E" w:rsidRPr="001C59F5" w:rsidRDefault="00115A5C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DAY</w:t>
            </w:r>
            <w:r w:rsidR="009B4B5E" w:rsidRPr="001C59F5">
              <w:rPr>
                <w:rFonts w:ascii="Arial" w:hAnsi="Arial" w:cs="Arial"/>
              </w:rPr>
              <w:t xml:space="preserve">(expression) </w:t>
            </w:r>
          </w:p>
        </w:tc>
      </w:tr>
      <w:tr w:rsidR="009B4B5E" w:rsidRPr="001C59F5" w:rsidTr="00906DC8">
        <w:tc>
          <w:tcPr>
            <w:tcW w:w="1668" w:type="dxa"/>
            <w:shd w:val="clear" w:color="auto" w:fill="B3B3B3"/>
            <w:vAlign w:val="center"/>
          </w:tcPr>
          <w:p w:rsidR="009B4B5E" w:rsidRPr="001C59F5" w:rsidRDefault="009B4B5E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B4B5E" w:rsidRPr="001C59F5" w:rsidRDefault="009B4B5E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SYSIBM</w:t>
            </w:r>
          </w:p>
        </w:tc>
      </w:tr>
      <w:tr w:rsidR="009B4B5E" w:rsidRPr="001C59F5" w:rsidTr="00906DC8">
        <w:tc>
          <w:tcPr>
            <w:tcW w:w="1668" w:type="dxa"/>
            <w:shd w:val="clear" w:color="auto" w:fill="B3B3B3"/>
            <w:vAlign w:val="center"/>
          </w:tcPr>
          <w:p w:rsidR="009B4B5E" w:rsidRPr="001C59F5" w:rsidRDefault="009B4B5E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B4B5E" w:rsidRPr="001C59F5" w:rsidRDefault="00115A5C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返回日期</w:t>
            </w:r>
            <w:r w:rsidR="00265A2F" w:rsidRPr="001C59F5">
              <w:rPr>
                <w:rFonts w:ascii="Arial" w:hAnsi="Arial" w:cs="Arial"/>
              </w:rPr>
              <w:t>/</w:t>
            </w:r>
            <w:r w:rsidR="00265A2F" w:rsidRPr="001C59F5">
              <w:rPr>
                <w:rFonts w:ascii="Arial" w:hAnsi="Arial" w:cs="Arial"/>
              </w:rPr>
              <w:t>时间戳</w:t>
            </w:r>
            <w:r w:rsidRPr="001C59F5">
              <w:rPr>
                <w:rFonts w:ascii="Arial" w:hAnsi="Arial" w:cs="Arial"/>
              </w:rPr>
              <w:t>表达式所在天</w:t>
            </w:r>
            <w:r w:rsidR="00265A2F" w:rsidRPr="001C59F5">
              <w:rPr>
                <w:rFonts w:ascii="Arial" w:hAnsi="Arial" w:cs="Arial"/>
              </w:rPr>
              <w:t>数</w:t>
            </w:r>
          </w:p>
        </w:tc>
      </w:tr>
      <w:tr w:rsidR="009B4B5E" w:rsidRPr="001C59F5" w:rsidTr="00906DC8">
        <w:tc>
          <w:tcPr>
            <w:tcW w:w="1668" w:type="dxa"/>
            <w:shd w:val="clear" w:color="auto" w:fill="B3B3B3"/>
            <w:vAlign w:val="center"/>
          </w:tcPr>
          <w:p w:rsidR="009B4B5E" w:rsidRPr="001C59F5" w:rsidRDefault="00AE682F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</w:t>
            </w:r>
            <w:r w:rsidR="009B4B5E" w:rsidRPr="001C59F5">
              <w:rPr>
                <w:rFonts w:ascii="Arial" w:hAnsi="Arial" w:cs="Arial"/>
              </w:rPr>
              <w:t xml:space="preserve">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B979E5" w:rsidRPr="001C59F5" w:rsidRDefault="00B979E5" w:rsidP="00B979E5">
            <w:pPr>
              <w:pStyle w:val="af"/>
              <w:numPr>
                <w:ilvl w:val="0"/>
                <w:numId w:val="23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VARCHAR </w:t>
            </w:r>
          </w:p>
          <w:p w:rsidR="00B979E5" w:rsidRPr="001C59F5" w:rsidRDefault="00B979E5" w:rsidP="00B979E5">
            <w:pPr>
              <w:pStyle w:val="af"/>
              <w:numPr>
                <w:ilvl w:val="0"/>
                <w:numId w:val="23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DATE </w:t>
            </w:r>
          </w:p>
          <w:p w:rsidR="00B979E5" w:rsidRPr="001C59F5" w:rsidRDefault="00B979E5" w:rsidP="00B979E5">
            <w:pPr>
              <w:pStyle w:val="af"/>
              <w:numPr>
                <w:ilvl w:val="0"/>
                <w:numId w:val="23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TIMESTAMP </w:t>
            </w:r>
          </w:p>
          <w:p w:rsidR="001B3407" w:rsidRPr="001C59F5" w:rsidRDefault="00B979E5" w:rsidP="00BA55D0">
            <w:pPr>
              <w:pStyle w:val="af"/>
              <w:numPr>
                <w:ilvl w:val="0"/>
                <w:numId w:val="23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DECIMAL</w:t>
            </w:r>
          </w:p>
        </w:tc>
      </w:tr>
      <w:tr w:rsidR="009B4B5E" w:rsidRPr="001C59F5" w:rsidTr="00906DC8">
        <w:tc>
          <w:tcPr>
            <w:tcW w:w="1668" w:type="dxa"/>
            <w:shd w:val="clear" w:color="auto" w:fill="B3B3B3"/>
            <w:vAlign w:val="center"/>
          </w:tcPr>
          <w:p w:rsidR="009B4B5E" w:rsidRPr="001C59F5" w:rsidRDefault="009B4B5E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</w:t>
            </w:r>
            <w:r w:rsidR="00AE682F" w:rsidRPr="001C59F5">
              <w:rPr>
                <w:rFonts w:ascii="Arial" w:hAnsi="Arial" w:cs="Arial"/>
              </w:rPr>
              <w:t>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B4B5E" w:rsidRPr="001C59F5" w:rsidRDefault="00A95DC4" w:rsidP="006B7B9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INTEGER</w:t>
            </w:r>
          </w:p>
        </w:tc>
      </w:tr>
      <w:tr w:rsidR="009B4B5E" w:rsidRPr="001C59F5" w:rsidTr="00906DC8">
        <w:tc>
          <w:tcPr>
            <w:tcW w:w="1668" w:type="dxa"/>
            <w:shd w:val="clear" w:color="auto" w:fill="B3B3B3"/>
            <w:vAlign w:val="center"/>
          </w:tcPr>
          <w:p w:rsidR="009B4B5E" w:rsidRPr="001C59F5" w:rsidRDefault="009B4B5E" w:rsidP="0072681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B4B5E" w:rsidRPr="001C59F5" w:rsidRDefault="00444599" w:rsidP="00726813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values day(date('2009-12-31'))</w:t>
            </w:r>
          </w:p>
        </w:tc>
      </w:tr>
      <w:tr w:rsidR="009B4B5E" w:rsidRPr="001C59F5" w:rsidTr="00906DC8">
        <w:tc>
          <w:tcPr>
            <w:tcW w:w="1668" w:type="dxa"/>
            <w:shd w:val="clear" w:color="auto" w:fill="B3B3B3"/>
            <w:vAlign w:val="center"/>
          </w:tcPr>
          <w:p w:rsidR="009B4B5E" w:rsidRPr="001C59F5" w:rsidRDefault="009B4B5E" w:rsidP="006B7B93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B979E5" w:rsidRPr="001C59F5" w:rsidRDefault="00B979E5" w:rsidP="00B979E5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输入参数类型及格式说明</w:t>
            </w:r>
            <w:r w:rsidRPr="001C59F5">
              <w:rPr>
                <w:rFonts w:ascii="Arial" w:hAnsi="Arial" w:cs="Arial"/>
              </w:rPr>
              <w:t>:</w:t>
            </w:r>
          </w:p>
          <w:p w:rsidR="00B979E5" w:rsidRPr="001C59F5" w:rsidRDefault="00B979E5" w:rsidP="00B979E5">
            <w:pPr>
              <w:pStyle w:val="af"/>
              <w:numPr>
                <w:ilvl w:val="0"/>
                <w:numId w:val="7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Date </w:t>
            </w:r>
            <w:r w:rsidRPr="001C59F5">
              <w:rPr>
                <w:rFonts w:ascii="Arial" w:hAnsi="Arial" w:cs="Arial"/>
              </w:rPr>
              <w:t>或</w:t>
            </w:r>
            <w:r w:rsidRPr="001C59F5">
              <w:rPr>
                <w:rFonts w:ascii="Arial" w:hAnsi="Arial" w:cs="Arial"/>
              </w:rPr>
              <w:t xml:space="preserve">Timestamp </w:t>
            </w:r>
            <w:r w:rsidRPr="001C59F5">
              <w:rPr>
                <w:rFonts w:ascii="Arial" w:hAnsi="Arial" w:cs="Arial"/>
              </w:rPr>
              <w:t>类型</w:t>
            </w:r>
            <w:r w:rsidRPr="001C59F5">
              <w:rPr>
                <w:rFonts w:ascii="Arial" w:hAnsi="Arial" w:cs="Arial"/>
              </w:rPr>
              <w:t xml:space="preserve">: </w:t>
            </w:r>
            <w:r w:rsidRPr="001C59F5">
              <w:rPr>
                <w:rFonts w:ascii="Arial" w:hAnsi="Arial" w:cs="Arial"/>
              </w:rPr>
              <w:t>时间部分忽略</w:t>
            </w:r>
          </w:p>
          <w:p w:rsidR="00BA55D0" w:rsidRPr="001C59F5" w:rsidRDefault="00B979E5" w:rsidP="00BA55D0">
            <w:pPr>
              <w:pStyle w:val="af"/>
              <w:numPr>
                <w:ilvl w:val="0"/>
                <w:numId w:val="7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字符类型</w:t>
            </w:r>
            <w:r w:rsidRPr="001C59F5">
              <w:rPr>
                <w:rFonts w:ascii="Arial" w:hAnsi="Arial" w:cs="Arial"/>
              </w:rPr>
              <w:t>:Char</w:t>
            </w:r>
            <w:r w:rsidRPr="001C59F5">
              <w:rPr>
                <w:rFonts w:ascii="Arial" w:hAnsi="Arial" w:cs="Arial"/>
              </w:rPr>
              <w:t>或</w:t>
            </w:r>
            <w:r w:rsidRPr="001C59F5">
              <w:rPr>
                <w:rFonts w:ascii="Arial" w:hAnsi="Arial" w:cs="Arial"/>
              </w:rPr>
              <w:t>Varchar</w:t>
            </w:r>
            <w:r w:rsidRPr="001C59F5">
              <w:rPr>
                <w:rFonts w:ascii="Arial" w:hAnsi="Arial" w:cs="Arial"/>
              </w:rPr>
              <w:t>有效的</w:t>
            </w:r>
            <w:r w:rsidRPr="001C59F5">
              <w:rPr>
                <w:rFonts w:ascii="Arial" w:hAnsi="Arial" w:cs="Arial"/>
              </w:rPr>
              <w:t xml:space="preserve">Date /Timestamp </w:t>
            </w:r>
            <w:r w:rsidR="00BA55D0" w:rsidRPr="001C59F5">
              <w:rPr>
                <w:rFonts w:ascii="Arial" w:hAnsi="Arial" w:cs="Arial"/>
              </w:rPr>
              <w:t>字符表达</w:t>
            </w:r>
          </w:p>
          <w:p w:rsidR="00BA55D0" w:rsidRPr="001C59F5" w:rsidRDefault="00B979E5" w:rsidP="00BA55D0">
            <w:pPr>
              <w:pStyle w:val="af"/>
              <w:numPr>
                <w:ilvl w:val="0"/>
                <w:numId w:val="7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Date /Timestamp </w:t>
            </w:r>
            <w:r w:rsidRPr="001C59F5">
              <w:rPr>
                <w:rFonts w:ascii="Arial" w:hAnsi="Arial" w:cs="Arial"/>
              </w:rPr>
              <w:t>区间段</w:t>
            </w:r>
            <w:r w:rsidRPr="001C59F5">
              <w:rPr>
                <w:rFonts w:ascii="Arial" w:hAnsi="Arial" w:cs="Arial"/>
              </w:rPr>
              <w:t xml:space="preserve">, </w:t>
            </w:r>
            <w:r w:rsidRPr="001C59F5">
              <w:rPr>
                <w:rFonts w:ascii="Arial" w:hAnsi="Arial" w:cs="Arial"/>
              </w:rPr>
              <w:t>结果</w:t>
            </w:r>
            <w:r w:rsidRPr="001C59F5">
              <w:rPr>
                <w:rFonts w:ascii="Arial" w:hAnsi="Arial" w:cs="Arial"/>
              </w:rPr>
              <w:t>[-30, 30]</w:t>
            </w:r>
          </w:p>
          <w:p w:rsidR="009B4B5E" w:rsidRPr="001C59F5" w:rsidRDefault="00D24092" w:rsidP="00BA55D0">
            <w:pPr>
              <w:pStyle w:val="af"/>
              <w:numPr>
                <w:ilvl w:val="0"/>
                <w:numId w:val="7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若参数为</w:t>
            </w:r>
            <w:r w:rsidRPr="001C59F5">
              <w:rPr>
                <w:rFonts w:ascii="Arial" w:hAnsi="Arial" w:cs="Arial"/>
              </w:rPr>
              <w:t xml:space="preserve">Date /Timestamp </w:t>
            </w:r>
            <w:r w:rsidRPr="001C59F5">
              <w:rPr>
                <w:rFonts w:ascii="Arial" w:hAnsi="Arial" w:cs="Arial"/>
              </w:rPr>
              <w:t>区间段</w:t>
            </w:r>
            <w:r w:rsidRPr="001C59F5">
              <w:rPr>
                <w:rFonts w:ascii="Arial" w:hAnsi="Arial" w:cs="Arial"/>
              </w:rPr>
              <w:t xml:space="preserve">, </w:t>
            </w:r>
            <w:r w:rsidR="000F540F" w:rsidRPr="001C59F5">
              <w:rPr>
                <w:rFonts w:ascii="Arial" w:hAnsi="Arial" w:cs="Arial"/>
              </w:rPr>
              <w:t>只比较</w:t>
            </w:r>
            <w:r w:rsidR="000F540F" w:rsidRPr="001C59F5">
              <w:rPr>
                <w:rFonts w:ascii="Arial" w:hAnsi="Arial" w:cs="Arial"/>
              </w:rPr>
              <w:t>2</w:t>
            </w:r>
            <w:r w:rsidR="000F540F" w:rsidRPr="001C59F5">
              <w:rPr>
                <w:rFonts w:ascii="Arial" w:hAnsi="Arial" w:cs="Arial"/>
              </w:rPr>
              <w:t>个日期的天数部分</w:t>
            </w:r>
            <w:r w:rsidR="000F412A" w:rsidRPr="001C59F5">
              <w:rPr>
                <w:rFonts w:ascii="Arial" w:hAnsi="Arial" w:cs="Arial"/>
              </w:rPr>
              <w:t>,</w:t>
            </w:r>
            <w:r w:rsidR="000F412A" w:rsidRPr="001C59F5">
              <w:rPr>
                <w:rFonts w:ascii="Arial" w:hAnsi="Arial" w:cs="Arial"/>
              </w:rPr>
              <w:t>忽略年</w:t>
            </w:r>
            <w:r w:rsidR="000F412A" w:rsidRPr="001C59F5">
              <w:rPr>
                <w:rFonts w:ascii="Arial" w:hAnsi="Arial" w:cs="Arial"/>
              </w:rPr>
              <w:t>\</w:t>
            </w:r>
            <w:r w:rsidR="000F412A" w:rsidRPr="001C59F5">
              <w:rPr>
                <w:rFonts w:ascii="Arial" w:hAnsi="Arial" w:cs="Arial"/>
              </w:rPr>
              <w:t>月</w:t>
            </w:r>
          </w:p>
          <w:p w:rsidR="00DF6A6B" w:rsidRPr="001C59F5" w:rsidRDefault="009E15AA" w:rsidP="000F540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with tmp (duration) as (</w:t>
            </w:r>
            <w:r w:rsidRPr="001C59F5">
              <w:rPr>
                <w:rFonts w:ascii="Arial" w:hAnsi="Arial" w:cs="Arial"/>
              </w:rPr>
              <w:br/>
              <w:t>values date('2008-11-01')-date('2009-12-31'))</w:t>
            </w:r>
            <w:r w:rsidRPr="001C59F5">
              <w:rPr>
                <w:rFonts w:ascii="Arial" w:hAnsi="Arial" w:cs="Arial"/>
              </w:rPr>
              <w:br/>
            </w:r>
            <w:r w:rsidRPr="001C59F5">
              <w:rPr>
                <w:rFonts w:ascii="Arial" w:hAnsi="Arial" w:cs="Arial"/>
              </w:rPr>
              <w:br/>
              <w:t>select duration, day(duration) dd</w:t>
            </w:r>
            <w:r w:rsidR="009F0088" w:rsidRPr="001C59F5">
              <w:rPr>
                <w:rFonts w:ascii="Arial" w:hAnsi="Arial" w:cs="Arial"/>
              </w:rPr>
              <w:t xml:space="preserve"> </w:t>
            </w:r>
            <w:r w:rsidRPr="001C59F5">
              <w:rPr>
                <w:rFonts w:ascii="Arial" w:hAnsi="Arial" w:cs="Arial"/>
              </w:rPr>
              <w:t>from tmp</w:t>
            </w:r>
          </w:p>
        </w:tc>
      </w:tr>
    </w:tbl>
    <w:p w:rsidR="00083759" w:rsidRPr="001C59F5" w:rsidRDefault="00995128" w:rsidP="00083759">
      <w:pPr>
        <w:pStyle w:val="3"/>
        <w:rPr>
          <w:rFonts w:ascii="Arial" w:hAnsi="Arial" w:cs="Arial"/>
        </w:rPr>
      </w:pPr>
      <w:bookmarkStart w:id="25" w:name="_Toc279997898"/>
      <w:r w:rsidRPr="001C59F5">
        <w:rPr>
          <w:rFonts w:ascii="Arial" w:hAnsi="Arial" w:cs="Arial"/>
        </w:rPr>
        <w:t>DAYOFWEEK_ISO</w:t>
      </w:r>
      <w:bookmarkEnd w:id="25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083759" w:rsidRPr="001C59F5" w:rsidTr="00906DC8">
        <w:tc>
          <w:tcPr>
            <w:tcW w:w="1668" w:type="dxa"/>
            <w:shd w:val="clear" w:color="auto" w:fill="B3B3B3"/>
            <w:vAlign w:val="center"/>
          </w:tcPr>
          <w:p w:rsidR="00083759" w:rsidRPr="001C59F5" w:rsidRDefault="00083759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83759" w:rsidRPr="001C59F5" w:rsidRDefault="00C5569D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DAYOFWEEK_ISO</w:t>
            </w:r>
            <w:r w:rsidR="00083759" w:rsidRPr="001C59F5">
              <w:rPr>
                <w:rFonts w:ascii="Arial" w:hAnsi="Arial" w:cs="Arial"/>
              </w:rPr>
              <w:t xml:space="preserve"> (expression) </w:t>
            </w:r>
          </w:p>
        </w:tc>
      </w:tr>
      <w:tr w:rsidR="00C5569D" w:rsidRPr="001C59F5" w:rsidTr="00906DC8">
        <w:tc>
          <w:tcPr>
            <w:tcW w:w="1668" w:type="dxa"/>
            <w:shd w:val="clear" w:color="auto" w:fill="B3B3B3"/>
            <w:vAlign w:val="center"/>
          </w:tcPr>
          <w:p w:rsidR="00C5569D" w:rsidRPr="001C59F5" w:rsidRDefault="00C5569D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C5569D" w:rsidRPr="001C59F5" w:rsidRDefault="00C5569D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SYSFUN</w:t>
            </w:r>
          </w:p>
        </w:tc>
      </w:tr>
      <w:tr w:rsidR="002D7D89" w:rsidRPr="001C59F5" w:rsidTr="00906DC8">
        <w:tc>
          <w:tcPr>
            <w:tcW w:w="1668" w:type="dxa"/>
            <w:shd w:val="clear" w:color="auto" w:fill="B3B3B3"/>
            <w:vAlign w:val="center"/>
          </w:tcPr>
          <w:p w:rsidR="002D7D89" w:rsidRPr="001C59F5" w:rsidRDefault="002D7D89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2D7D89" w:rsidRPr="001C59F5" w:rsidRDefault="002D7D89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返回日期时间表达式所属星期的第几天</w:t>
            </w:r>
          </w:p>
        </w:tc>
      </w:tr>
      <w:tr w:rsidR="002D7D89" w:rsidRPr="001C59F5" w:rsidTr="00906DC8">
        <w:tc>
          <w:tcPr>
            <w:tcW w:w="1668" w:type="dxa"/>
            <w:shd w:val="clear" w:color="auto" w:fill="B3B3B3"/>
            <w:vAlign w:val="center"/>
          </w:tcPr>
          <w:p w:rsidR="002D7D89" w:rsidRPr="001C59F5" w:rsidRDefault="00AE682F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</w:t>
            </w:r>
            <w:r w:rsidR="002D7D89" w:rsidRPr="001C59F5">
              <w:rPr>
                <w:rFonts w:ascii="Arial" w:hAnsi="Arial" w:cs="Arial"/>
              </w:rPr>
              <w:t xml:space="preserve">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2D7D89" w:rsidRPr="001C59F5" w:rsidRDefault="002D7D89" w:rsidP="00B979E5">
            <w:pPr>
              <w:pStyle w:val="af"/>
              <w:numPr>
                <w:ilvl w:val="0"/>
                <w:numId w:val="22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VARCHAR(26)</w:t>
            </w:r>
          </w:p>
          <w:p w:rsidR="002D7D89" w:rsidRPr="001C59F5" w:rsidRDefault="002D7D89" w:rsidP="00B979E5">
            <w:pPr>
              <w:pStyle w:val="af"/>
              <w:numPr>
                <w:ilvl w:val="0"/>
                <w:numId w:val="22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DATE </w:t>
            </w:r>
          </w:p>
          <w:p w:rsidR="002D7D89" w:rsidRPr="001C59F5" w:rsidRDefault="002D7D89" w:rsidP="00B979E5">
            <w:pPr>
              <w:pStyle w:val="af"/>
              <w:numPr>
                <w:ilvl w:val="0"/>
                <w:numId w:val="22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TIMESTAMP</w:t>
            </w:r>
          </w:p>
        </w:tc>
      </w:tr>
      <w:tr w:rsidR="002D7D89" w:rsidRPr="001C59F5" w:rsidTr="00906DC8">
        <w:tc>
          <w:tcPr>
            <w:tcW w:w="1668" w:type="dxa"/>
            <w:shd w:val="clear" w:color="auto" w:fill="B3B3B3"/>
            <w:vAlign w:val="center"/>
          </w:tcPr>
          <w:p w:rsidR="002D7D89" w:rsidRPr="001C59F5" w:rsidRDefault="002D7D89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</w:t>
            </w:r>
            <w:r w:rsidR="00AE682F" w:rsidRPr="001C59F5">
              <w:rPr>
                <w:rFonts w:ascii="Arial" w:hAnsi="Arial" w:cs="Arial"/>
              </w:rPr>
              <w:t>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2D7D89" w:rsidRPr="001C59F5" w:rsidRDefault="002D7D89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INTEGER</w:t>
            </w:r>
          </w:p>
        </w:tc>
      </w:tr>
      <w:tr w:rsidR="002D7D89" w:rsidRPr="001C59F5" w:rsidTr="00906DC8">
        <w:tc>
          <w:tcPr>
            <w:tcW w:w="1668" w:type="dxa"/>
            <w:shd w:val="clear" w:color="auto" w:fill="B3B3B3"/>
            <w:vAlign w:val="center"/>
          </w:tcPr>
          <w:p w:rsidR="002D7D89" w:rsidRPr="001C59F5" w:rsidRDefault="002D7D89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2D7D89" w:rsidRPr="001C59F5" w:rsidRDefault="002D7D89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with tmp (num) as (</w:t>
            </w:r>
            <w:r w:rsidRPr="001C59F5">
              <w:rPr>
                <w:rFonts w:ascii="Arial" w:hAnsi="Arial" w:cs="Arial"/>
              </w:rPr>
              <w:br/>
            </w:r>
            <w:r w:rsidRPr="001C59F5">
              <w:rPr>
                <w:rFonts w:ascii="Arial" w:hAnsi="Arial" w:cs="Arial"/>
              </w:rPr>
              <w:tab/>
              <w:t xml:space="preserve"> values 1 </w:t>
            </w:r>
            <w:r w:rsidRPr="001C59F5">
              <w:rPr>
                <w:rFonts w:ascii="Arial" w:hAnsi="Arial" w:cs="Arial"/>
              </w:rPr>
              <w:tab/>
              <w:t xml:space="preserve"> </w:t>
            </w:r>
            <w:r w:rsidRPr="001C59F5">
              <w:rPr>
                <w:rFonts w:ascii="Arial" w:hAnsi="Arial" w:cs="Arial"/>
              </w:rPr>
              <w:br/>
            </w:r>
            <w:r w:rsidRPr="001C59F5">
              <w:rPr>
                <w:rFonts w:ascii="Arial" w:hAnsi="Arial" w:cs="Arial"/>
              </w:rPr>
              <w:tab/>
              <w:t xml:space="preserve"> union all </w:t>
            </w:r>
            <w:r w:rsidRPr="001C59F5">
              <w:rPr>
                <w:rFonts w:ascii="Arial" w:hAnsi="Arial" w:cs="Arial"/>
              </w:rPr>
              <w:br/>
            </w:r>
            <w:r w:rsidRPr="001C59F5">
              <w:rPr>
                <w:rFonts w:ascii="Arial" w:hAnsi="Arial" w:cs="Arial"/>
              </w:rPr>
              <w:tab/>
              <w:t xml:space="preserve"> select num+1 from tmp where num &lt;7</w:t>
            </w:r>
            <w:r w:rsidRPr="001C59F5">
              <w:rPr>
                <w:rFonts w:ascii="Arial" w:hAnsi="Arial" w:cs="Arial"/>
              </w:rPr>
              <w:br/>
              <w:t>)</w:t>
            </w:r>
            <w:r w:rsidRPr="001C59F5">
              <w:rPr>
                <w:rFonts w:ascii="Arial" w:hAnsi="Arial" w:cs="Arial"/>
              </w:rPr>
              <w:br/>
              <w:t>select dayofweek(current date + num days) from tmp</w:t>
            </w:r>
          </w:p>
        </w:tc>
      </w:tr>
      <w:tr w:rsidR="002D7D89" w:rsidRPr="001C59F5" w:rsidTr="00906DC8">
        <w:tc>
          <w:tcPr>
            <w:tcW w:w="1668" w:type="dxa"/>
            <w:shd w:val="clear" w:color="auto" w:fill="B3B3B3"/>
            <w:vAlign w:val="center"/>
          </w:tcPr>
          <w:p w:rsidR="002D7D89" w:rsidRPr="001C59F5" w:rsidRDefault="002D7D89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2D7D89" w:rsidRPr="001C59F5" w:rsidRDefault="002D7D89" w:rsidP="002D7D89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返回值范围</w:t>
            </w:r>
            <w:r w:rsidRPr="001C59F5">
              <w:rPr>
                <w:rFonts w:ascii="Arial" w:hAnsi="Arial" w:cs="Arial"/>
              </w:rPr>
              <w:t xml:space="preserve"> [1, 7], 1=Monday (</w:t>
            </w:r>
            <w:r w:rsidRPr="001C59F5">
              <w:rPr>
                <w:rFonts w:ascii="Arial" w:hAnsi="Arial" w:cs="Arial"/>
              </w:rPr>
              <w:t>星期一</w:t>
            </w:r>
            <w:r w:rsidRPr="001C59F5">
              <w:rPr>
                <w:rFonts w:ascii="Arial" w:hAnsi="Arial" w:cs="Arial"/>
              </w:rPr>
              <w:t>)</w:t>
            </w:r>
          </w:p>
        </w:tc>
      </w:tr>
    </w:tbl>
    <w:p w:rsidR="00083759" w:rsidRPr="001C59F5" w:rsidRDefault="00083759" w:rsidP="00083759">
      <w:pPr>
        <w:pStyle w:val="3"/>
        <w:rPr>
          <w:rFonts w:ascii="Arial" w:hAnsi="Arial" w:cs="Arial"/>
        </w:rPr>
      </w:pPr>
      <w:bookmarkStart w:id="26" w:name="_Toc279997899"/>
      <w:r w:rsidRPr="001C59F5">
        <w:rPr>
          <w:rFonts w:ascii="Arial" w:hAnsi="Arial" w:cs="Arial"/>
        </w:rPr>
        <w:t>DAYOFWEEK</w:t>
      </w:r>
      <w:bookmarkEnd w:id="26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083759" w:rsidRPr="001C59F5" w:rsidTr="00906DC8">
        <w:tc>
          <w:tcPr>
            <w:tcW w:w="1668" w:type="dxa"/>
            <w:shd w:val="clear" w:color="auto" w:fill="B3B3B3"/>
            <w:vAlign w:val="center"/>
          </w:tcPr>
          <w:p w:rsidR="00083759" w:rsidRPr="001C59F5" w:rsidRDefault="00083759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83759" w:rsidRPr="001C59F5" w:rsidRDefault="00564E50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DAYOFWEEK</w:t>
            </w:r>
            <w:r w:rsidR="00083759" w:rsidRPr="001C59F5">
              <w:rPr>
                <w:rFonts w:ascii="Arial" w:hAnsi="Arial" w:cs="Arial"/>
              </w:rPr>
              <w:t xml:space="preserve"> (expression) </w:t>
            </w:r>
          </w:p>
        </w:tc>
      </w:tr>
      <w:tr w:rsidR="00083759" w:rsidRPr="001C59F5" w:rsidTr="00906DC8">
        <w:tc>
          <w:tcPr>
            <w:tcW w:w="1668" w:type="dxa"/>
            <w:shd w:val="clear" w:color="auto" w:fill="B3B3B3"/>
            <w:vAlign w:val="center"/>
          </w:tcPr>
          <w:p w:rsidR="00083759" w:rsidRPr="001C59F5" w:rsidRDefault="00083759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83759" w:rsidRPr="001C59F5" w:rsidRDefault="00C5569D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SYSFUN</w:t>
            </w:r>
          </w:p>
        </w:tc>
      </w:tr>
      <w:tr w:rsidR="00083759" w:rsidRPr="001C59F5" w:rsidTr="00906DC8">
        <w:tc>
          <w:tcPr>
            <w:tcW w:w="1668" w:type="dxa"/>
            <w:shd w:val="clear" w:color="auto" w:fill="B3B3B3"/>
            <w:vAlign w:val="center"/>
          </w:tcPr>
          <w:p w:rsidR="00083759" w:rsidRPr="001C59F5" w:rsidRDefault="00083759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83759" w:rsidRPr="001C59F5" w:rsidRDefault="00083759" w:rsidP="008279C4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</w:t>
            </w:r>
            <w:r w:rsidR="002F24C7" w:rsidRPr="001C59F5">
              <w:rPr>
                <w:rFonts w:ascii="Arial" w:hAnsi="Arial" w:cs="Arial"/>
              </w:rPr>
              <w:t>日期时间</w:t>
            </w:r>
            <w:r w:rsidRPr="001C59F5">
              <w:rPr>
                <w:rFonts w:ascii="Arial" w:hAnsi="Arial" w:cs="Arial"/>
              </w:rPr>
              <w:t>表达式</w:t>
            </w:r>
            <w:r w:rsidR="000F24C5" w:rsidRPr="001C59F5">
              <w:rPr>
                <w:rFonts w:ascii="Arial" w:hAnsi="Arial" w:cs="Arial"/>
              </w:rPr>
              <w:t>所属</w:t>
            </w:r>
            <w:r w:rsidR="002F24C7" w:rsidRPr="001C59F5">
              <w:rPr>
                <w:rFonts w:ascii="Arial" w:hAnsi="Arial" w:cs="Arial"/>
              </w:rPr>
              <w:t>星期的第几天</w:t>
            </w:r>
          </w:p>
        </w:tc>
      </w:tr>
      <w:tr w:rsidR="00083759" w:rsidRPr="001C59F5" w:rsidTr="00906DC8">
        <w:tc>
          <w:tcPr>
            <w:tcW w:w="1668" w:type="dxa"/>
            <w:shd w:val="clear" w:color="auto" w:fill="B3B3B3"/>
            <w:vAlign w:val="center"/>
          </w:tcPr>
          <w:p w:rsidR="00083759" w:rsidRPr="001C59F5" w:rsidRDefault="00323E66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</w:t>
            </w:r>
            <w:r w:rsidR="00083759" w:rsidRPr="001C59F5">
              <w:rPr>
                <w:rFonts w:ascii="Arial" w:hAnsi="Arial" w:cs="Arial"/>
              </w:rPr>
              <w:t xml:space="preserve">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263FD" w:rsidRPr="001C59F5" w:rsidRDefault="00D263FD" w:rsidP="00B979E5">
            <w:pPr>
              <w:pStyle w:val="af"/>
              <w:numPr>
                <w:ilvl w:val="0"/>
                <w:numId w:val="21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VARCHAR(26)</w:t>
            </w:r>
          </w:p>
          <w:p w:rsidR="00D263FD" w:rsidRPr="001C59F5" w:rsidRDefault="00D263FD" w:rsidP="00B979E5">
            <w:pPr>
              <w:pStyle w:val="af"/>
              <w:numPr>
                <w:ilvl w:val="0"/>
                <w:numId w:val="21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DATE </w:t>
            </w:r>
          </w:p>
          <w:p w:rsidR="00083759" w:rsidRPr="001C59F5" w:rsidRDefault="00D263FD" w:rsidP="00B979E5">
            <w:pPr>
              <w:pStyle w:val="af"/>
              <w:numPr>
                <w:ilvl w:val="0"/>
                <w:numId w:val="21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TIMESTAMP</w:t>
            </w:r>
          </w:p>
        </w:tc>
      </w:tr>
      <w:tr w:rsidR="00083759" w:rsidRPr="001C59F5" w:rsidTr="00906DC8">
        <w:tc>
          <w:tcPr>
            <w:tcW w:w="1668" w:type="dxa"/>
            <w:shd w:val="clear" w:color="auto" w:fill="B3B3B3"/>
            <w:vAlign w:val="center"/>
          </w:tcPr>
          <w:p w:rsidR="00083759" w:rsidRPr="001C59F5" w:rsidRDefault="00083759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</w:t>
            </w:r>
            <w:r w:rsidR="00323E66" w:rsidRPr="001C59F5">
              <w:rPr>
                <w:rFonts w:ascii="Arial" w:hAnsi="Arial" w:cs="Arial"/>
              </w:rPr>
              <w:t>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83759" w:rsidRPr="001C59F5" w:rsidRDefault="00D263FD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INTEGER</w:t>
            </w:r>
          </w:p>
        </w:tc>
      </w:tr>
      <w:tr w:rsidR="00083759" w:rsidRPr="001C59F5" w:rsidTr="00906DC8">
        <w:tc>
          <w:tcPr>
            <w:tcW w:w="1668" w:type="dxa"/>
            <w:shd w:val="clear" w:color="auto" w:fill="B3B3B3"/>
            <w:vAlign w:val="center"/>
          </w:tcPr>
          <w:p w:rsidR="00083759" w:rsidRPr="001C59F5" w:rsidRDefault="00083759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83759" w:rsidRPr="001C59F5" w:rsidRDefault="00D23D5E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with tmp (num) as (</w:t>
            </w:r>
            <w:r w:rsidRPr="001C59F5">
              <w:rPr>
                <w:rFonts w:ascii="Arial" w:hAnsi="Arial" w:cs="Arial"/>
              </w:rPr>
              <w:br/>
            </w:r>
            <w:r w:rsidRPr="001C59F5">
              <w:rPr>
                <w:rFonts w:ascii="Arial" w:hAnsi="Arial" w:cs="Arial"/>
              </w:rPr>
              <w:tab/>
              <w:t xml:space="preserve"> values 1 </w:t>
            </w:r>
            <w:r w:rsidRPr="001C59F5">
              <w:rPr>
                <w:rFonts w:ascii="Arial" w:hAnsi="Arial" w:cs="Arial"/>
              </w:rPr>
              <w:tab/>
              <w:t xml:space="preserve"> </w:t>
            </w:r>
            <w:r w:rsidRPr="001C59F5">
              <w:rPr>
                <w:rFonts w:ascii="Arial" w:hAnsi="Arial" w:cs="Arial"/>
              </w:rPr>
              <w:br/>
            </w:r>
            <w:r w:rsidRPr="001C59F5">
              <w:rPr>
                <w:rFonts w:ascii="Arial" w:hAnsi="Arial" w:cs="Arial"/>
              </w:rPr>
              <w:tab/>
              <w:t xml:space="preserve"> union all </w:t>
            </w:r>
            <w:r w:rsidRPr="001C59F5">
              <w:rPr>
                <w:rFonts w:ascii="Arial" w:hAnsi="Arial" w:cs="Arial"/>
              </w:rPr>
              <w:br/>
            </w:r>
            <w:r w:rsidRPr="001C59F5">
              <w:rPr>
                <w:rFonts w:ascii="Arial" w:hAnsi="Arial" w:cs="Arial"/>
              </w:rPr>
              <w:tab/>
              <w:t xml:space="preserve"> select num+1 from tmp where num &lt;7</w:t>
            </w:r>
            <w:r w:rsidRPr="001C59F5">
              <w:rPr>
                <w:rFonts w:ascii="Arial" w:hAnsi="Arial" w:cs="Arial"/>
              </w:rPr>
              <w:br/>
              <w:t>)</w:t>
            </w:r>
            <w:r w:rsidRPr="001C59F5">
              <w:rPr>
                <w:rFonts w:ascii="Arial" w:hAnsi="Arial" w:cs="Arial"/>
              </w:rPr>
              <w:br/>
              <w:t>select dayofweek(current date + num days) from tmp</w:t>
            </w:r>
          </w:p>
        </w:tc>
      </w:tr>
      <w:tr w:rsidR="00083759" w:rsidRPr="001C59F5" w:rsidTr="00906DC8">
        <w:tc>
          <w:tcPr>
            <w:tcW w:w="1668" w:type="dxa"/>
            <w:shd w:val="clear" w:color="auto" w:fill="B3B3B3"/>
            <w:vAlign w:val="center"/>
          </w:tcPr>
          <w:p w:rsidR="00083759" w:rsidRPr="001C59F5" w:rsidRDefault="00083759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83759" w:rsidRPr="001C59F5" w:rsidRDefault="008279C4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返回值范围</w:t>
            </w:r>
            <w:r w:rsidRPr="001C59F5">
              <w:rPr>
                <w:rFonts w:ascii="Arial" w:hAnsi="Arial" w:cs="Arial"/>
              </w:rPr>
              <w:t xml:space="preserve"> [1, 7], 1=Sunday(</w:t>
            </w:r>
            <w:r w:rsidRPr="001C59F5">
              <w:rPr>
                <w:rFonts w:ascii="Arial" w:hAnsi="Arial" w:cs="Arial"/>
              </w:rPr>
              <w:t>星期日</w:t>
            </w:r>
            <w:r w:rsidRPr="001C59F5">
              <w:rPr>
                <w:rFonts w:ascii="Arial" w:hAnsi="Arial" w:cs="Arial"/>
              </w:rPr>
              <w:t>)</w:t>
            </w:r>
          </w:p>
        </w:tc>
      </w:tr>
    </w:tbl>
    <w:p w:rsidR="00083759" w:rsidRPr="001C59F5" w:rsidRDefault="0042369B" w:rsidP="00083759">
      <w:pPr>
        <w:pStyle w:val="3"/>
        <w:rPr>
          <w:rFonts w:ascii="Arial" w:hAnsi="Arial" w:cs="Arial"/>
        </w:rPr>
      </w:pPr>
      <w:bookmarkStart w:id="27" w:name="_Toc279997900"/>
      <w:r w:rsidRPr="001C59F5">
        <w:rPr>
          <w:rFonts w:ascii="Arial" w:hAnsi="Arial" w:cs="Arial"/>
        </w:rPr>
        <w:t>DAYNAME</w:t>
      </w:r>
      <w:bookmarkEnd w:id="27"/>
      <w:r w:rsidRPr="001C59F5">
        <w:rPr>
          <w:rFonts w:ascii="Arial" w:hAnsi="Arial" w:cs="Arial"/>
        </w:rPr>
        <w:t xml:space="preserve"> </w:t>
      </w:r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083759" w:rsidRPr="001C59F5" w:rsidTr="00906DC8">
        <w:tc>
          <w:tcPr>
            <w:tcW w:w="1668" w:type="dxa"/>
            <w:shd w:val="clear" w:color="auto" w:fill="B3B3B3"/>
            <w:vAlign w:val="center"/>
          </w:tcPr>
          <w:p w:rsidR="00083759" w:rsidRPr="001C59F5" w:rsidRDefault="00083759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C7FBA" w:rsidRPr="001C59F5" w:rsidRDefault="00DC7FBA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DAYNANE(expression)</w:t>
            </w:r>
          </w:p>
        </w:tc>
      </w:tr>
      <w:tr w:rsidR="00083759" w:rsidRPr="001C59F5" w:rsidTr="00906DC8">
        <w:tc>
          <w:tcPr>
            <w:tcW w:w="1668" w:type="dxa"/>
            <w:shd w:val="clear" w:color="auto" w:fill="B3B3B3"/>
            <w:vAlign w:val="center"/>
          </w:tcPr>
          <w:p w:rsidR="00083759" w:rsidRPr="001C59F5" w:rsidRDefault="00083759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83759" w:rsidRPr="001C59F5" w:rsidRDefault="004767C8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SYSFUN</w:t>
            </w:r>
          </w:p>
        </w:tc>
      </w:tr>
      <w:tr w:rsidR="00083759" w:rsidRPr="001C59F5" w:rsidTr="00906DC8">
        <w:tc>
          <w:tcPr>
            <w:tcW w:w="1668" w:type="dxa"/>
            <w:shd w:val="clear" w:color="auto" w:fill="B3B3B3"/>
            <w:vAlign w:val="center"/>
          </w:tcPr>
          <w:p w:rsidR="00083759" w:rsidRPr="001C59F5" w:rsidRDefault="00083759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83759" w:rsidRPr="001C59F5" w:rsidRDefault="00083759" w:rsidP="00A91339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</w:t>
            </w:r>
            <w:r w:rsidR="002F24C7" w:rsidRPr="001C59F5">
              <w:rPr>
                <w:rFonts w:ascii="Arial" w:hAnsi="Arial" w:cs="Arial"/>
              </w:rPr>
              <w:t>日期时间</w:t>
            </w:r>
            <w:r w:rsidRPr="001C59F5">
              <w:rPr>
                <w:rFonts w:ascii="Arial" w:hAnsi="Arial" w:cs="Arial"/>
              </w:rPr>
              <w:t>表达式</w:t>
            </w:r>
            <w:r w:rsidR="002F24C7" w:rsidRPr="001C59F5">
              <w:rPr>
                <w:rFonts w:ascii="Arial" w:hAnsi="Arial" w:cs="Arial"/>
              </w:rPr>
              <w:t>所属星期</w:t>
            </w:r>
            <w:r w:rsidR="00A91339" w:rsidRPr="001C59F5">
              <w:rPr>
                <w:rFonts w:ascii="Arial" w:hAnsi="Arial" w:cs="Arial"/>
              </w:rPr>
              <w:t>名</w:t>
            </w:r>
            <w:r w:rsidR="00EC5402" w:rsidRPr="001C59F5">
              <w:rPr>
                <w:rFonts w:ascii="Arial" w:hAnsi="Arial" w:cs="Arial"/>
              </w:rPr>
              <w:t xml:space="preserve"> </w:t>
            </w:r>
            <w:r w:rsidR="00EC5402" w:rsidRPr="001C59F5">
              <w:rPr>
                <w:rFonts w:ascii="Arial" w:hAnsi="Arial" w:cs="Arial"/>
              </w:rPr>
              <w:t>如</w:t>
            </w:r>
            <w:r w:rsidR="00EC5402" w:rsidRPr="001C59F5">
              <w:rPr>
                <w:rFonts w:ascii="Arial" w:hAnsi="Arial" w:cs="Arial"/>
              </w:rPr>
              <w:t>: Sunday, Monday</w:t>
            </w:r>
          </w:p>
        </w:tc>
      </w:tr>
      <w:tr w:rsidR="00083759" w:rsidRPr="001C59F5" w:rsidTr="00906DC8">
        <w:tc>
          <w:tcPr>
            <w:tcW w:w="1668" w:type="dxa"/>
            <w:shd w:val="clear" w:color="auto" w:fill="B3B3B3"/>
            <w:vAlign w:val="center"/>
          </w:tcPr>
          <w:p w:rsidR="00083759" w:rsidRPr="001C59F5" w:rsidRDefault="00303CD2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</w:t>
            </w:r>
            <w:r w:rsidR="00083759" w:rsidRPr="001C59F5">
              <w:rPr>
                <w:rFonts w:ascii="Arial" w:hAnsi="Arial" w:cs="Arial"/>
              </w:rPr>
              <w:t xml:space="preserve">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303CD2" w:rsidRPr="001C59F5" w:rsidRDefault="00303CD2" w:rsidP="0012116C">
            <w:pPr>
              <w:pStyle w:val="af"/>
              <w:numPr>
                <w:ilvl w:val="0"/>
                <w:numId w:val="9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VARCHAR(26) </w:t>
            </w:r>
          </w:p>
          <w:p w:rsidR="00303CD2" w:rsidRPr="001C59F5" w:rsidRDefault="00303CD2" w:rsidP="0012116C">
            <w:pPr>
              <w:pStyle w:val="af"/>
              <w:numPr>
                <w:ilvl w:val="0"/>
                <w:numId w:val="9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DATE </w:t>
            </w:r>
          </w:p>
          <w:p w:rsidR="00303CD2" w:rsidRPr="001C59F5" w:rsidRDefault="00303CD2" w:rsidP="0012116C">
            <w:pPr>
              <w:pStyle w:val="af"/>
              <w:numPr>
                <w:ilvl w:val="0"/>
                <w:numId w:val="9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TIMESTAMP </w:t>
            </w:r>
          </w:p>
        </w:tc>
      </w:tr>
      <w:tr w:rsidR="00083759" w:rsidRPr="001C59F5" w:rsidTr="00906DC8">
        <w:tc>
          <w:tcPr>
            <w:tcW w:w="1668" w:type="dxa"/>
            <w:shd w:val="clear" w:color="auto" w:fill="B3B3B3"/>
            <w:vAlign w:val="center"/>
          </w:tcPr>
          <w:p w:rsidR="00083759" w:rsidRPr="001C59F5" w:rsidRDefault="00083759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</w:t>
            </w:r>
            <w:r w:rsidR="00303CD2" w:rsidRPr="001C59F5">
              <w:rPr>
                <w:rFonts w:ascii="Arial" w:hAnsi="Arial" w:cs="Arial"/>
              </w:rPr>
              <w:t>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303CD2" w:rsidRPr="001C59F5" w:rsidRDefault="00303CD2" w:rsidP="0012116C">
            <w:pPr>
              <w:pStyle w:val="af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VARCHAR(100) </w:t>
            </w:r>
          </w:p>
          <w:p w:rsidR="00303CD2" w:rsidRPr="001C59F5" w:rsidRDefault="00303CD2" w:rsidP="0012116C">
            <w:pPr>
              <w:pStyle w:val="af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VARCHAR(100) </w:t>
            </w:r>
          </w:p>
          <w:p w:rsidR="00083759" w:rsidRPr="001C59F5" w:rsidRDefault="00303CD2" w:rsidP="0012116C">
            <w:pPr>
              <w:pStyle w:val="af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VARCHAR(100)</w:t>
            </w:r>
          </w:p>
        </w:tc>
      </w:tr>
      <w:tr w:rsidR="00083759" w:rsidRPr="001C59F5" w:rsidTr="00906DC8">
        <w:tc>
          <w:tcPr>
            <w:tcW w:w="1668" w:type="dxa"/>
            <w:shd w:val="clear" w:color="auto" w:fill="B3B3B3"/>
            <w:vAlign w:val="center"/>
          </w:tcPr>
          <w:p w:rsidR="00083759" w:rsidRPr="001C59F5" w:rsidRDefault="00083759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83759" w:rsidRPr="001C59F5" w:rsidRDefault="00A91339" w:rsidP="00A91339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with tmp (num) as (</w:t>
            </w:r>
            <w:r w:rsidRPr="001C59F5">
              <w:rPr>
                <w:rFonts w:ascii="Arial" w:hAnsi="Arial" w:cs="Arial"/>
              </w:rPr>
              <w:br/>
            </w:r>
            <w:r w:rsidRPr="001C59F5">
              <w:rPr>
                <w:rFonts w:ascii="Arial" w:hAnsi="Arial" w:cs="Arial"/>
              </w:rPr>
              <w:tab/>
              <w:t xml:space="preserve"> values 1 </w:t>
            </w:r>
            <w:r w:rsidRPr="001C59F5">
              <w:rPr>
                <w:rFonts w:ascii="Arial" w:hAnsi="Arial" w:cs="Arial"/>
              </w:rPr>
              <w:tab/>
              <w:t xml:space="preserve"> </w:t>
            </w:r>
            <w:r w:rsidRPr="001C59F5">
              <w:rPr>
                <w:rFonts w:ascii="Arial" w:hAnsi="Arial" w:cs="Arial"/>
              </w:rPr>
              <w:br/>
            </w:r>
            <w:r w:rsidRPr="001C59F5">
              <w:rPr>
                <w:rFonts w:ascii="Arial" w:hAnsi="Arial" w:cs="Arial"/>
              </w:rPr>
              <w:tab/>
              <w:t xml:space="preserve"> union all </w:t>
            </w:r>
            <w:r w:rsidRPr="001C59F5">
              <w:rPr>
                <w:rFonts w:ascii="Arial" w:hAnsi="Arial" w:cs="Arial"/>
              </w:rPr>
              <w:br/>
            </w:r>
            <w:r w:rsidRPr="001C59F5">
              <w:rPr>
                <w:rFonts w:ascii="Arial" w:hAnsi="Arial" w:cs="Arial"/>
              </w:rPr>
              <w:tab/>
              <w:t xml:space="preserve"> select num+1 from tmp where num &lt;7</w:t>
            </w:r>
            <w:r w:rsidRPr="001C59F5">
              <w:rPr>
                <w:rFonts w:ascii="Arial" w:hAnsi="Arial" w:cs="Arial"/>
              </w:rPr>
              <w:br/>
              <w:t>)</w:t>
            </w:r>
            <w:r w:rsidRPr="001C59F5">
              <w:rPr>
                <w:rFonts w:ascii="Arial" w:hAnsi="Arial" w:cs="Arial"/>
              </w:rPr>
              <w:br/>
              <w:t>select dayname(current date + num days)</w:t>
            </w:r>
            <w:r w:rsidR="00AB5748" w:rsidRPr="001C59F5">
              <w:rPr>
                <w:rFonts w:ascii="Arial" w:hAnsi="Arial" w:cs="Arial"/>
              </w:rPr>
              <w:t xml:space="preserve"> </w:t>
            </w:r>
            <w:r w:rsidRPr="001C59F5">
              <w:rPr>
                <w:rFonts w:ascii="Arial" w:hAnsi="Arial" w:cs="Arial"/>
              </w:rPr>
              <w:t>from tmp</w:t>
            </w:r>
          </w:p>
        </w:tc>
      </w:tr>
      <w:tr w:rsidR="00083759" w:rsidRPr="001C59F5" w:rsidTr="00906DC8">
        <w:tc>
          <w:tcPr>
            <w:tcW w:w="1668" w:type="dxa"/>
            <w:shd w:val="clear" w:color="auto" w:fill="B3B3B3"/>
            <w:vAlign w:val="center"/>
          </w:tcPr>
          <w:p w:rsidR="00083759" w:rsidRPr="001C59F5" w:rsidRDefault="00083759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83759" w:rsidRPr="001C59F5" w:rsidRDefault="00D56AD5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返回值</w:t>
            </w:r>
            <w:r w:rsidR="00571203" w:rsidRPr="001C59F5">
              <w:rPr>
                <w:rFonts w:ascii="Arial" w:hAnsi="Arial" w:cs="Arial"/>
              </w:rPr>
              <w:t>基于本地的日期时间格式</w:t>
            </w:r>
            <w:r w:rsidR="00A71500" w:rsidRPr="001C59F5">
              <w:rPr>
                <w:rFonts w:ascii="Arial" w:hAnsi="Arial" w:cs="Arial"/>
              </w:rPr>
              <w:t>设置</w:t>
            </w:r>
          </w:p>
        </w:tc>
      </w:tr>
    </w:tbl>
    <w:p w:rsidR="00940347" w:rsidRPr="001C59F5" w:rsidRDefault="00940347" w:rsidP="00940347">
      <w:pPr>
        <w:pStyle w:val="3"/>
        <w:rPr>
          <w:rFonts w:ascii="Arial" w:hAnsi="Arial" w:cs="Arial"/>
        </w:rPr>
      </w:pPr>
      <w:bookmarkStart w:id="28" w:name="_Toc279997901"/>
      <w:r w:rsidRPr="001C59F5">
        <w:rPr>
          <w:rFonts w:ascii="Arial" w:hAnsi="Arial" w:cs="Arial"/>
        </w:rPr>
        <w:t>DAYOFYEAR</w:t>
      </w:r>
      <w:bookmarkEnd w:id="28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940347" w:rsidRPr="001C59F5" w:rsidTr="00906DC8">
        <w:tc>
          <w:tcPr>
            <w:tcW w:w="1668" w:type="dxa"/>
            <w:shd w:val="clear" w:color="auto" w:fill="B3B3B3"/>
            <w:vAlign w:val="center"/>
          </w:tcPr>
          <w:p w:rsidR="00940347" w:rsidRPr="001C59F5" w:rsidRDefault="00940347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40347" w:rsidRPr="001C59F5" w:rsidRDefault="00BA5C0C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DAYOFYEAR</w:t>
            </w:r>
            <w:r w:rsidR="00940347" w:rsidRPr="001C59F5">
              <w:rPr>
                <w:rFonts w:ascii="Arial" w:hAnsi="Arial" w:cs="Arial"/>
              </w:rPr>
              <w:t xml:space="preserve"> (expression) </w:t>
            </w:r>
          </w:p>
        </w:tc>
      </w:tr>
      <w:tr w:rsidR="00940347" w:rsidRPr="001C59F5" w:rsidTr="00906DC8">
        <w:tc>
          <w:tcPr>
            <w:tcW w:w="1668" w:type="dxa"/>
            <w:shd w:val="clear" w:color="auto" w:fill="B3B3B3"/>
            <w:vAlign w:val="center"/>
          </w:tcPr>
          <w:p w:rsidR="00940347" w:rsidRPr="001C59F5" w:rsidRDefault="00940347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40347" w:rsidRPr="001C59F5" w:rsidRDefault="00446CC7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SYSFUN</w:t>
            </w:r>
          </w:p>
        </w:tc>
      </w:tr>
      <w:tr w:rsidR="00940347" w:rsidRPr="001C59F5" w:rsidTr="00906DC8">
        <w:tc>
          <w:tcPr>
            <w:tcW w:w="1668" w:type="dxa"/>
            <w:shd w:val="clear" w:color="auto" w:fill="B3B3B3"/>
            <w:vAlign w:val="center"/>
          </w:tcPr>
          <w:p w:rsidR="00940347" w:rsidRPr="001C59F5" w:rsidRDefault="00940347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40347" w:rsidRPr="001C59F5" w:rsidRDefault="00940347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</w:t>
            </w:r>
            <w:r w:rsidR="00D76AEF" w:rsidRPr="001C59F5">
              <w:rPr>
                <w:rFonts w:ascii="Arial" w:hAnsi="Arial" w:cs="Arial"/>
              </w:rPr>
              <w:t>日期</w:t>
            </w:r>
            <w:r w:rsidRPr="001C59F5">
              <w:rPr>
                <w:rFonts w:ascii="Arial" w:hAnsi="Arial" w:cs="Arial"/>
              </w:rPr>
              <w:t>表达式</w:t>
            </w:r>
            <w:r w:rsidR="004631C6" w:rsidRPr="001C59F5">
              <w:rPr>
                <w:rFonts w:ascii="Arial" w:hAnsi="Arial" w:cs="Arial"/>
              </w:rPr>
              <w:t>所属</w:t>
            </w:r>
            <w:r w:rsidR="00D76AEF" w:rsidRPr="001C59F5">
              <w:rPr>
                <w:rFonts w:ascii="Arial" w:hAnsi="Arial" w:cs="Arial"/>
              </w:rPr>
              <w:t>年的第几天</w:t>
            </w:r>
          </w:p>
        </w:tc>
      </w:tr>
      <w:tr w:rsidR="00940347" w:rsidRPr="001C59F5" w:rsidTr="00906DC8">
        <w:tc>
          <w:tcPr>
            <w:tcW w:w="1668" w:type="dxa"/>
            <w:shd w:val="clear" w:color="auto" w:fill="B3B3B3"/>
            <w:vAlign w:val="center"/>
          </w:tcPr>
          <w:p w:rsidR="00940347" w:rsidRPr="001C59F5" w:rsidRDefault="008872BB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</w:t>
            </w:r>
            <w:r w:rsidR="00940347" w:rsidRPr="001C59F5">
              <w:rPr>
                <w:rFonts w:ascii="Arial" w:hAnsi="Arial" w:cs="Arial"/>
              </w:rPr>
              <w:t xml:space="preserve">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AF31DD" w:rsidRPr="001C59F5" w:rsidRDefault="00AF31DD" w:rsidP="00AF31DD">
            <w:pPr>
              <w:pStyle w:val="af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VARCHAR(26) </w:t>
            </w:r>
          </w:p>
          <w:p w:rsidR="00AF31DD" w:rsidRPr="001C59F5" w:rsidRDefault="00AF31DD" w:rsidP="00AF31DD">
            <w:pPr>
              <w:pStyle w:val="af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DATE </w:t>
            </w:r>
          </w:p>
          <w:p w:rsidR="00940347" w:rsidRPr="001C59F5" w:rsidRDefault="00AF31DD" w:rsidP="00AF31DD">
            <w:pPr>
              <w:pStyle w:val="af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TIMESTAMP</w:t>
            </w:r>
          </w:p>
        </w:tc>
      </w:tr>
      <w:tr w:rsidR="00940347" w:rsidRPr="001C59F5" w:rsidTr="00906DC8">
        <w:tc>
          <w:tcPr>
            <w:tcW w:w="1668" w:type="dxa"/>
            <w:shd w:val="clear" w:color="auto" w:fill="B3B3B3"/>
            <w:vAlign w:val="center"/>
          </w:tcPr>
          <w:p w:rsidR="00940347" w:rsidRPr="001C59F5" w:rsidRDefault="00940347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</w:t>
            </w:r>
            <w:r w:rsidR="008872BB" w:rsidRPr="001C59F5">
              <w:rPr>
                <w:rFonts w:ascii="Arial" w:hAnsi="Arial" w:cs="Arial"/>
              </w:rPr>
              <w:t>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40347" w:rsidRPr="001C59F5" w:rsidRDefault="00AF31DD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INTEGER</w:t>
            </w:r>
          </w:p>
        </w:tc>
      </w:tr>
      <w:tr w:rsidR="00940347" w:rsidRPr="001C59F5" w:rsidTr="00906DC8">
        <w:tc>
          <w:tcPr>
            <w:tcW w:w="1668" w:type="dxa"/>
            <w:shd w:val="clear" w:color="auto" w:fill="B3B3B3"/>
            <w:vAlign w:val="center"/>
          </w:tcPr>
          <w:p w:rsidR="00940347" w:rsidRPr="001C59F5" w:rsidRDefault="00940347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40347" w:rsidRPr="001C59F5" w:rsidRDefault="000B0F86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values dayofyear(current date)</w:t>
            </w:r>
            <w:r w:rsidRPr="001C59F5">
              <w:rPr>
                <w:rFonts w:ascii="Arial" w:hAnsi="Arial" w:cs="Arial"/>
              </w:rPr>
              <w:br/>
              <w:t>, dayofyear(current timestamp)</w:t>
            </w:r>
            <w:r w:rsidRPr="001C59F5">
              <w:rPr>
                <w:rFonts w:ascii="Arial" w:hAnsi="Arial" w:cs="Arial"/>
              </w:rPr>
              <w:br/>
              <w:t>, dayofyear(date('2010-01-01'))</w:t>
            </w:r>
          </w:p>
        </w:tc>
      </w:tr>
      <w:tr w:rsidR="00940347" w:rsidRPr="001C59F5" w:rsidTr="00906DC8">
        <w:tc>
          <w:tcPr>
            <w:tcW w:w="1668" w:type="dxa"/>
            <w:shd w:val="clear" w:color="auto" w:fill="B3B3B3"/>
            <w:vAlign w:val="center"/>
          </w:tcPr>
          <w:p w:rsidR="00940347" w:rsidRPr="001C59F5" w:rsidRDefault="00940347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40347" w:rsidRPr="001C59F5" w:rsidRDefault="00E13310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返回值范围</w:t>
            </w:r>
            <w:r w:rsidR="004631C6" w:rsidRPr="001C59F5">
              <w:rPr>
                <w:rFonts w:ascii="Arial" w:hAnsi="Arial" w:cs="Arial"/>
              </w:rPr>
              <w:t xml:space="preserve"> </w:t>
            </w:r>
            <w:r w:rsidRPr="001C59F5">
              <w:rPr>
                <w:rFonts w:ascii="Arial" w:hAnsi="Arial" w:cs="Arial"/>
              </w:rPr>
              <w:t>[1, 366]</w:t>
            </w:r>
          </w:p>
        </w:tc>
      </w:tr>
    </w:tbl>
    <w:p w:rsidR="00940347" w:rsidRPr="001C59F5" w:rsidRDefault="00940347" w:rsidP="00940347">
      <w:pPr>
        <w:pStyle w:val="3"/>
        <w:rPr>
          <w:rFonts w:ascii="Arial" w:hAnsi="Arial" w:cs="Arial"/>
        </w:rPr>
      </w:pPr>
      <w:bookmarkStart w:id="29" w:name="_Toc279997902"/>
      <w:r w:rsidRPr="001C59F5">
        <w:rPr>
          <w:rFonts w:ascii="Arial" w:hAnsi="Arial" w:cs="Arial"/>
        </w:rPr>
        <w:t>DAYS</w:t>
      </w:r>
      <w:bookmarkEnd w:id="29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940347" w:rsidRPr="001C59F5" w:rsidTr="00906DC8">
        <w:tc>
          <w:tcPr>
            <w:tcW w:w="1668" w:type="dxa"/>
            <w:shd w:val="clear" w:color="auto" w:fill="B3B3B3"/>
            <w:vAlign w:val="center"/>
          </w:tcPr>
          <w:p w:rsidR="00940347" w:rsidRPr="001C59F5" w:rsidRDefault="00940347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40347" w:rsidRPr="001C59F5" w:rsidRDefault="00BA5C0C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DAYS</w:t>
            </w:r>
            <w:r w:rsidR="00940347" w:rsidRPr="001C59F5">
              <w:rPr>
                <w:rFonts w:ascii="Arial" w:hAnsi="Arial" w:cs="Arial"/>
              </w:rPr>
              <w:t xml:space="preserve">(expression) </w:t>
            </w:r>
          </w:p>
        </w:tc>
      </w:tr>
      <w:tr w:rsidR="00940347" w:rsidRPr="001C59F5" w:rsidTr="00906DC8">
        <w:tc>
          <w:tcPr>
            <w:tcW w:w="1668" w:type="dxa"/>
            <w:shd w:val="clear" w:color="auto" w:fill="B3B3B3"/>
            <w:vAlign w:val="center"/>
          </w:tcPr>
          <w:p w:rsidR="00940347" w:rsidRPr="001C59F5" w:rsidRDefault="00940347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40347" w:rsidRPr="001C59F5" w:rsidRDefault="00940347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SYSIBM</w:t>
            </w:r>
          </w:p>
        </w:tc>
      </w:tr>
      <w:tr w:rsidR="00940347" w:rsidRPr="001C59F5" w:rsidTr="00906DC8">
        <w:tc>
          <w:tcPr>
            <w:tcW w:w="1668" w:type="dxa"/>
            <w:shd w:val="clear" w:color="auto" w:fill="B3B3B3"/>
            <w:vAlign w:val="center"/>
          </w:tcPr>
          <w:p w:rsidR="00940347" w:rsidRPr="001C59F5" w:rsidRDefault="00940347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40347" w:rsidRPr="001C59F5" w:rsidRDefault="00940347" w:rsidP="00D86C04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</w:t>
            </w:r>
            <w:r w:rsidR="00D86C04" w:rsidRPr="001C59F5">
              <w:rPr>
                <w:rFonts w:ascii="Arial" w:hAnsi="Arial" w:cs="Arial"/>
              </w:rPr>
              <w:t>从</w:t>
            </w:r>
            <w:r w:rsidR="00D86C04" w:rsidRPr="001C59F5">
              <w:rPr>
                <w:rFonts w:ascii="Arial" w:hAnsi="Arial" w:cs="Arial"/>
              </w:rPr>
              <w:t>0001-01-01</w:t>
            </w:r>
            <w:r w:rsidR="00D86C04" w:rsidRPr="001C59F5">
              <w:rPr>
                <w:rFonts w:ascii="Arial" w:hAnsi="Arial" w:cs="Arial"/>
              </w:rPr>
              <w:t>到日期表达式所经过的天数</w:t>
            </w:r>
          </w:p>
        </w:tc>
      </w:tr>
      <w:tr w:rsidR="00940347" w:rsidRPr="001C59F5" w:rsidTr="00906DC8">
        <w:tc>
          <w:tcPr>
            <w:tcW w:w="1668" w:type="dxa"/>
            <w:shd w:val="clear" w:color="auto" w:fill="B3B3B3"/>
            <w:vAlign w:val="center"/>
          </w:tcPr>
          <w:p w:rsidR="00940347" w:rsidRPr="001C59F5" w:rsidRDefault="008872BB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</w:t>
            </w:r>
            <w:r w:rsidR="00940347" w:rsidRPr="001C59F5">
              <w:rPr>
                <w:rFonts w:ascii="Arial" w:hAnsi="Arial" w:cs="Arial"/>
              </w:rPr>
              <w:t xml:space="preserve">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ED27D6" w:rsidRPr="001C59F5" w:rsidRDefault="00ED27D6" w:rsidP="00ED27D6">
            <w:pPr>
              <w:pStyle w:val="af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VARCHAR </w:t>
            </w:r>
          </w:p>
          <w:p w:rsidR="00ED27D6" w:rsidRPr="001C59F5" w:rsidRDefault="00ED27D6" w:rsidP="00ED27D6">
            <w:pPr>
              <w:pStyle w:val="af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TIMESTAMP </w:t>
            </w:r>
          </w:p>
          <w:p w:rsidR="00940347" w:rsidRPr="001C59F5" w:rsidRDefault="00ED27D6" w:rsidP="00ED27D6">
            <w:pPr>
              <w:pStyle w:val="af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DATE</w:t>
            </w:r>
          </w:p>
        </w:tc>
      </w:tr>
      <w:tr w:rsidR="00940347" w:rsidRPr="001C59F5" w:rsidTr="00906DC8">
        <w:tc>
          <w:tcPr>
            <w:tcW w:w="1668" w:type="dxa"/>
            <w:shd w:val="clear" w:color="auto" w:fill="B3B3B3"/>
            <w:vAlign w:val="center"/>
          </w:tcPr>
          <w:p w:rsidR="00940347" w:rsidRPr="001C59F5" w:rsidRDefault="00940347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</w:t>
            </w:r>
            <w:r w:rsidR="008872BB" w:rsidRPr="001C59F5">
              <w:rPr>
                <w:rFonts w:ascii="Arial" w:hAnsi="Arial" w:cs="Arial"/>
              </w:rPr>
              <w:t>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40347" w:rsidRPr="001C59F5" w:rsidRDefault="00ED27D6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INTEGER</w:t>
            </w:r>
          </w:p>
        </w:tc>
      </w:tr>
      <w:tr w:rsidR="00940347" w:rsidRPr="001C59F5" w:rsidTr="00906DC8">
        <w:tc>
          <w:tcPr>
            <w:tcW w:w="1668" w:type="dxa"/>
            <w:shd w:val="clear" w:color="auto" w:fill="B3B3B3"/>
            <w:vAlign w:val="center"/>
          </w:tcPr>
          <w:p w:rsidR="00940347" w:rsidRPr="001C59F5" w:rsidRDefault="00940347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40347" w:rsidRPr="001C59F5" w:rsidRDefault="009136A0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values days(current date)</w:t>
            </w:r>
            <w:r w:rsidRPr="001C59F5">
              <w:rPr>
                <w:rFonts w:ascii="Arial" w:hAnsi="Arial" w:cs="Arial"/>
              </w:rPr>
              <w:br/>
              <w:t>, days(current timestamp)</w:t>
            </w:r>
            <w:r w:rsidRPr="001C59F5">
              <w:rPr>
                <w:rFonts w:ascii="Arial" w:hAnsi="Arial" w:cs="Arial"/>
              </w:rPr>
              <w:br/>
              <w:t>, days(date('0001-01-01'))</w:t>
            </w:r>
          </w:p>
        </w:tc>
      </w:tr>
      <w:tr w:rsidR="00940347" w:rsidRPr="001C59F5" w:rsidTr="00906DC8">
        <w:tc>
          <w:tcPr>
            <w:tcW w:w="1668" w:type="dxa"/>
            <w:shd w:val="clear" w:color="auto" w:fill="B3B3B3"/>
            <w:vAlign w:val="center"/>
          </w:tcPr>
          <w:p w:rsidR="00940347" w:rsidRPr="001C59F5" w:rsidRDefault="00940347" w:rsidP="0012116C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940347" w:rsidRPr="001C59F5" w:rsidRDefault="00940347" w:rsidP="0012116C">
            <w:pPr>
              <w:pStyle w:val="af"/>
              <w:ind w:firstLineChars="0" w:firstLine="0"/>
              <w:rPr>
                <w:rFonts w:ascii="Arial" w:hAnsi="Arial" w:cs="Arial"/>
              </w:rPr>
            </w:pPr>
          </w:p>
        </w:tc>
      </w:tr>
    </w:tbl>
    <w:p w:rsidR="00EC4B37" w:rsidRPr="001C59F5" w:rsidRDefault="00EC4B37" w:rsidP="00EC4B37">
      <w:pPr>
        <w:pStyle w:val="3"/>
        <w:rPr>
          <w:rFonts w:ascii="Arial" w:hAnsi="Arial" w:cs="Arial"/>
        </w:rPr>
      </w:pPr>
      <w:bookmarkStart w:id="30" w:name="_Toc279997903"/>
      <w:r w:rsidRPr="001C59F5">
        <w:rPr>
          <w:rFonts w:ascii="Arial" w:hAnsi="Arial" w:cs="Arial"/>
        </w:rPr>
        <w:t>DEC / DECIMAL</w:t>
      </w:r>
      <w:bookmarkEnd w:id="30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EC4B37" w:rsidRPr="001C59F5" w:rsidTr="00906DC8">
        <w:tc>
          <w:tcPr>
            <w:tcW w:w="1668" w:type="dxa"/>
            <w:shd w:val="clear" w:color="auto" w:fill="B3B3B3"/>
            <w:vAlign w:val="center"/>
          </w:tcPr>
          <w:p w:rsidR="00EC4B37" w:rsidRPr="001C59F5" w:rsidRDefault="00EC4B37" w:rsidP="000C60CD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EC4B37" w:rsidRPr="001C59F5" w:rsidRDefault="004F3ECD" w:rsidP="000C60C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DEC (numeric-expression, precision-integer, scale-integer)</w:t>
            </w:r>
          </w:p>
          <w:p w:rsidR="005C7CFE" w:rsidRPr="001C59F5" w:rsidRDefault="004F3ECD" w:rsidP="000C60C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DEC (character-expression, precision-integer, scale-integer</w:t>
            </w:r>
            <w:r w:rsidR="005C7CFE" w:rsidRPr="001C59F5">
              <w:rPr>
                <w:rFonts w:ascii="Arial" w:hAnsi="Arial" w:cs="Arial"/>
              </w:rPr>
              <w:t xml:space="preserve">, </w:t>
            </w:r>
          </w:p>
          <w:p w:rsidR="004F3ECD" w:rsidRPr="001C59F5" w:rsidRDefault="005C7CFE" w:rsidP="000C60C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decimal-character</w:t>
            </w:r>
            <w:r w:rsidR="004F3ECD" w:rsidRPr="001C59F5">
              <w:rPr>
                <w:rFonts w:ascii="Arial" w:hAnsi="Arial" w:cs="Arial"/>
              </w:rPr>
              <w:t>)</w:t>
            </w:r>
          </w:p>
          <w:p w:rsidR="005C7CFE" w:rsidRPr="001C59F5" w:rsidRDefault="005C7CFE" w:rsidP="000C60C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DEC(datetime-expression, precision-integer, scale-integer)</w:t>
            </w:r>
          </w:p>
        </w:tc>
      </w:tr>
      <w:tr w:rsidR="00EC4B37" w:rsidRPr="001C59F5" w:rsidTr="00906DC8">
        <w:tc>
          <w:tcPr>
            <w:tcW w:w="1668" w:type="dxa"/>
            <w:shd w:val="clear" w:color="auto" w:fill="B3B3B3"/>
            <w:vAlign w:val="center"/>
          </w:tcPr>
          <w:p w:rsidR="00EC4B37" w:rsidRPr="001C59F5" w:rsidRDefault="00EC4B37" w:rsidP="000C60CD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EC4B37" w:rsidRPr="001C59F5" w:rsidRDefault="00EC4B37" w:rsidP="000C60C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SYSIBM</w:t>
            </w:r>
          </w:p>
        </w:tc>
      </w:tr>
      <w:tr w:rsidR="00EC4B37" w:rsidRPr="001C59F5" w:rsidTr="00906DC8">
        <w:tc>
          <w:tcPr>
            <w:tcW w:w="1668" w:type="dxa"/>
            <w:shd w:val="clear" w:color="auto" w:fill="B3B3B3"/>
            <w:vAlign w:val="center"/>
          </w:tcPr>
          <w:p w:rsidR="00EC4B37" w:rsidRPr="001C59F5" w:rsidRDefault="00EC4B37" w:rsidP="000C60CD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EC4B37" w:rsidRPr="001C59F5" w:rsidRDefault="00EC4B37" w:rsidP="008750E1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</w:t>
            </w:r>
            <w:r w:rsidR="008750E1" w:rsidRPr="001C59F5">
              <w:rPr>
                <w:rFonts w:ascii="Arial" w:hAnsi="Arial" w:cs="Arial"/>
              </w:rPr>
              <w:t>输入参数的</w:t>
            </w:r>
            <w:r w:rsidR="008750E1" w:rsidRPr="001C59F5">
              <w:rPr>
                <w:rFonts w:ascii="Arial" w:hAnsi="Arial" w:cs="Arial"/>
              </w:rPr>
              <w:t>DECIMAL</w:t>
            </w:r>
            <w:r w:rsidR="008750E1" w:rsidRPr="001C59F5">
              <w:rPr>
                <w:rFonts w:ascii="Arial" w:hAnsi="Arial" w:cs="Arial"/>
              </w:rPr>
              <w:t>类型表示</w:t>
            </w:r>
          </w:p>
        </w:tc>
      </w:tr>
      <w:tr w:rsidR="00EC4B37" w:rsidRPr="001C59F5" w:rsidTr="00906DC8">
        <w:tc>
          <w:tcPr>
            <w:tcW w:w="1668" w:type="dxa"/>
            <w:shd w:val="clear" w:color="auto" w:fill="B3B3B3"/>
            <w:vAlign w:val="center"/>
          </w:tcPr>
          <w:p w:rsidR="00EC4B37" w:rsidRPr="001C59F5" w:rsidRDefault="00EC4B37" w:rsidP="000C60CD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AC050B" w:rsidRPr="001C59F5" w:rsidRDefault="00AC050B" w:rsidP="00AC050B">
            <w:pPr>
              <w:pStyle w:val="af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numeric-type </w:t>
            </w:r>
          </w:p>
          <w:p w:rsidR="00AC050B" w:rsidRPr="001C59F5" w:rsidRDefault="00AC050B" w:rsidP="00AC050B">
            <w:pPr>
              <w:pStyle w:val="af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numeric-type, INTEGER </w:t>
            </w:r>
          </w:p>
          <w:p w:rsidR="00EC4B37" w:rsidRPr="001C59F5" w:rsidRDefault="00AC050B" w:rsidP="00AC050B">
            <w:pPr>
              <w:pStyle w:val="af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numeric-type , INTEGER, INTEGER</w:t>
            </w:r>
          </w:p>
          <w:p w:rsidR="003B50EF" w:rsidRPr="001C59F5" w:rsidRDefault="003B50EF" w:rsidP="003B50EF">
            <w:pPr>
              <w:pStyle w:val="af"/>
              <w:ind w:left="420" w:firstLineChars="0" w:firstLine="0"/>
              <w:rPr>
                <w:rFonts w:ascii="Arial" w:hAnsi="Arial" w:cs="Arial"/>
              </w:rPr>
            </w:pPr>
          </w:p>
          <w:p w:rsidR="00AC050B" w:rsidRPr="001C59F5" w:rsidRDefault="00AC050B" w:rsidP="00AC050B">
            <w:pPr>
              <w:pStyle w:val="af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VARCHAR </w:t>
            </w:r>
          </w:p>
          <w:p w:rsidR="00AC050B" w:rsidRPr="001C59F5" w:rsidRDefault="00AC050B" w:rsidP="00AC050B">
            <w:pPr>
              <w:pStyle w:val="af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VARCHAR, INTEGER </w:t>
            </w:r>
          </w:p>
          <w:p w:rsidR="00AC050B" w:rsidRPr="001C59F5" w:rsidRDefault="00AC050B" w:rsidP="00AC050B">
            <w:pPr>
              <w:pStyle w:val="af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VARCHAR, INTEGER, INTEGER </w:t>
            </w:r>
          </w:p>
          <w:p w:rsidR="00AC050B" w:rsidRPr="001C59F5" w:rsidRDefault="00AC050B" w:rsidP="00AC050B">
            <w:pPr>
              <w:pStyle w:val="af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VARCHAR, INTEGER, INTEGER, VARCHAR</w:t>
            </w:r>
          </w:p>
        </w:tc>
      </w:tr>
      <w:tr w:rsidR="00EC4B37" w:rsidRPr="001C59F5" w:rsidTr="00906DC8">
        <w:tc>
          <w:tcPr>
            <w:tcW w:w="1668" w:type="dxa"/>
            <w:shd w:val="clear" w:color="auto" w:fill="B3B3B3"/>
            <w:vAlign w:val="center"/>
          </w:tcPr>
          <w:p w:rsidR="00EC4B37" w:rsidRPr="001C59F5" w:rsidRDefault="00EC4B37" w:rsidP="000C60CD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EC4B37" w:rsidRPr="001C59F5" w:rsidRDefault="00AC050B" w:rsidP="000C60C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DECIMAL</w:t>
            </w:r>
          </w:p>
        </w:tc>
      </w:tr>
      <w:tr w:rsidR="00EC4B37" w:rsidRPr="001C59F5" w:rsidTr="00906DC8">
        <w:tc>
          <w:tcPr>
            <w:tcW w:w="1668" w:type="dxa"/>
            <w:shd w:val="clear" w:color="auto" w:fill="B3B3B3"/>
            <w:vAlign w:val="center"/>
          </w:tcPr>
          <w:p w:rsidR="00EC4B37" w:rsidRPr="001C59F5" w:rsidRDefault="00EC4B37" w:rsidP="000C60CD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EC4B37" w:rsidRPr="001C59F5" w:rsidRDefault="000C0753" w:rsidP="000C60C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values (</w:t>
            </w:r>
            <w:r w:rsidRPr="001C59F5">
              <w:rPr>
                <w:rFonts w:ascii="Arial" w:hAnsi="Arial" w:cs="Arial"/>
              </w:rPr>
              <w:br/>
            </w:r>
            <w:r w:rsidR="00A92DF7" w:rsidRPr="001C59F5">
              <w:rPr>
                <w:rFonts w:ascii="Arial" w:hAnsi="Arial" w:cs="Arial"/>
              </w:rPr>
              <w:t xml:space="preserve">  </w:t>
            </w:r>
            <w:r w:rsidRPr="001C59F5">
              <w:rPr>
                <w:rFonts w:ascii="Arial" w:hAnsi="Arial" w:cs="Arial"/>
              </w:rPr>
              <w:t>dec(1, 5, 2)</w:t>
            </w:r>
            <w:r w:rsidRPr="001C59F5">
              <w:rPr>
                <w:rFonts w:ascii="Arial" w:hAnsi="Arial" w:cs="Arial"/>
              </w:rPr>
              <w:br/>
            </w:r>
            <w:r w:rsidR="00A92DF7" w:rsidRPr="001C59F5">
              <w:rPr>
                <w:rFonts w:ascii="Arial" w:hAnsi="Arial" w:cs="Arial"/>
              </w:rPr>
              <w:t xml:space="preserve">  </w:t>
            </w:r>
            <w:r w:rsidRPr="001C59F5">
              <w:rPr>
                <w:rFonts w:ascii="Arial" w:hAnsi="Arial" w:cs="Arial"/>
              </w:rPr>
              <w:t>,dec(1.2345678e2, 5, 2)</w:t>
            </w:r>
            <w:r w:rsidRPr="001C59F5">
              <w:rPr>
                <w:rFonts w:ascii="Arial" w:hAnsi="Arial" w:cs="Arial"/>
              </w:rPr>
              <w:br/>
            </w:r>
            <w:r w:rsidR="00A92DF7" w:rsidRPr="001C59F5">
              <w:rPr>
                <w:rFonts w:ascii="Arial" w:hAnsi="Arial" w:cs="Arial"/>
              </w:rPr>
              <w:t xml:space="preserve">  </w:t>
            </w:r>
            <w:r w:rsidRPr="001C59F5">
              <w:rPr>
                <w:rFonts w:ascii="Arial" w:hAnsi="Arial" w:cs="Arial"/>
              </w:rPr>
              <w:t>,dec('-1,0</w:t>
            </w:r>
            <w:r w:rsidR="007F6ADE" w:rsidRPr="001C59F5">
              <w:rPr>
                <w:rFonts w:ascii="Arial" w:hAnsi="Arial" w:cs="Arial"/>
              </w:rPr>
              <w:t>0</w:t>
            </w:r>
            <w:r w:rsidRPr="001C59F5">
              <w:rPr>
                <w:rFonts w:ascii="Arial" w:hAnsi="Arial" w:cs="Arial"/>
              </w:rPr>
              <w:t>', 5, 2, ',')</w:t>
            </w:r>
            <w:r w:rsidRPr="001C59F5">
              <w:rPr>
                <w:rFonts w:ascii="Arial" w:hAnsi="Arial" w:cs="Arial"/>
              </w:rPr>
              <w:br/>
            </w:r>
            <w:r w:rsidR="00A92DF7" w:rsidRPr="001C59F5">
              <w:rPr>
                <w:rFonts w:ascii="Arial" w:hAnsi="Arial" w:cs="Arial"/>
              </w:rPr>
              <w:t xml:space="preserve">  </w:t>
            </w:r>
            <w:r w:rsidRPr="001C59F5">
              <w:rPr>
                <w:rFonts w:ascii="Arial" w:hAnsi="Arial" w:cs="Arial"/>
              </w:rPr>
              <w:t>,dec(current date)</w:t>
            </w:r>
            <w:r w:rsidRPr="001C59F5">
              <w:rPr>
                <w:rFonts w:ascii="Arial" w:hAnsi="Arial" w:cs="Arial"/>
              </w:rPr>
              <w:br/>
            </w:r>
            <w:r w:rsidR="00A92DF7" w:rsidRPr="001C59F5">
              <w:rPr>
                <w:rFonts w:ascii="Arial" w:hAnsi="Arial" w:cs="Arial"/>
              </w:rPr>
              <w:t xml:space="preserve">  </w:t>
            </w:r>
            <w:r w:rsidRPr="001C59F5">
              <w:rPr>
                <w:rFonts w:ascii="Arial" w:hAnsi="Arial" w:cs="Arial"/>
              </w:rPr>
              <w:t>,dec(current time)</w:t>
            </w:r>
            <w:r w:rsidRPr="001C59F5">
              <w:rPr>
                <w:rFonts w:ascii="Arial" w:hAnsi="Arial" w:cs="Arial"/>
              </w:rPr>
              <w:br/>
            </w:r>
            <w:r w:rsidR="00A92DF7" w:rsidRPr="001C59F5">
              <w:rPr>
                <w:rFonts w:ascii="Arial" w:hAnsi="Arial" w:cs="Arial"/>
              </w:rPr>
              <w:t xml:space="preserve">  </w:t>
            </w:r>
            <w:r w:rsidRPr="001C59F5">
              <w:rPr>
                <w:rFonts w:ascii="Arial" w:hAnsi="Arial" w:cs="Arial"/>
              </w:rPr>
              <w:t>,dec(current timestamp))</w:t>
            </w:r>
          </w:p>
        </w:tc>
      </w:tr>
      <w:tr w:rsidR="00EC4B37" w:rsidRPr="001C59F5" w:rsidTr="00906DC8">
        <w:tc>
          <w:tcPr>
            <w:tcW w:w="1668" w:type="dxa"/>
            <w:shd w:val="clear" w:color="auto" w:fill="B3B3B3"/>
            <w:vAlign w:val="center"/>
          </w:tcPr>
          <w:p w:rsidR="00EC4B37" w:rsidRPr="001C59F5" w:rsidRDefault="00EC4B37" w:rsidP="000C60CD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EC4B37" w:rsidRPr="001C59F5" w:rsidRDefault="006D0A33" w:rsidP="006D0A33">
            <w:pPr>
              <w:pStyle w:val="af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numeric-expression </w:t>
            </w:r>
            <w:r w:rsidRPr="001C59F5">
              <w:rPr>
                <w:rFonts w:ascii="Arial" w:hAnsi="Arial" w:cs="Arial"/>
              </w:rPr>
              <w:t>参数说明</w:t>
            </w:r>
            <w:r w:rsidRPr="001C59F5">
              <w:rPr>
                <w:rFonts w:ascii="Arial" w:hAnsi="Arial" w:cs="Arial"/>
              </w:rPr>
              <w:t xml:space="preserve">: precision-integer </w:t>
            </w:r>
            <w:r w:rsidRPr="001C59F5">
              <w:rPr>
                <w:rFonts w:ascii="Arial" w:hAnsi="Arial" w:cs="Arial"/>
              </w:rPr>
              <w:t>精度</w:t>
            </w:r>
            <w:r w:rsidRPr="001C59F5">
              <w:rPr>
                <w:rFonts w:ascii="Arial" w:hAnsi="Arial" w:cs="Arial"/>
              </w:rPr>
              <w:t xml:space="preserve"> </w:t>
            </w:r>
            <w:r w:rsidRPr="001C59F5">
              <w:rPr>
                <w:rFonts w:ascii="Arial" w:hAnsi="Arial" w:cs="Arial"/>
              </w:rPr>
              <w:t>范围</w:t>
            </w:r>
            <w:r w:rsidRPr="001C59F5">
              <w:rPr>
                <w:rFonts w:ascii="Arial" w:hAnsi="Arial" w:cs="Arial"/>
              </w:rPr>
              <w:t>[1,31]</w:t>
            </w:r>
            <w:r w:rsidR="00C34740" w:rsidRPr="001C59F5">
              <w:rPr>
                <w:rFonts w:ascii="Arial" w:hAnsi="Arial" w:cs="Arial"/>
              </w:rPr>
              <w:t>,</w:t>
            </w:r>
            <w:r w:rsidR="00C34740" w:rsidRPr="001C59F5">
              <w:rPr>
                <w:rFonts w:ascii="Arial" w:hAnsi="Arial" w:cs="Arial"/>
              </w:rPr>
              <w:t>缺省的数字表达式精度</w:t>
            </w:r>
            <w:r w:rsidR="00C34740" w:rsidRPr="001C59F5">
              <w:rPr>
                <w:rFonts w:ascii="Arial" w:hAnsi="Arial" w:cs="Arial"/>
              </w:rPr>
              <w:t xml:space="preserve">: </w:t>
            </w:r>
          </w:p>
          <w:p w:rsidR="006D0A33" w:rsidRPr="001C59F5" w:rsidRDefault="00C34740" w:rsidP="00B90A57">
            <w:pPr>
              <w:pStyle w:val="af"/>
              <w:ind w:left="360"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(float / decimal=15</w:t>
            </w:r>
            <w:r w:rsidRPr="001C59F5">
              <w:rPr>
                <w:rFonts w:ascii="Arial" w:hAnsi="Arial" w:cs="Arial"/>
              </w:rPr>
              <w:t>位</w:t>
            </w:r>
            <w:r w:rsidRPr="001C59F5">
              <w:rPr>
                <w:rFonts w:ascii="Arial" w:hAnsi="Arial" w:cs="Arial"/>
              </w:rPr>
              <w:t>, bigint=19</w:t>
            </w:r>
            <w:r w:rsidRPr="001C59F5">
              <w:rPr>
                <w:rFonts w:ascii="Arial" w:hAnsi="Arial" w:cs="Arial"/>
              </w:rPr>
              <w:t>位</w:t>
            </w:r>
            <w:r w:rsidRPr="001C59F5">
              <w:rPr>
                <w:rFonts w:ascii="Arial" w:hAnsi="Arial" w:cs="Arial"/>
              </w:rPr>
              <w:t>, integer=11</w:t>
            </w:r>
            <w:r w:rsidRPr="001C59F5">
              <w:rPr>
                <w:rFonts w:ascii="Arial" w:hAnsi="Arial" w:cs="Arial"/>
              </w:rPr>
              <w:t>位</w:t>
            </w:r>
            <w:r w:rsidRPr="001C59F5">
              <w:rPr>
                <w:rFonts w:ascii="Arial" w:hAnsi="Arial" w:cs="Arial"/>
              </w:rPr>
              <w:t>, smallint=5</w:t>
            </w:r>
            <w:r w:rsidRPr="001C59F5">
              <w:rPr>
                <w:rFonts w:ascii="Arial" w:hAnsi="Arial" w:cs="Arial"/>
              </w:rPr>
              <w:t>位</w:t>
            </w:r>
            <w:r w:rsidRPr="001C59F5">
              <w:rPr>
                <w:rFonts w:ascii="Arial" w:hAnsi="Arial" w:cs="Arial"/>
              </w:rPr>
              <w:t xml:space="preserve">) </w:t>
            </w:r>
            <w:r w:rsidR="006D0A33" w:rsidRPr="001C59F5">
              <w:rPr>
                <w:rFonts w:ascii="Arial" w:hAnsi="Arial" w:cs="Arial"/>
              </w:rPr>
              <w:t xml:space="preserve">scale-integer </w:t>
            </w:r>
            <w:r w:rsidR="006D0A33" w:rsidRPr="001C59F5">
              <w:rPr>
                <w:rFonts w:ascii="Arial" w:hAnsi="Arial" w:cs="Arial"/>
              </w:rPr>
              <w:t>小数位数</w:t>
            </w:r>
            <w:r w:rsidR="006D0A33" w:rsidRPr="001C59F5">
              <w:rPr>
                <w:rFonts w:ascii="Arial" w:hAnsi="Arial" w:cs="Arial"/>
              </w:rPr>
              <w:t xml:space="preserve">, </w:t>
            </w:r>
            <w:r w:rsidR="006D0A33" w:rsidRPr="001C59F5">
              <w:rPr>
                <w:rFonts w:ascii="Arial" w:hAnsi="Arial" w:cs="Arial"/>
              </w:rPr>
              <w:t>范围</w:t>
            </w:r>
            <w:r w:rsidR="006D0A33" w:rsidRPr="001C59F5">
              <w:rPr>
                <w:rFonts w:ascii="Arial" w:hAnsi="Arial" w:cs="Arial"/>
              </w:rPr>
              <w:t>[0, p]</w:t>
            </w:r>
            <w:r w:rsidR="00B1350C" w:rsidRPr="001C59F5">
              <w:rPr>
                <w:rFonts w:ascii="Arial" w:hAnsi="Arial" w:cs="Arial"/>
              </w:rPr>
              <w:t xml:space="preserve">, </w:t>
            </w:r>
            <w:r w:rsidR="00B1350C" w:rsidRPr="001C59F5">
              <w:rPr>
                <w:rFonts w:ascii="Arial" w:hAnsi="Arial" w:cs="Arial"/>
              </w:rPr>
              <w:t>默认值</w:t>
            </w:r>
            <w:r w:rsidR="00B90A57" w:rsidRPr="001C59F5">
              <w:rPr>
                <w:rFonts w:ascii="Arial" w:hAnsi="Arial" w:cs="Arial"/>
              </w:rPr>
              <w:t>=0</w:t>
            </w:r>
          </w:p>
          <w:p w:rsidR="002B6BF0" w:rsidRPr="001C59F5" w:rsidRDefault="00FF30E0" w:rsidP="00FF30E0">
            <w:pPr>
              <w:pStyle w:val="af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character-expression </w:t>
            </w:r>
            <w:r w:rsidRPr="001C59F5">
              <w:rPr>
                <w:rFonts w:ascii="Arial" w:hAnsi="Arial" w:cs="Arial"/>
              </w:rPr>
              <w:t>参数说明</w:t>
            </w:r>
            <w:r w:rsidRPr="001C59F5">
              <w:rPr>
                <w:rFonts w:ascii="Arial" w:hAnsi="Arial" w:cs="Arial"/>
              </w:rPr>
              <w:t xml:space="preserve">: precision-integer </w:t>
            </w:r>
            <w:r w:rsidRPr="001C59F5">
              <w:rPr>
                <w:rFonts w:ascii="Arial" w:hAnsi="Arial" w:cs="Arial"/>
              </w:rPr>
              <w:t>精度</w:t>
            </w:r>
            <w:r w:rsidRPr="001C59F5">
              <w:rPr>
                <w:rFonts w:ascii="Arial" w:hAnsi="Arial" w:cs="Arial"/>
              </w:rPr>
              <w:t xml:space="preserve"> </w:t>
            </w:r>
            <w:r w:rsidRPr="001C59F5">
              <w:rPr>
                <w:rFonts w:ascii="Arial" w:hAnsi="Arial" w:cs="Arial"/>
              </w:rPr>
              <w:t>范围</w:t>
            </w:r>
            <w:r w:rsidRPr="001C59F5">
              <w:rPr>
                <w:rFonts w:ascii="Arial" w:hAnsi="Arial" w:cs="Arial"/>
              </w:rPr>
              <w:t>[1,31],</w:t>
            </w:r>
            <w:r w:rsidRPr="001C59F5">
              <w:rPr>
                <w:rFonts w:ascii="Arial" w:hAnsi="Arial" w:cs="Arial"/>
              </w:rPr>
              <w:t>缺省的字符表达式精度</w:t>
            </w:r>
            <w:r w:rsidRPr="001C59F5">
              <w:rPr>
                <w:rFonts w:ascii="Arial" w:hAnsi="Arial" w:cs="Arial"/>
              </w:rPr>
              <w:t>=15</w:t>
            </w:r>
            <w:r w:rsidRPr="001C59F5">
              <w:rPr>
                <w:rFonts w:ascii="Arial" w:hAnsi="Arial" w:cs="Arial"/>
              </w:rPr>
              <w:t>位</w:t>
            </w:r>
            <w:r w:rsidRPr="001C59F5">
              <w:rPr>
                <w:rFonts w:ascii="Arial" w:hAnsi="Arial" w:cs="Arial"/>
              </w:rPr>
              <w:t xml:space="preserve">, scale-integer </w:t>
            </w:r>
            <w:r w:rsidRPr="001C59F5">
              <w:rPr>
                <w:rFonts w:ascii="Arial" w:hAnsi="Arial" w:cs="Arial"/>
              </w:rPr>
              <w:t>小数位数</w:t>
            </w:r>
            <w:r w:rsidRPr="001C59F5">
              <w:rPr>
                <w:rFonts w:ascii="Arial" w:hAnsi="Arial" w:cs="Arial"/>
              </w:rPr>
              <w:t xml:space="preserve">, </w:t>
            </w:r>
            <w:r w:rsidRPr="001C59F5">
              <w:rPr>
                <w:rFonts w:ascii="Arial" w:hAnsi="Arial" w:cs="Arial"/>
              </w:rPr>
              <w:t>范围</w:t>
            </w:r>
            <w:r w:rsidRPr="001C59F5">
              <w:rPr>
                <w:rFonts w:ascii="Arial" w:hAnsi="Arial" w:cs="Arial"/>
              </w:rPr>
              <w:t xml:space="preserve">[0, p], </w:t>
            </w:r>
            <w:r w:rsidRPr="001C59F5">
              <w:rPr>
                <w:rFonts w:ascii="Arial" w:hAnsi="Arial" w:cs="Arial"/>
              </w:rPr>
              <w:t>默认值</w:t>
            </w:r>
            <w:r w:rsidRPr="001C59F5">
              <w:rPr>
                <w:rFonts w:ascii="Arial" w:hAnsi="Arial" w:cs="Arial"/>
              </w:rPr>
              <w:t>=0</w:t>
            </w:r>
            <w:r w:rsidR="004560A8" w:rsidRPr="001C59F5">
              <w:rPr>
                <w:rFonts w:ascii="Arial" w:hAnsi="Arial" w:cs="Arial"/>
              </w:rPr>
              <w:t xml:space="preserve">, decimal-character </w:t>
            </w:r>
            <w:r w:rsidR="004560A8" w:rsidRPr="001C59F5">
              <w:rPr>
                <w:rFonts w:ascii="Arial" w:hAnsi="Arial" w:cs="Arial"/>
              </w:rPr>
              <w:t>小数点定界符</w:t>
            </w:r>
          </w:p>
          <w:p w:rsidR="00EF1965" w:rsidRPr="001C59F5" w:rsidRDefault="00A30829" w:rsidP="00EF1965">
            <w:pPr>
              <w:pStyle w:val="af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datetime-expression</w:t>
            </w:r>
            <w:r w:rsidRPr="001C59F5">
              <w:rPr>
                <w:rFonts w:ascii="Arial" w:hAnsi="Arial" w:cs="Arial"/>
              </w:rPr>
              <w:t>参数说明</w:t>
            </w:r>
            <w:r w:rsidRPr="001C59F5">
              <w:rPr>
                <w:rFonts w:ascii="Arial" w:hAnsi="Arial" w:cs="Arial"/>
              </w:rPr>
              <w:t xml:space="preserve">: </w:t>
            </w:r>
          </w:p>
          <w:p w:rsidR="00A30829" w:rsidRPr="001C59F5" w:rsidRDefault="00EF1965" w:rsidP="00EF1965">
            <w:pPr>
              <w:pStyle w:val="af"/>
              <w:numPr>
                <w:ilvl w:val="0"/>
                <w:numId w:val="29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DATE</w:t>
            </w:r>
            <w:r w:rsidRPr="001C59F5">
              <w:rPr>
                <w:rFonts w:ascii="Arial" w:hAnsi="Arial" w:cs="Arial"/>
              </w:rPr>
              <w:t>类型</w:t>
            </w:r>
            <w:r w:rsidRPr="001C59F5">
              <w:rPr>
                <w:rFonts w:ascii="Arial" w:hAnsi="Arial" w:cs="Arial"/>
              </w:rPr>
              <w:t>: DECIMAL(8,0) Format=yyyymmdd</w:t>
            </w:r>
          </w:p>
          <w:p w:rsidR="00EF1965" w:rsidRPr="001C59F5" w:rsidRDefault="00EF1965" w:rsidP="00EF1965">
            <w:pPr>
              <w:pStyle w:val="af"/>
              <w:numPr>
                <w:ilvl w:val="0"/>
                <w:numId w:val="29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TIME</w:t>
            </w:r>
            <w:r w:rsidRPr="001C59F5">
              <w:rPr>
                <w:rFonts w:ascii="Arial" w:hAnsi="Arial" w:cs="Arial"/>
              </w:rPr>
              <w:t>类型</w:t>
            </w:r>
            <w:r w:rsidRPr="001C59F5">
              <w:rPr>
                <w:rFonts w:ascii="Arial" w:hAnsi="Arial" w:cs="Arial"/>
              </w:rPr>
              <w:t>: DECIMAL(6,0) Format =hhmmss</w:t>
            </w:r>
          </w:p>
          <w:p w:rsidR="00EF1965" w:rsidRPr="001C59F5" w:rsidRDefault="00EF1965" w:rsidP="00EF1965">
            <w:pPr>
              <w:pStyle w:val="af"/>
              <w:numPr>
                <w:ilvl w:val="0"/>
                <w:numId w:val="29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TIMESTAMP</w:t>
            </w:r>
            <w:r w:rsidRPr="001C59F5">
              <w:rPr>
                <w:rFonts w:ascii="Arial" w:hAnsi="Arial" w:cs="Arial"/>
              </w:rPr>
              <w:t>类型</w:t>
            </w:r>
            <w:r w:rsidRPr="001C59F5">
              <w:rPr>
                <w:rFonts w:ascii="Arial" w:hAnsi="Arial" w:cs="Arial"/>
              </w:rPr>
              <w:t>: DECIMAL(20,6)</w:t>
            </w:r>
          </w:p>
          <w:p w:rsidR="00EF1965" w:rsidRPr="001C59F5" w:rsidRDefault="00EF1965" w:rsidP="00EF1965">
            <w:pPr>
              <w:pStyle w:val="af"/>
              <w:ind w:left="720"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 = yyyymmddhhmmss.nnnnnn</w:t>
            </w:r>
          </w:p>
        </w:tc>
      </w:tr>
    </w:tbl>
    <w:p w:rsidR="00AC050B" w:rsidRPr="001C59F5" w:rsidRDefault="00AC050B" w:rsidP="00AC050B">
      <w:pPr>
        <w:pStyle w:val="3"/>
        <w:rPr>
          <w:rFonts w:ascii="Arial" w:hAnsi="Arial" w:cs="Arial"/>
        </w:rPr>
      </w:pPr>
      <w:bookmarkStart w:id="31" w:name="_Toc279997904"/>
      <w:r w:rsidRPr="001C59F5">
        <w:rPr>
          <w:rFonts w:ascii="Arial" w:hAnsi="Arial" w:cs="Arial"/>
        </w:rPr>
        <w:t>DIGITS</w:t>
      </w:r>
      <w:bookmarkEnd w:id="31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AC050B" w:rsidRPr="001C59F5" w:rsidTr="00906DC8">
        <w:tc>
          <w:tcPr>
            <w:tcW w:w="1668" w:type="dxa"/>
            <w:shd w:val="clear" w:color="auto" w:fill="B3B3B3"/>
            <w:vAlign w:val="center"/>
          </w:tcPr>
          <w:p w:rsidR="00AC050B" w:rsidRPr="001C59F5" w:rsidRDefault="00AC050B" w:rsidP="000C60CD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AC050B" w:rsidRPr="001C59F5" w:rsidRDefault="00AC050B" w:rsidP="000C60C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DIGITS(expression) </w:t>
            </w:r>
          </w:p>
        </w:tc>
      </w:tr>
      <w:tr w:rsidR="00AC050B" w:rsidRPr="001C59F5" w:rsidTr="00906DC8">
        <w:tc>
          <w:tcPr>
            <w:tcW w:w="1668" w:type="dxa"/>
            <w:shd w:val="clear" w:color="auto" w:fill="B3B3B3"/>
            <w:vAlign w:val="center"/>
          </w:tcPr>
          <w:p w:rsidR="00AC050B" w:rsidRPr="001C59F5" w:rsidRDefault="00AC050B" w:rsidP="000C60CD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AC050B" w:rsidRPr="001C59F5" w:rsidRDefault="00AC050B" w:rsidP="000C60C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SYSIBM</w:t>
            </w:r>
          </w:p>
        </w:tc>
      </w:tr>
      <w:tr w:rsidR="00AC050B" w:rsidRPr="001C59F5" w:rsidTr="00906DC8">
        <w:tc>
          <w:tcPr>
            <w:tcW w:w="1668" w:type="dxa"/>
            <w:shd w:val="clear" w:color="auto" w:fill="B3B3B3"/>
            <w:vAlign w:val="center"/>
          </w:tcPr>
          <w:p w:rsidR="00AC050B" w:rsidRPr="001C59F5" w:rsidRDefault="00AC050B" w:rsidP="000C60CD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AC050B" w:rsidRPr="001C59F5" w:rsidRDefault="00AC050B" w:rsidP="002209D4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</w:t>
            </w:r>
            <w:r w:rsidR="002209D4" w:rsidRPr="001C59F5">
              <w:rPr>
                <w:rFonts w:ascii="Arial" w:hAnsi="Arial" w:cs="Arial"/>
              </w:rPr>
              <w:t>数字输入参数的字符表达式</w:t>
            </w:r>
          </w:p>
        </w:tc>
      </w:tr>
      <w:tr w:rsidR="00AC050B" w:rsidRPr="001C59F5" w:rsidTr="00906DC8">
        <w:tc>
          <w:tcPr>
            <w:tcW w:w="1668" w:type="dxa"/>
            <w:shd w:val="clear" w:color="auto" w:fill="B3B3B3"/>
            <w:vAlign w:val="center"/>
          </w:tcPr>
          <w:p w:rsidR="00AC050B" w:rsidRPr="001C59F5" w:rsidRDefault="00AC050B" w:rsidP="000C60CD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92323" w:rsidRPr="001C59F5" w:rsidRDefault="00D92323" w:rsidP="00D92323">
            <w:pPr>
              <w:pStyle w:val="af"/>
              <w:numPr>
                <w:ilvl w:val="0"/>
                <w:numId w:val="31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SMALLINT</w:t>
            </w:r>
          </w:p>
          <w:p w:rsidR="00D92323" w:rsidRPr="001C59F5" w:rsidRDefault="00D92323" w:rsidP="00D92323">
            <w:pPr>
              <w:pStyle w:val="af"/>
              <w:numPr>
                <w:ilvl w:val="0"/>
                <w:numId w:val="31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INTEGER</w:t>
            </w:r>
          </w:p>
          <w:p w:rsidR="00D92323" w:rsidRPr="001C59F5" w:rsidRDefault="00D92323" w:rsidP="00D92323">
            <w:pPr>
              <w:pStyle w:val="af"/>
              <w:numPr>
                <w:ilvl w:val="0"/>
                <w:numId w:val="31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BIGINTEGER</w:t>
            </w:r>
          </w:p>
          <w:p w:rsidR="00AC050B" w:rsidRPr="001C59F5" w:rsidRDefault="00AC050B" w:rsidP="00D92323">
            <w:pPr>
              <w:pStyle w:val="af"/>
              <w:numPr>
                <w:ilvl w:val="0"/>
                <w:numId w:val="31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DECIMAL</w:t>
            </w:r>
          </w:p>
        </w:tc>
      </w:tr>
      <w:tr w:rsidR="00AC050B" w:rsidRPr="001C59F5" w:rsidTr="00906DC8">
        <w:tc>
          <w:tcPr>
            <w:tcW w:w="1668" w:type="dxa"/>
            <w:shd w:val="clear" w:color="auto" w:fill="B3B3B3"/>
            <w:vAlign w:val="center"/>
          </w:tcPr>
          <w:p w:rsidR="00AC050B" w:rsidRPr="001C59F5" w:rsidRDefault="00AC050B" w:rsidP="000C60CD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AC050B" w:rsidRPr="001C59F5" w:rsidRDefault="00AC050B" w:rsidP="000C60C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CHAR</w:t>
            </w:r>
          </w:p>
        </w:tc>
      </w:tr>
      <w:tr w:rsidR="00AC050B" w:rsidRPr="001C59F5" w:rsidTr="00906DC8">
        <w:tc>
          <w:tcPr>
            <w:tcW w:w="1668" w:type="dxa"/>
            <w:shd w:val="clear" w:color="auto" w:fill="B3B3B3"/>
            <w:vAlign w:val="center"/>
          </w:tcPr>
          <w:p w:rsidR="00AC050B" w:rsidRPr="001C59F5" w:rsidRDefault="00AC050B" w:rsidP="000C60CD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AC050B" w:rsidRPr="001C59F5" w:rsidRDefault="00446306" w:rsidP="000C60C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values (</w:t>
            </w:r>
            <w:r w:rsidRPr="001C59F5">
              <w:rPr>
                <w:rFonts w:ascii="Arial" w:hAnsi="Arial" w:cs="Arial"/>
              </w:rPr>
              <w:br/>
            </w:r>
            <w:r w:rsidR="00A31FFE" w:rsidRPr="001C59F5">
              <w:rPr>
                <w:rFonts w:ascii="Arial" w:hAnsi="Arial" w:cs="Arial"/>
              </w:rPr>
              <w:t xml:space="preserve">  </w:t>
            </w:r>
            <w:r w:rsidRPr="001C59F5">
              <w:rPr>
                <w:rFonts w:ascii="Arial" w:hAnsi="Arial" w:cs="Arial"/>
              </w:rPr>
              <w:t>digits(smallint(1))</w:t>
            </w:r>
            <w:r w:rsidRPr="001C59F5">
              <w:rPr>
                <w:rFonts w:ascii="Arial" w:hAnsi="Arial" w:cs="Arial"/>
              </w:rPr>
              <w:br/>
            </w:r>
            <w:r w:rsidR="00A31FFE" w:rsidRPr="001C59F5">
              <w:rPr>
                <w:rFonts w:ascii="Arial" w:hAnsi="Arial" w:cs="Arial"/>
              </w:rPr>
              <w:t xml:space="preserve">  </w:t>
            </w:r>
            <w:r w:rsidRPr="001C59F5">
              <w:rPr>
                <w:rFonts w:ascii="Arial" w:hAnsi="Arial" w:cs="Arial"/>
              </w:rPr>
              <w:t>,digits(int(1))</w:t>
            </w:r>
            <w:r w:rsidRPr="001C59F5">
              <w:rPr>
                <w:rFonts w:ascii="Arial" w:hAnsi="Arial" w:cs="Arial"/>
              </w:rPr>
              <w:br/>
            </w:r>
            <w:r w:rsidR="00A31FFE" w:rsidRPr="001C59F5">
              <w:rPr>
                <w:rFonts w:ascii="Arial" w:hAnsi="Arial" w:cs="Arial"/>
              </w:rPr>
              <w:t xml:space="preserve">  </w:t>
            </w:r>
            <w:r w:rsidRPr="001C59F5">
              <w:rPr>
                <w:rFonts w:ascii="Arial" w:hAnsi="Arial" w:cs="Arial"/>
              </w:rPr>
              <w:t>,digits(bigint(1))</w:t>
            </w:r>
            <w:r w:rsidRPr="001C59F5">
              <w:rPr>
                <w:rFonts w:ascii="Arial" w:hAnsi="Arial" w:cs="Arial"/>
              </w:rPr>
              <w:br/>
            </w:r>
            <w:r w:rsidR="00A31FFE" w:rsidRPr="001C59F5">
              <w:rPr>
                <w:rFonts w:ascii="Arial" w:hAnsi="Arial" w:cs="Arial"/>
              </w:rPr>
              <w:t xml:space="preserve">  </w:t>
            </w:r>
            <w:r w:rsidRPr="001C59F5">
              <w:rPr>
                <w:rFonts w:ascii="Arial" w:hAnsi="Arial" w:cs="Arial"/>
              </w:rPr>
              <w:t>,digits(dec(1.1, 5, 2))</w:t>
            </w:r>
            <w:r w:rsidRPr="001C59F5">
              <w:rPr>
                <w:rFonts w:ascii="Arial" w:hAnsi="Arial" w:cs="Arial"/>
              </w:rPr>
              <w:br/>
            </w:r>
            <w:r w:rsidR="00A31FFE" w:rsidRPr="001C59F5">
              <w:rPr>
                <w:rFonts w:ascii="Arial" w:hAnsi="Arial" w:cs="Arial"/>
              </w:rPr>
              <w:t xml:space="preserve">  </w:t>
            </w:r>
            <w:r w:rsidRPr="001C59F5">
              <w:rPr>
                <w:rFonts w:ascii="Arial" w:hAnsi="Arial" w:cs="Arial"/>
              </w:rPr>
              <w:t>,digits(dec(-1.1, 5, 2))</w:t>
            </w:r>
            <w:r w:rsidRPr="001C59F5">
              <w:rPr>
                <w:rFonts w:ascii="Arial" w:hAnsi="Arial" w:cs="Arial"/>
              </w:rPr>
              <w:br/>
            </w:r>
            <w:r w:rsidR="00A31FFE" w:rsidRPr="001C59F5">
              <w:rPr>
                <w:rFonts w:ascii="Arial" w:hAnsi="Arial" w:cs="Arial"/>
              </w:rPr>
              <w:t xml:space="preserve">  </w:t>
            </w:r>
            <w:r w:rsidRPr="001C59F5">
              <w:rPr>
                <w:rFonts w:ascii="Arial" w:hAnsi="Arial" w:cs="Arial"/>
              </w:rPr>
              <w:t>,digits(dec(0, 5, 2))</w:t>
            </w:r>
            <w:r w:rsidRPr="001C59F5">
              <w:rPr>
                <w:rFonts w:ascii="Arial" w:hAnsi="Arial" w:cs="Arial"/>
              </w:rPr>
              <w:br/>
              <w:t>)</w:t>
            </w:r>
          </w:p>
        </w:tc>
      </w:tr>
      <w:tr w:rsidR="00AC050B" w:rsidRPr="001C59F5" w:rsidTr="00906DC8">
        <w:tc>
          <w:tcPr>
            <w:tcW w:w="1668" w:type="dxa"/>
            <w:shd w:val="clear" w:color="auto" w:fill="B3B3B3"/>
            <w:vAlign w:val="center"/>
          </w:tcPr>
          <w:p w:rsidR="00AC050B" w:rsidRPr="001C59F5" w:rsidRDefault="00AC050B" w:rsidP="000C60CD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92323" w:rsidRPr="001C59F5" w:rsidRDefault="00D117A9" w:rsidP="00D92323">
            <w:pPr>
              <w:pStyle w:val="af"/>
              <w:numPr>
                <w:ilvl w:val="0"/>
                <w:numId w:val="30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返回值仅包含数字</w:t>
            </w:r>
            <w:r w:rsidRPr="001C59F5">
              <w:rPr>
                <w:rFonts w:ascii="Arial" w:hAnsi="Arial" w:cs="Arial"/>
              </w:rPr>
              <w:t xml:space="preserve">, </w:t>
            </w:r>
            <w:r w:rsidRPr="001C59F5">
              <w:rPr>
                <w:rFonts w:ascii="Arial" w:hAnsi="Arial" w:cs="Arial"/>
              </w:rPr>
              <w:t>不包含</w:t>
            </w:r>
            <w:r w:rsidRPr="001C59F5">
              <w:rPr>
                <w:rFonts w:ascii="Arial" w:hAnsi="Arial" w:cs="Arial"/>
              </w:rPr>
              <w:t>+/-</w:t>
            </w:r>
            <w:r w:rsidRPr="001C59F5">
              <w:rPr>
                <w:rFonts w:ascii="Arial" w:hAnsi="Arial" w:cs="Arial"/>
              </w:rPr>
              <w:t>和小数点</w:t>
            </w:r>
          </w:p>
          <w:p w:rsidR="00D92323" w:rsidRPr="001C59F5" w:rsidRDefault="00D117A9" w:rsidP="00D117A9">
            <w:pPr>
              <w:pStyle w:val="af"/>
              <w:numPr>
                <w:ilvl w:val="0"/>
                <w:numId w:val="30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根据输入参数类型</w:t>
            </w:r>
            <w:r w:rsidRPr="001C59F5">
              <w:rPr>
                <w:rFonts w:ascii="Arial" w:hAnsi="Arial" w:cs="Arial"/>
              </w:rPr>
              <w:t xml:space="preserve">, </w:t>
            </w:r>
            <w:r w:rsidRPr="001C59F5">
              <w:rPr>
                <w:rFonts w:ascii="Arial" w:hAnsi="Arial" w:cs="Arial"/>
              </w:rPr>
              <w:t>返回值长度固定</w:t>
            </w:r>
            <w:r w:rsidRPr="001C59F5">
              <w:rPr>
                <w:rFonts w:ascii="Arial" w:hAnsi="Arial" w:cs="Arial"/>
              </w:rPr>
              <w:t>,</w:t>
            </w:r>
            <w:r w:rsidR="00D92323" w:rsidRPr="001C59F5">
              <w:rPr>
                <w:rFonts w:ascii="Arial" w:hAnsi="Arial" w:cs="Arial"/>
              </w:rPr>
              <w:t xml:space="preserve"> </w:t>
            </w:r>
            <w:r w:rsidR="00D92323" w:rsidRPr="001C59F5">
              <w:rPr>
                <w:rFonts w:ascii="Arial" w:hAnsi="Arial" w:cs="Arial"/>
              </w:rPr>
              <w:t>缺省长度</w:t>
            </w:r>
            <w:r w:rsidR="00D92323" w:rsidRPr="001C59F5">
              <w:rPr>
                <w:rFonts w:ascii="Arial" w:hAnsi="Arial" w:cs="Arial"/>
              </w:rPr>
              <w:t>:</w:t>
            </w:r>
          </w:p>
          <w:p w:rsidR="00D92323" w:rsidRPr="001C59F5" w:rsidRDefault="00D92323" w:rsidP="00D92323">
            <w:pPr>
              <w:pStyle w:val="af"/>
              <w:numPr>
                <w:ilvl w:val="0"/>
                <w:numId w:val="32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SMALLINT  5</w:t>
            </w:r>
            <w:r w:rsidRPr="001C59F5">
              <w:rPr>
                <w:rFonts w:ascii="Arial" w:hAnsi="Arial" w:cs="Arial"/>
              </w:rPr>
              <w:t>位</w:t>
            </w:r>
          </w:p>
          <w:p w:rsidR="00D92323" w:rsidRPr="001C59F5" w:rsidRDefault="00D92323" w:rsidP="00D92323">
            <w:pPr>
              <w:pStyle w:val="af"/>
              <w:numPr>
                <w:ilvl w:val="0"/>
                <w:numId w:val="32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INTEGER   10</w:t>
            </w:r>
            <w:r w:rsidRPr="001C59F5">
              <w:rPr>
                <w:rFonts w:ascii="Arial" w:hAnsi="Arial" w:cs="Arial"/>
              </w:rPr>
              <w:t>位</w:t>
            </w:r>
          </w:p>
          <w:p w:rsidR="00D92323" w:rsidRPr="001C59F5" w:rsidRDefault="00D92323" w:rsidP="00D92323">
            <w:pPr>
              <w:pStyle w:val="af"/>
              <w:numPr>
                <w:ilvl w:val="0"/>
                <w:numId w:val="32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BIGINT     19 </w:t>
            </w:r>
            <w:r w:rsidRPr="001C59F5">
              <w:rPr>
                <w:rFonts w:ascii="Arial" w:hAnsi="Arial" w:cs="Arial"/>
              </w:rPr>
              <w:t>位</w:t>
            </w:r>
          </w:p>
          <w:p w:rsidR="00D92323" w:rsidRPr="001C59F5" w:rsidRDefault="00D92323" w:rsidP="00D92323">
            <w:pPr>
              <w:pStyle w:val="af"/>
              <w:numPr>
                <w:ilvl w:val="0"/>
                <w:numId w:val="32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DECIMAL   P </w:t>
            </w:r>
            <w:r w:rsidRPr="001C59F5">
              <w:rPr>
                <w:rFonts w:ascii="Arial" w:hAnsi="Arial" w:cs="Arial"/>
              </w:rPr>
              <w:t>位</w:t>
            </w:r>
            <w:r w:rsidRPr="001C59F5">
              <w:rPr>
                <w:rFonts w:ascii="Arial" w:hAnsi="Arial" w:cs="Arial"/>
              </w:rPr>
              <w:t>(P</w:t>
            </w:r>
            <w:r w:rsidRPr="001C59F5">
              <w:rPr>
                <w:rFonts w:ascii="Arial" w:hAnsi="Arial" w:cs="Arial"/>
              </w:rPr>
              <w:t>为输入参数精度</w:t>
            </w:r>
            <w:r w:rsidRPr="001C59F5">
              <w:rPr>
                <w:rFonts w:ascii="Arial" w:hAnsi="Arial" w:cs="Arial"/>
              </w:rPr>
              <w:t>)</w:t>
            </w:r>
          </w:p>
          <w:p w:rsidR="00D117A9" w:rsidRPr="001C59F5" w:rsidRDefault="00D117A9" w:rsidP="00D117A9">
            <w:pPr>
              <w:pStyle w:val="af"/>
              <w:numPr>
                <w:ilvl w:val="0"/>
                <w:numId w:val="30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若</w:t>
            </w:r>
            <w:r w:rsidR="00A220F4" w:rsidRPr="001C59F5">
              <w:rPr>
                <w:rFonts w:ascii="Arial" w:hAnsi="Arial" w:cs="Arial"/>
              </w:rPr>
              <w:t>返回值长度</w:t>
            </w:r>
            <w:r w:rsidRPr="001C59F5">
              <w:rPr>
                <w:rFonts w:ascii="Arial" w:hAnsi="Arial" w:cs="Arial"/>
              </w:rPr>
              <w:t>位数不足</w:t>
            </w:r>
            <w:r w:rsidRPr="001C59F5">
              <w:rPr>
                <w:rFonts w:ascii="Arial" w:hAnsi="Arial" w:cs="Arial"/>
              </w:rPr>
              <w:t xml:space="preserve">, </w:t>
            </w:r>
            <w:r w:rsidRPr="001C59F5">
              <w:rPr>
                <w:rFonts w:ascii="Arial" w:hAnsi="Arial" w:cs="Arial"/>
              </w:rPr>
              <w:t>应用</w:t>
            </w:r>
            <w:r w:rsidRPr="001C59F5">
              <w:rPr>
                <w:rFonts w:ascii="Arial" w:hAnsi="Arial" w:cs="Arial"/>
              </w:rPr>
              <w:t>“</w:t>
            </w:r>
            <w:r w:rsidRPr="001C59F5">
              <w:rPr>
                <w:rFonts w:ascii="Arial" w:hAnsi="Arial" w:cs="Arial"/>
              </w:rPr>
              <w:t>左对齐</w:t>
            </w:r>
            <w:r w:rsidRPr="001C59F5">
              <w:rPr>
                <w:rFonts w:ascii="Arial" w:hAnsi="Arial" w:cs="Arial"/>
              </w:rPr>
              <w:t xml:space="preserve">”, </w:t>
            </w:r>
            <w:r w:rsidRPr="001C59F5">
              <w:rPr>
                <w:rFonts w:ascii="Arial" w:hAnsi="Arial" w:cs="Arial"/>
              </w:rPr>
              <w:t>向</w:t>
            </w:r>
            <w:r w:rsidRPr="001C59F5">
              <w:rPr>
                <w:rFonts w:ascii="Arial" w:hAnsi="Arial" w:cs="Arial"/>
              </w:rPr>
              <w:t>“</w:t>
            </w:r>
            <w:r w:rsidRPr="001C59F5">
              <w:rPr>
                <w:rFonts w:ascii="Arial" w:hAnsi="Arial" w:cs="Arial"/>
              </w:rPr>
              <w:t>左</w:t>
            </w:r>
            <w:r w:rsidRPr="001C59F5">
              <w:rPr>
                <w:rFonts w:ascii="Arial" w:hAnsi="Arial" w:cs="Arial"/>
              </w:rPr>
              <w:t>”</w:t>
            </w:r>
            <w:r w:rsidRPr="001C59F5">
              <w:rPr>
                <w:rFonts w:ascii="Arial" w:hAnsi="Arial" w:cs="Arial"/>
              </w:rPr>
              <w:t>补</w:t>
            </w:r>
            <w:r w:rsidRPr="001C59F5">
              <w:rPr>
                <w:rFonts w:ascii="Arial" w:hAnsi="Arial" w:cs="Arial"/>
              </w:rPr>
              <w:t>0</w:t>
            </w:r>
          </w:p>
        </w:tc>
      </w:tr>
    </w:tbl>
    <w:p w:rsidR="000546F5" w:rsidRPr="001C59F5" w:rsidRDefault="000546F5" w:rsidP="000546F5">
      <w:pPr>
        <w:pStyle w:val="3"/>
        <w:rPr>
          <w:rFonts w:ascii="Arial" w:hAnsi="Arial" w:cs="Arial"/>
        </w:rPr>
      </w:pPr>
      <w:bookmarkStart w:id="32" w:name="_Toc279997905"/>
      <w:r w:rsidRPr="001C59F5">
        <w:rPr>
          <w:rFonts w:ascii="Arial" w:hAnsi="Arial" w:cs="Arial"/>
        </w:rPr>
        <w:t>DOUBLE/DOUBLE_PRECISION</w:t>
      </w:r>
      <w:bookmarkEnd w:id="32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0546F5" w:rsidRPr="001C59F5" w:rsidTr="00906DC8">
        <w:tc>
          <w:tcPr>
            <w:tcW w:w="1668" w:type="dxa"/>
            <w:shd w:val="clear" w:color="auto" w:fill="B3B3B3"/>
            <w:vAlign w:val="center"/>
          </w:tcPr>
          <w:p w:rsidR="000546F5" w:rsidRPr="001C59F5" w:rsidRDefault="000546F5" w:rsidP="004B36D8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546F5" w:rsidRPr="001C59F5" w:rsidRDefault="000546F5" w:rsidP="004B36D8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DOUBLE / DOUBLE_PRECISION (numeric-expression)</w:t>
            </w:r>
          </w:p>
          <w:p w:rsidR="000546F5" w:rsidRPr="001C59F5" w:rsidRDefault="000546F5" w:rsidP="004B36D8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DOUBLE / DOUBLE_PRECISION(string-expression)</w:t>
            </w:r>
          </w:p>
        </w:tc>
      </w:tr>
      <w:tr w:rsidR="000546F5" w:rsidRPr="001C59F5" w:rsidTr="00906DC8">
        <w:tc>
          <w:tcPr>
            <w:tcW w:w="1668" w:type="dxa"/>
            <w:shd w:val="clear" w:color="auto" w:fill="B3B3B3"/>
            <w:vAlign w:val="center"/>
          </w:tcPr>
          <w:p w:rsidR="000546F5" w:rsidRPr="001C59F5" w:rsidRDefault="000546F5" w:rsidP="004B36D8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546F5" w:rsidRPr="001C59F5" w:rsidRDefault="000546F5" w:rsidP="004B36D8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SYSIBM</w:t>
            </w:r>
          </w:p>
          <w:p w:rsidR="000546F5" w:rsidRPr="001C59F5" w:rsidRDefault="000546F5" w:rsidP="004B36D8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SYSFUN(</w:t>
            </w:r>
            <w:r w:rsidRPr="001C59F5">
              <w:rPr>
                <w:rFonts w:ascii="Arial" w:hAnsi="Arial" w:cs="Arial"/>
              </w:rPr>
              <w:t>输入参数为</w:t>
            </w:r>
            <w:r w:rsidRPr="001C59F5">
              <w:rPr>
                <w:rFonts w:ascii="Arial" w:hAnsi="Arial" w:cs="Arial"/>
              </w:rPr>
              <w:t>string-expression)</w:t>
            </w:r>
          </w:p>
        </w:tc>
      </w:tr>
      <w:tr w:rsidR="000546F5" w:rsidRPr="001C59F5" w:rsidTr="00906DC8">
        <w:tc>
          <w:tcPr>
            <w:tcW w:w="1668" w:type="dxa"/>
            <w:shd w:val="clear" w:color="auto" w:fill="B3B3B3"/>
            <w:vAlign w:val="center"/>
          </w:tcPr>
          <w:p w:rsidR="000546F5" w:rsidRPr="001C59F5" w:rsidRDefault="000546F5" w:rsidP="004B36D8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546F5" w:rsidRPr="001C59F5" w:rsidRDefault="000546F5" w:rsidP="004B36D8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返回输入参数的对应的浮点值</w:t>
            </w:r>
          </w:p>
        </w:tc>
      </w:tr>
      <w:tr w:rsidR="000546F5" w:rsidRPr="001C59F5" w:rsidTr="00906DC8">
        <w:tc>
          <w:tcPr>
            <w:tcW w:w="1668" w:type="dxa"/>
            <w:shd w:val="clear" w:color="auto" w:fill="B3B3B3"/>
            <w:vAlign w:val="center"/>
          </w:tcPr>
          <w:p w:rsidR="000546F5" w:rsidRPr="001C59F5" w:rsidRDefault="000546F5" w:rsidP="004B36D8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546F5" w:rsidRPr="001C59F5" w:rsidRDefault="000546F5" w:rsidP="004B36D8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numeric-type</w:t>
            </w:r>
          </w:p>
          <w:p w:rsidR="000546F5" w:rsidRPr="001C59F5" w:rsidRDefault="000546F5" w:rsidP="004B36D8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VARCHAR</w:t>
            </w:r>
          </w:p>
        </w:tc>
      </w:tr>
      <w:tr w:rsidR="000546F5" w:rsidRPr="001C59F5" w:rsidTr="00906DC8">
        <w:tc>
          <w:tcPr>
            <w:tcW w:w="1668" w:type="dxa"/>
            <w:shd w:val="clear" w:color="auto" w:fill="B3B3B3"/>
            <w:vAlign w:val="center"/>
          </w:tcPr>
          <w:p w:rsidR="000546F5" w:rsidRPr="001C59F5" w:rsidRDefault="000546F5" w:rsidP="004B36D8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546F5" w:rsidRPr="001C59F5" w:rsidRDefault="000546F5" w:rsidP="004B36D8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DOUBLE</w:t>
            </w:r>
          </w:p>
        </w:tc>
      </w:tr>
      <w:tr w:rsidR="000546F5" w:rsidRPr="001C59F5" w:rsidTr="00906DC8">
        <w:tc>
          <w:tcPr>
            <w:tcW w:w="1668" w:type="dxa"/>
            <w:shd w:val="clear" w:color="auto" w:fill="B3B3B3"/>
            <w:vAlign w:val="center"/>
          </w:tcPr>
          <w:p w:rsidR="000546F5" w:rsidRPr="001C59F5" w:rsidRDefault="000546F5" w:rsidP="004B36D8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A31FFE" w:rsidRPr="001C59F5" w:rsidRDefault="00A31FFE" w:rsidP="004B36D8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values </w:t>
            </w:r>
          </w:p>
          <w:p w:rsidR="000546F5" w:rsidRPr="001C59F5" w:rsidRDefault="00A31FFE" w:rsidP="004B36D8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  </w:t>
            </w:r>
            <w:r w:rsidR="000546F5" w:rsidRPr="001C59F5">
              <w:rPr>
                <w:rFonts w:ascii="Arial" w:hAnsi="Arial" w:cs="Arial"/>
              </w:rPr>
              <w:t>dou</w:t>
            </w:r>
            <w:r w:rsidRPr="001C59F5">
              <w:rPr>
                <w:rFonts w:ascii="Arial" w:hAnsi="Arial" w:cs="Arial"/>
              </w:rPr>
              <w:t>ble(cast(null as varchar(10)))</w:t>
            </w:r>
            <w:r w:rsidRPr="001C59F5">
              <w:rPr>
                <w:rFonts w:ascii="Arial" w:hAnsi="Arial" w:cs="Arial"/>
              </w:rPr>
              <w:br/>
              <w:t xml:space="preserve">  ,double(-1)</w:t>
            </w:r>
            <w:r w:rsidRPr="001C59F5">
              <w:rPr>
                <w:rFonts w:ascii="Arial" w:hAnsi="Arial" w:cs="Arial"/>
              </w:rPr>
              <w:br/>
              <w:t xml:space="preserve">  ,double(0)</w:t>
            </w:r>
            <w:r w:rsidRPr="001C59F5">
              <w:rPr>
                <w:rFonts w:ascii="Arial" w:hAnsi="Arial" w:cs="Arial"/>
              </w:rPr>
              <w:br/>
              <w:t xml:space="preserve">  </w:t>
            </w:r>
            <w:r w:rsidR="000546F5" w:rsidRPr="001C59F5">
              <w:rPr>
                <w:rFonts w:ascii="Arial" w:hAnsi="Arial" w:cs="Arial"/>
              </w:rPr>
              <w:t>,double(dec(1.23456, 7, 6))</w:t>
            </w:r>
          </w:p>
        </w:tc>
      </w:tr>
      <w:tr w:rsidR="000546F5" w:rsidRPr="001C59F5" w:rsidTr="00906DC8">
        <w:tc>
          <w:tcPr>
            <w:tcW w:w="1668" w:type="dxa"/>
            <w:shd w:val="clear" w:color="auto" w:fill="B3B3B3"/>
            <w:vAlign w:val="center"/>
          </w:tcPr>
          <w:p w:rsidR="000546F5" w:rsidRPr="001C59F5" w:rsidRDefault="000546F5" w:rsidP="004B36D8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546F5" w:rsidRPr="001C59F5" w:rsidRDefault="000546F5" w:rsidP="004B36D8">
            <w:pPr>
              <w:pStyle w:val="af"/>
              <w:ind w:firstLineChars="0" w:firstLine="0"/>
              <w:rPr>
                <w:rFonts w:ascii="Arial" w:hAnsi="Arial" w:cs="Arial"/>
              </w:rPr>
            </w:pPr>
          </w:p>
        </w:tc>
      </w:tr>
    </w:tbl>
    <w:p w:rsidR="000546F5" w:rsidRPr="001C59F5" w:rsidRDefault="000546F5" w:rsidP="000546F5">
      <w:pPr>
        <w:pStyle w:val="3"/>
        <w:rPr>
          <w:rFonts w:ascii="Arial" w:hAnsi="Arial" w:cs="Arial"/>
        </w:rPr>
      </w:pPr>
      <w:bookmarkStart w:id="33" w:name="_Toc279997906"/>
      <w:r w:rsidRPr="001C59F5">
        <w:rPr>
          <w:rFonts w:ascii="Arial" w:hAnsi="Arial" w:cs="Arial"/>
        </w:rPr>
        <w:t>ENCRYPT</w:t>
      </w:r>
      <w:bookmarkEnd w:id="33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0546F5" w:rsidRPr="001C59F5" w:rsidTr="00906DC8">
        <w:tc>
          <w:tcPr>
            <w:tcW w:w="1668" w:type="dxa"/>
            <w:shd w:val="clear" w:color="auto" w:fill="B3B3B3"/>
            <w:vAlign w:val="center"/>
          </w:tcPr>
          <w:p w:rsidR="000546F5" w:rsidRPr="001C59F5" w:rsidRDefault="000546F5" w:rsidP="004B36D8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546F5" w:rsidRPr="001C59F5" w:rsidRDefault="000546F5" w:rsidP="004B36D8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ENCRYPT (data-string-expression, password-string-expression, hint-string-expression) </w:t>
            </w:r>
          </w:p>
        </w:tc>
      </w:tr>
      <w:tr w:rsidR="000546F5" w:rsidRPr="001C59F5" w:rsidTr="00906DC8">
        <w:tc>
          <w:tcPr>
            <w:tcW w:w="1668" w:type="dxa"/>
            <w:shd w:val="clear" w:color="auto" w:fill="B3B3B3"/>
            <w:vAlign w:val="center"/>
          </w:tcPr>
          <w:p w:rsidR="000546F5" w:rsidRPr="001C59F5" w:rsidRDefault="000546F5" w:rsidP="004B36D8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546F5" w:rsidRPr="001C59F5" w:rsidRDefault="000546F5" w:rsidP="004B36D8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SYSIBM</w:t>
            </w:r>
          </w:p>
        </w:tc>
      </w:tr>
      <w:tr w:rsidR="000546F5" w:rsidRPr="001C59F5" w:rsidTr="00906DC8">
        <w:tc>
          <w:tcPr>
            <w:tcW w:w="1668" w:type="dxa"/>
            <w:shd w:val="clear" w:color="auto" w:fill="B3B3B3"/>
            <w:vAlign w:val="center"/>
          </w:tcPr>
          <w:p w:rsidR="000546F5" w:rsidRPr="001C59F5" w:rsidRDefault="000546F5" w:rsidP="004B36D8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546F5" w:rsidRPr="001C59F5" w:rsidRDefault="000546F5" w:rsidP="004B36D8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返回输入字符表达式加密值</w:t>
            </w:r>
          </w:p>
        </w:tc>
      </w:tr>
      <w:tr w:rsidR="000546F5" w:rsidRPr="001C59F5" w:rsidTr="00906DC8">
        <w:tc>
          <w:tcPr>
            <w:tcW w:w="1668" w:type="dxa"/>
            <w:shd w:val="clear" w:color="auto" w:fill="B3B3B3"/>
            <w:vAlign w:val="center"/>
          </w:tcPr>
          <w:p w:rsidR="000546F5" w:rsidRPr="001C59F5" w:rsidRDefault="000546F5" w:rsidP="004B36D8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546F5" w:rsidRPr="001C59F5" w:rsidRDefault="000546F5" w:rsidP="004B36D8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VARCHAR</w:t>
            </w:r>
          </w:p>
        </w:tc>
      </w:tr>
      <w:tr w:rsidR="000546F5" w:rsidRPr="001C59F5" w:rsidTr="00906DC8">
        <w:tc>
          <w:tcPr>
            <w:tcW w:w="1668" w:type="dxa"/>
            <w:shd w:val="clear" w:color="auto" w:fill="B3B3B3"/>
            <w:vAlign w:val="center"/>
          </w:tcPr>
          <w:p w:rsidR="000546F5" w:rsidRPr="001C59F5" w:rsidRDefault="000546F5" w:rsidP="004B36D8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546F5" w:rsidRPr="001C59F5" w:rsidRDefault="000546F5" w:rsidP="004B36D8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VARCHAR FOR BIT DATA</w:t>
            </w:r>
          </w:p>
        </w:tc>
      </w:tr>
      <w:tr w:rsidR="000546F5" w:rsidRPr="001C59F5" w:rsidTr="00906DC8">
        <w:tc>
          <w:tcPr>
            <w:tcW w:w="1668" w:type="dxa"/>
            <w:shd w:val="clear" w:color="auto" w:fill="B3B3B3"/>
            <w:vAlign w:val="center"/>
          </w:tcPr>
          <w:p w:rsidR="000546F5" w:rsidRPr="001C59F5" w:rsidRDefault="000546F5" w:rsidP="004B36D8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546F5" w:rsidRPr="001C59F5" w:rsidRDefault="000546F5" w:rsidP="004B36D8">
            <w:pPr>
              <w:pStyle w:val="af"/>
              <w:ind w:left="210" w:hangingChars="100" w:hanging="21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with tmp as (</w:t>
            </w:r>
            <w:r w:rsidRPr="001C59F5">
              <w:rPr>
                <w:rFonts w:ascii="Arial" w:hAnsi="Arial" w:cs="Arial"/>
              </w:rPr>
              <w:br/>
              <w:t xml:space="preserve">select id, name, </w:t>
            </w:r>
            <w:r w:rsidRPr="001C59F5">
              <w:rPr>
                <w:rFonts w:ascii="Arial" w:hAnsi="Arial" w:cs="Arial"/>
              </w:rPr>
              <w:br/>
              <w:t>encrypt(name,'that idiot','my brother') encrypt_hint_name,</w:t>
            </w:r>
            <w:r w:rsidRPr="001C59F5">
              <w:rPr>
                <w:rFonts w:ascii="Arial" w:hAnsi="Arial" w:cs="Arial"/>
              </w:rPr>
              <w:br/>
              <w:t>encrypt(name,'that idiot') encrypt_name</w:t>
            </w:r>
            <w:r w:rsidRPr="001C59F5">
              <w:rPr>
                <w:rFonts w:ascii="Arial" w:hAnsi="Arial" w:cs="Arial"/>
              </w:rPr>
              <w:br/>
              <w:t xml:space="preserve">from leo.staff                                              </w:t>
            </w:r>
          </w:p>
          <w:p w:rsidR="000546F5" w:rsidRPr="001C59F5" w:rsidRDefault="000546F5" w:rsidP="004B36D8">
            <w:pPr>
              <w:pStyle w:val="af"/>
              <w:ind w:firstLineChars="100" w:firstLine="21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where id &lt; 30</w:t>
            </w:r>
          </w:p>
          <w:p w:rsidR="000546F5" w:rsidRPr="001C59F5" w:rsidRDefault="000546F5" w:rsidP="004B36D8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)</w:t>
            </w:r>
            <w:r w:rsidRPr="001C59F5">
              <w:rPr>
                <w:rFonts w:ascii="Arial" w:hAnsi="Arial" w:cs="Arial"/>
              </w:rPr>
              <w:br/>
              <w:t xml:space="preserve">select id, name, encrypt_name, </w:t>
            </w:r>
            <w:r w:rsidRPr="001C59F5">
              <w:rPr>
                <w:rFonts w:ascii="Arial" w:hAnsi="Arial" w:cs="Arial"/>
              </w:rPr>
              <w:br/>
              <w:t>gethint(encrypt_hint_name) hint,</w:t>
            </w:r>
            <w:r w:rsidRPr="001C59F5">
              <w:rPr>
                <w:rFonts w:ascii="Arial" w:hAnsi="Arial" w:cs="Arial"/>
              </w:rPr>
              <w:br/>
              <w:t>gethint(encrypt_name) no_hint</w:t>
            </w:r>
            <w:r w:rsidRPr="001C59F5">
              <w:rPr>
                <w:rFonts w:ascii="Arial" w:hAnsi="Arial" w:cs="Arial"/>
              </w:rPr>
              <w:br/>
              <w:t>from tmp</w:t>
            </w:r>
          </w:p>
          <w:p w:rsidR="000546F5" w:rsidRPr="001C59F5" w:rsidRDefault="000546F5" w:rsidP="004B36D8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/* set encryption password </w:t>
            </w:r>
            <w:r w:rsidRPr="001C59F5">
              <w:rPr>
                <w:rFonts w:ascii="Arial" w:hAnsi="Arial" w:cs="Arial"/>
              </w:rPr>
              <w:t>指定当前</w:t>
            </w:r>
            <w:r w:rsidRPr="001C59F5">
              <w:rPr>
                <w:rFonts w:ascii="Arial" w:hAnsi="Arial" w:cs="Arial"/>
              </w:rPr>
              <w:t>session</w:t>
            </w:r>
            <w:r w:rsidRPr="001C59F5">
              <w:rPr>
                <w:rFonts w:ascii="Arial" w:hAnsi="Arial" w:cs="Arial"/>
              </w:rPr>
              <w:t>加密密码</w:t>
            </w:r>
            <w:r w:rsidRPr="001C59F5">
              <w:rPr>
                <w:rFonts w:ascii="Arial" w:hAnsi="Arial" w:cs="Arial"/>
              </w:rPr>
              <w:t xml:space="preserve"> */</w:t>
            </w:r>
          </w:p>
          <w:p w:rsidR="000546F5" w:rsidRPr="001C59F5" w:rsidRDefault="000546F5" w:rsidP="004B36D8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Create table emp (ssn varchar(24) for bit data);</w:t>
            </w:r>
          </w:p>
          <w:p w:rsidR="000546F5" w:rsidRPr="001C59F5" w:rsidRDefault="000546F5" w:rsidP="004B36D8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Set encryption password=’Leo20101129’;</w:t>
            </w:r>
          </w:p>
          <w:p w:rsidR="000546F5" w:rsidRPr="001C59F5" w:rsidRDefault="000546F5" w:rsidP="004B36D8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Insert into emp (ssn) values encrypt(‘289-46-8832’);</w:t>
            </w:r>
          </w:p>
        </w:tc>
      </w:tr>
      <w:tr w:rsidR="000546F5" w:rsidRPr="001C59F5" w:rsidTr="00906DC8">
        <w:tc>
          <w:tcPr>
            <w:tcW w:w="1668" w:type="dxa"/>
            <w:shd w:val="clear" w:color="auto" w:fill="B3B3B3"/>
            <w:vAlign w:val="center"/>
          </w:tcPr>
          <w:p w:rsidR="000546F5" w:rsidRPr="001C59F5" w:rsidRDefault="000546F5" w:rsidP="004B36D8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0546F5" w:rsidRPr="001C59F5" w:rsidRDefault="000546F5" w:rsidP="00221CC5">
            <w:pPr>
              <w:pStyle w:val="af"/>
              <w:numPr>
                <w:ilvl w:val="0"/>
                <w:numId w:val="33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Data-string-expression:</w:t>
            </w:r>
            <w:r w:rsidRPr="001C59F5">
              <w:rPr>
                <w:rFonts w:ascii="Arial" w:hAnsi="Arial" w:cs="Arial"/>
              </w:rPr>
              <w:t>不使用</w:t>
            </w:r>
            <w:r w:rsidRPr="001C59F5">
              <w:rPr>
                <w:rFonts w:ascii="Arial" w:hAnsi="Arial" w:cs="Arial"/>
              </w:rPr>
              <w:t>hint length=(0,32663);</w:t>
            </w:r>
            <w:r w:rsidRPr="001C59F5">
              <w:rPr>
                <w:rFonts w:ascii="Arial" w:hAnsi="Arial" w:cs="Arial"/>
              </w:rPr>
              <w:t>使用</w:t>
            </w:r>
            <w:r w:rsidRPr="001C59F5">
              <w:rPr>
                <w:rFonts w:ascii="Arial" w:hAnsi="Arial" w:cs="Arial"/>
              </w:rPr>
              <w:t>hint length=(0,32631)</w:t>
            </w:r>
          </w:p>
          <w:p w:rsidR="000546F5" w:rsidRPr="001C59F5" w:rsidRDefault="000546F5" w:rsidP="00221CC5">
            <w:pPr>
              <w:pStyle w:val="af"/>
              <w:numPr>
                <w:ilvl w:val="0"/>
                <w:numId w:val="33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password-string-expression: length=[6,127] bit, </w:t>
            </w:r>
            <w:r w:rsidRPr="001C59F5">
              <w:rPr>
                <w:rFonts w:ascii="Arial" w:hAnsi="Arial" w:cs="Arial"/>
              </w:rPr>
              <w:t>若</w:t>
            </w:r>
            <w:r w:rsidRPr="001C59F5">
              <w:rPr>
                <w:rFonts w:ascii="Arial" w:hAnsi="Arial" w:cs="Arial"/>
              </w:rPr>
              <w:t xml:space="preserve">null, </w:t>
            </w:r>
            <w:r w:rsidRPr="001C59F5">
              <w:rPr>
                <w:rFonts w:ascii="Arial" w:hAnsi="Arial" w:cs="Arial"/>
              </w:rPr>
              <w:t>则</w:t>
            </w:r>
            <w:r w:rsidRPr="001C59F5">
              <w:rPr>
                <w:rFonts w:ascii="Arial" w:hAnsi="Arial" w:cs="Arial"/>
              </w:rPr>
              <w:t xml:space="preserve">set encryption password </w:t>
            </w:r>
            <w:r w:rsidRPr="001C59F5">
              <w:rPr>
                <w:rFonts w:ascii="Arial" w:hAnsi="Arial" w:cs="Arial"/>
              </w:rPr>
              <w:t>指定当前</w:t>
            </w:r>
            <w:r w:rsidRPr="001C59F5">
              <w:rPr>
                <w:rFonts w:ascii="Arial" w:hAnsi="Arial" w:cs="Arial"/>
              </w:rPr>
              <w:t>session</w:t>
            </w:r>
            <w:r w:rsidRPr="001C59F5">
              <w:rPr>
                <w:rFonts w:ascii="Arial" w:hAnsi="Arial" w:cs="Arial"/>
              </w:rPr>
              <w:t>加密密码</w:t>
            </w:r>
          </w:p>
          <w:p w:rsidR="000546F5" w:rsidRPr="001C59F5" w:rsidRDefault="000546F5" w:rsidP="00221CC5">
            <w:pPr>
              <w:pStyle w:val="af"/>
              <w:numPr>
                <w:ilvl w:val="0"/>
                <w:numId w:val="33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hint-string-expression:length=[0,32] bit, </w:t>
            </w:r>
            <w:r w:rsidRPr="001C59F5">
              <w:rPr>
                <w:rFonts w:ascii="Arial" w:hAnsi="Arial" w:cs="Arial"/>
              </w:rPr>
              <w:t>使用</w:t>
            </w:r>
            <w:r w:rsidRPr="001C59F5">
              <w:rPr>
                <w:rFonts w:ascii="Arial" w:hAnsi="Arial" w:cs="Arial"/>
              </w:rPr>
              <w:t xml:space="preserve">GETHINE() </w:t>
            </w:r>
            <w:r w:rsidRPr="001C59F5">
              <w:rPr>
                <w:rFonts w:ascii="Arial" w:hAnsi="Arial" w:cs="Arial"/>
              </w:rPr>
              <w:t>函数查看</w:t>
            </w:r>
          </w:p>
        </w:tc>
      </w:tr>
    </w:tbl>
    <w:p w:rsidR="00F56748" w:rsidRPr="001C59F5" w:rsidRDefault="00F56748" w:rsidP="00F56748">
      <w:pPr>
        <w:pStyle w:val="3"/>
        <w:rPr>
          <w:rFonts w:ascii="Arial" w:hAnsi="Arial" w:cs="Arial"/>
        </w:rPr>
      </w:pPr>
      <w:bookmarkStart w:id="34" w:name="_Toc279997907"/>
      <w:r w:rsidRPr="001C59F5">
        <w:rPr>
          <w:rFonts w:ascii="Arial" w:hAnsi="Arial" w:cs="Arial"/>
        </w:rPr>
        <w:t>EXP</w:t>
      </w:r>
      <w:bookmarkEnd w:id="34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F56748" w:rsidRPr="001C59F5" w:rsidTr="00906DC8">
        <w:tc>
          <w:tcPr>
            <w:tcW w:w="1668" w:type="dxa"/>
            <w:shd w:val="clear" w:color="auto" w:fill="B3B3B3"/>
            <w:vAlign w:val="center"/>
          </w:tcPr>
          <w:p w:rsidR="00F56748" w:rsidRPr="001C59F5" w:rsidRDefault="00F56748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F56748" w:rsidRPr="001C59F5" w:rsidRDefault="00F56748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EXP(expression) </w:t>
            </w:r>
          </w:p>
        </w:tc>
      </w:tr>
      <w:tr w:rsidR="00F56748" w:rsidRPr="001C59F5" w:rsidTr="00906DC8">
        <w:tc>
          <w:tcPr>
            <w:tcW w:w="1668" w:type="dxa"/>
            <w:shd w:val="clear" w:color="auto" w:fill="B3B3B3"/>
            <w:vAlign w:val="center"/>
          </w:tcPr>
          <w:p w:rsidR="00F56748" w:rsidRPr="001C59F5" w:rsidRDefault="00F56748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F56748" w:rsidRPr="001C59F5" w:rsidRDefault="00F56748" w:rsidP="00F56748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SYSFUN</w:t>
            </w:r>
          </w:p>
        </w:tc>
      </w:tr>
      <w:tr w:rsidR="00F56748" w:rsidRPr="001C59F5" w:rsidTr="00906DC8">
        <w:tc>
          <w:tcPr>
            <w:tcW w:w="1668" w:type="dxa"/>
            <w:shd w:val="clear" w:color="auto" w:fill="B3B3B3"/>
            <w:vAlign w:val="center"/>
          </w:tcPr>
          <w:p w:rsidR="00F56748" w:rsidRPr="001C59F5" w:rsidRDefault="00F56748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F56748" w:rsidRPr="001C59F5" w:rsidRDefault="00533948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</w:t>
            </w:r>
            <w:r w:rsidRPr="001C59F5">
              <w:rPr>
                <w:rFonts w:ascii="Arial" w:hAnsi="Arial" w:cs="Arial"/>
              </w:rPr>
              <w:t>e</w:t>
            </w:r>
            <w:r w:rsidRPr="001C59F5">
              <w:rPr>
                <w:rFonts w:ascii="Arial" w:hAnsi="Arial" w:cs="Arial"/>
              </w:rPr>
              <w:t>的</w:t>
            </w:r>
            <w:r w:rsidRPr="001C59F5">
              <w:rPr>
                <w:rFonts w:ascii="Arial" w:hAnsi="Arial" w:cs="Arial"/>
              </w:rPr>
              <w:t>n</w:t>
            </w:r>
            <w:r w:rsidRPr="001C59F5">
              <w:rPr>
                <w:rFonts w:ascii="Arial" w:hAnsi="Arial" w:cs="Arial"/>
              </w:rPr>
              <w:t>次幂</w:t>
            </w:r>
            <w:r w:rsidR="0027323C" w:rsidRPr="001C59F5">
              <w:rPr>
                <w:rFonts w:ascii="Arial" w:hAnsi="Arial" w:cs="Arial"/>
              </w:rPr>
              <w:t xml:space="preserve"> </w:t>
            </w:r>
            <w:r w:rsidRPr="001C59F5">
              <w:rPr>
                <w:rFonts w:ascii="Arial" w:hAnsi="Arial" w:cs="Arial"/>
              </w:rPr>
              <w:t xml:space="preserve">(n </w:t>
            </w:r>
            <w:r w:rsidRPr="001C59F5">
              <w:rPr>
                <w:rFonts w:ascii="Arial" w:hAnsi="Arial" w:cs="Arial"/>
              </w:rPr>
              <w:t>输入参数</w:t>
            </w:r>
            <w:r w:rsidRPr="001C59F5">
              <w:rPr>
                <w:rFonts w:ascii="Arial" w:hAnsi="Arial" w:cs="Arial"/>
              </w:rPr>
              <w:t>)</w:t>
            </w:r>
          </w:p>
        </w:tc>
      </w:tr>
      <w:tr w:rsidR="00F56748" w:rsidRPr="001C59F5" w:rsidTr="00906DC8">
        <w:tc>
          <w:tcPr>
            <w:tcW w:w="1668" w:type="dxa"/>
            <w:shd w:val="clear" w:color="auto" w:fill="B3B3B3"/>
            <w:vAlign w:val="center"/>
          </w:tcPr>
          <w:p w:rsidR="00F56748" w:rsidRPr="001C59F5" w:rsidRDefault="00F56748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F56748" w:rsidRPr="001C59F5" w:rsidRDefault="00F56748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DOUBLE</w:t>
            </w:r>
          </w:p>
        </w:tc>
      </w:tr>
      <w:tr w:rsidR="00F56748" w:rsidRPr="001C59F5" w:rsidTr="00906DC8">
        <w:tc>
          <w:tcPr>
            <w:tcW w:w="1668" w:type="dxa"/>
            <w:shd w:val="clear" w:color="auto" w:fill="B3B3B3"/>
            <w:vAlign w:val="center"/>
          </w:tcPr>
          <w:p w:rsidR="00F56748" w:rsidRPr="001C59F5" w:rsidRDefault="00F56748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F56748" w:rsidRPr="001C59F5" w:rsidRDefault="00F56748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DOUBLE</w:t>
            </w:r>
          </w:p>
        </w:tc>
      </w:tr>
      <w:tr w:rsidR="00F56748" w:rsidRPr="001C59F5" w:rsidTr="00906DC8">
        <w:tc>
          <w:tcPr>
            <w:tcW w:w="1668" w:type="dxa"/>
            <w:shd w:val="clear" w:color="auto" w:fill="B3B3B3"/>
            <w:vAlign w:val="center"/>
          </w:tcPr>
          <w:p w:rsidR="00F56748" w:rsidRPr="001C59F5" w:rsidRDefault="00F56748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A31FFE" w:rsidRPr="001C59F5" w:rsidRDefault="00292B67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values </w:t>
            </w:r>
            <w:r w:rsidRPr="001C59F5">
              <w:rPr>
                <w:rFonts w:ascii="Arial" w:hAnsi="Arial" w:cs="Arial"/>
              </w:rPr>
              <w:br/>
            </w:r>
            <w:r w:rsidR="00A31FFE" w:rsidRPr="001C59F5">
              <w:rPr>
                <w:rFonts w:ascii="Arial" w:hAnsi="Arial" w:cs="Arial"/>
              </w:rPr>
              <w:t xml:space="preserve">  </w:t>
            </w:r>
            <w:r w:rsidRPr="001C59F5">
              <w:rPr>
                <w:rFonts w:ascii="Arial" w:hAnsi="Arial" w:cs="Arial"/>
              </w:rPr>
              <w:t>ln(exp(-1.0))</w:t>
            </w:r>
            <w:r w:rsidRPr="001C59F5">
              <w:rPr>
                <w:rFonts w:ascii="Arial" w:hAnsi="Arial" w:cs="Arial"/>
              </w:rPr>
              <w:br/>
            </w:r>
            <w:r w:rsidR="00A31FFE" w:rsidRPr="001C59F5">
              <w:rPr>
                <w:rFonts w:ascii="Arial" w:hAnsi="Arial" w:cs="Arial"/>
              </w:rPr>
              <w:t xml:space="preserve">  </w:t>
            </w:r>
            <w:r w:rsidRPr="001C59F5">
              <w:rPr>
                <w:rFonts w:ascii="Arial" w:hAnsi="Arial" w:cs="Arial"/>
              </w:rPr>
              <w:t>,ln(exp(0.0))</w:t>
            </w:r>
          </w:p>
          <w:p w:rsidR="00F56748" w:rsidRPr="001C59F5" w:rsidRDefault="00A31FFE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  </w:t>
            </w:r>
            <w:r w:rsidR="00292B67" w:rsidRPr="001C59F5">
              <w:rPr>
                <w:rFonts w:ascii="Arial" w:hAnsi="Arial" w:cs="Arial"/>
              </w:rPr>
              <w:t>,ln(exp(1.0))</w:t>
            </w:r>
          </w:p>
        </w:tc>
      </w:tr>
      <w:tr w:rsidR="00F56748" w:rsidRPr="001C59F5" w:rsidTr="00906DC8">
        <w:tc>
          <w:tcPr>
            <w:tcW w:w="1668" w:type="dxa"/>
            <w:shd w:val="clear" w:color="auto" w:fill="B3B3B3"/>
            <w:vAlign w:val="center"/>
          </w:tcPr>
          <w:p w:rsidR="00F56748" w:rsidRPr="001C59F5" w:rsidRDefault="00F56748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F56748" w:rsidRPr="001C59F5" w:rsidRDefault="00AD4168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与</w:t>
            </w:r>
            <w:r w:rsidRPr="001C59F5">
              <w:rPr>
                <w:rFonts w:ascii="Arial" w:hAnsi="Arial" w:cs="Arial"/>
              </w:rPr>
              <w:t xml:space="preserve">LN() </w:t>
            </w:r>
            <w:r w:rsidRPr="001C59F5">
              <w:rPr>
                <w:rFonts w:ascii="Arial" w:hAnsi="Arial" w:cs="Arial"/>
              </w:rPr>
              <w:t>互为反函数</w:t>
            </w:r>
          </w:p>
        </w:tc>
      </w:tr>
    </w:tbl>
    <w:p w:rsidR="00D92311" w:rsidRPr="001C59F5" w:rsidRDefault="00D92311" w:rsidP="00D92311">
      <w:pPr>
        <w:pStyle w:val="3"/>
        <w:rPr>
          <w:rFonts w:ascii="Arial" w:hAnsi="Arial" w:cs="Arial"/>
        </w:rPr>
      </w:pPr>
      <w:bookmarkStart w:id="35" w:name="_Toc279997908"/>
      <w:r w:rsidRPr="001C59F5">
        <w:rPr>
          <w:rFonts w:ascii="Arial" w:hAnsi="Arial" w:cs="Arial"/>
        </w:rPr>
        <w:t>GENERATE_UNIQUE</w:t>
      </w:r>
      <w:bookmarkEnd w:id="35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D92311" w:rsidRPr="001C59F5" w:rsidTr="00906DC8">
        <w:tc>
          <w:tcPr>
            <w:tcW w:w="1668" w:type="dxa"/>
            <w:shd w:val="clear" w:color="auto" w:fill="B3B3B3"/>
            <w:vAlign w:val="center"/>
          </w:tcPr>
          <w:p w:rsidR="00D92311" w:rsidRPr="001C59F5" w:rsidRDefault="00D92311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92311" w:rsidRPr="001C59F5" w:rsidRDefault="00D92311" w:rsidP="00800892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GENERATE_UNIQUE () </w:t>
            </w:r>
          </w:p>
        </w:tc>
      </w:tr>
      <w:tr w:rsidR="00D92311" w:rsidRPr="001C59F5" w:rsidTr="00906DC8">
        <w:tc>
          <w:tcPr>
            <w:tcW w:w="1668" w:type="dxa"/>
            <w:shd w:val="clear" w:color="auto" w:fill="B3B3B3"/>
            <w:vAlign w:val="center"/>
          </w:tcPr>
          <w:p w:rsidR="00D92311" w:rsidRPr="001C59F5" w:rsidRDefault="00D92311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92311" w:rsidRPr="001C59F5" w:rsidRDefault="00D92311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SYSIBM</w:t>
            </w:r>
          </w:p>
        </w:tc>
      </w:tr>
      <w:tr w:rsidR="00D92311" w:rsidRPr="001C59F5" w:rsidTr="00906DC8">
        <w:tc>
          <w:tcPr>
            <w:tcW w:w="1668" w:type="dxa"/>
            <w:shd w:val="clear" w:color="auto" w:fill="B3B3B3"/>
            <w:vAlign w:val="center"/>
          </w:tcPr>
          <w:p w:rsidR="00D92311" w:rsidRPr="001C59F5" w:rsidRDefault="00D92311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92311" w:rsidRPr="001C59F5" w:rsidRDefault="00E11947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返回根据</w:t>
            </w:r>
            <w:r w:rsidR="00800892" w:rsidRPr="001C59F5">
              <w:rPr>
                <w:rFonts w:ascii="Arial" w:hAnsi="Arial" w:cs="Arial"/>
              </w:rPr>
              <w:t>时间戳和节点号</w:t>
            </w:r>
            <w:r w:rsidR="00800892" w:rsidRPr="001C59F5">
              <w:rPr>
                <w:rFonts w:ascii="Arial" w:hAnsi="Arial" w:cs="Arial"/>
              </w:rPr>
              <w:t>(</w:t>
            </w:r>
            <w:r w:rsidR="00800892" w:rsidRPr="001C59F5">
              <w:rPr>
                <w:rFonts w:ascii="Arial" w:hAnsi="Arial" w:cs="Arial"/>
              </w:rPr>
              <w:t>多分区数据库</w:t>
            </w:r>
            <w:r w:rsidR="00800892" w:rsidRPr="001C59F5">
              <w:rPr>
                <w:rFonts w:ascii="Arial" w:hAnsi="Arial" w:cs="Arial"/>
              </w:rPr>
              <w:t>)</w:t>
            </w:r>
            <w:r w:rsidRPr="001C59F5">
              <w:rPr>
                <w:rFonts w:ascii="Arial" w:hAnsi="Arial" w:cs="Arial"/>
              </w:rPr>
              <w:t>产生的</w:t>
            </w:r>
            <w:r w:rsidR="00800892" w:rsidRPr="001C59F5">
              <w:rPr>
                <w:rFonts w:ascii="Arial" w:hAnsi="Arial" w:cs="Arial"/>
              </w:rPr>
              <w:t>唯一键值</w:t>
            </w:r>
          </w:p>
        </w:tc>
      </w:tr>
      <w:tr w:rsidR="00D92311" w:rsidRPr="001C59F5" w:rsidTr="00906DC8">
        <w:tc>
          <w:tcPr>
            <w:tcW w:w="1668" w:type="dxa"/>
            <w:shd w:val="clear" w:color="auto" w:fill="B3B3B3"/>
            <w:vAlign w:val="center"/>
          </w:tcPr>
          <w:p w:rsidR="00D92311" w:rsidRPr="001C59F5" w:rsidRDefault="00D92311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92311" w:rsidRPr="001C59F5" w:rsidRDefault="00DF5E15" w:rsidP="00762D35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--</w:t>
            </w:r>
          </w:p>
        </w:tc>
      </w:tr>
      <w:tr w:rsidR="00D92311" w:rsidRPr="001C59F5" w:rsidTr="00906DC8">
        <w:tc>
          <w:tcPr>
            <w:tcW w:w="1668" w:type="dxa"/>
            <w:shd w:val="clear" w:color="auto" w:fill="B3B3B3"/>
            <w:vAlign w:val="center"/>
          </w:tcPr>
          <w:p w:rsidR="00D92311" w:rsidRPr="001C59F5" w:rsidRDefault="00D92311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92311" w:rsidRPr="001C59F5" w:rsidRDefault="00762D35" w:rsidP="00762D35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CHAR(13) FOR BIT DATA</w:t>
            </w:r>
          </w:p>
        </w:tc>
      </w:tr>
      <w:tr w:rsidR="00D92311" w:rsidRPr="001C59F5" w:rsidTr="00906DC8">
        <w:tc>
          <w:tcPr>
            <w:tcW w:w="1668" w:type="dxa"/>
            <w:shd w:val="clear" w:color="auto" w:fill="B3B3B3"/>
            <w:vAlign w:val="center"/>
          </w:tcPr>
          <w:p w:rsidR="00D92311" w:rsidRPr="001C59F5" w:rsidRDefault="00D92311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A31FFE" w:rsidRPr="001C59F5" w:rsidRDefault="00A31FFE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values (</w:t>
            </w:r>
          </w:p>
          <w:p w:rsidR="00D92311" w:rsidRPr="001C59F5" w:rsidRDefault="00A31FFE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  generate_unique()</w:t>
            </w:r>
            <w:r w:rsidRPr="001C59F5">
              <w:rPr>
                <w:rFonts w:ascii="Arial" w:hAnsi="Arial" w:cs="Arial"/>
              </w:rPr>
              <w:br/>
              <w:t xml:space="preserve">  ,timestamp(generate_unique()) </w:t>
            </w:r>
            <w:r w:rsidRPr="001C59F5">
              <w:rPr>
                <w:rFonts w:ascii="Arial" w:hAnsi="Arial" w:cs="Arial"/>
              </w:rPr>
              <w:br/>
              <w:t xml:space="preserve">  </w:t>
            </w:r>
            <w:r w:rsidR="003E5CC0" w:rsidRPr="001C59F5">
              <w:rPr>
                <w:rFonts w:ascii="Arial" w:hAnsi="Arial" w:cs="Arial"/>
              </w:rPr>
              <w:t>,timestamp(generate_unique())+current timezone</w:t>
            </w:r>
            <w:r w:rsidR="003E5CC0" w:rsidRPr="001C59F5">
              <w:rPr>
                <w:rFonts w:ascii="Arial" w:hAnsi="Arial" w:cs="Arial"/>
              </w:rPr>
              <w:br/>
              <w:t>)</w:t>
            </w:r>
          </w:p>
        </w:tc>
      </w:tr>
      <w:tr w:rsidR="00D92311" w:rsidRPr="001C59F5" w:rsidTr="00906DC8">
        <w:tc>
          <w:tcPr>
            <w:tcW w:w="1668" w:type="dxa"/>
            <w:shd w:val="clear" w:color="auto" w:fill="B3B3B3"/>
            <w:vAlign w:val="center"/>
          </w:tcPr>
          <w:p w:rsidR="00D92311" w:rsidRPr="001C59F5" w:rsidRDefault="00D92311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92311" w:rsidRPr="001C59F5" w:rsidRDefault="00800892" w:rsidP="00800892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当多事务并发时</w:t>
            </w:r>
            <w:r w:rsidRPr="001C59F5">
              <w:rPr>
                <w:rFonts w:ascii="Arial" w:hAnsi="Arial" w:cs="Arial"/>
              </w:rPr>
              <w:t xml:space="preserve">, </w:t>
            </w:r>
            <w:r w:rsidRPr="001C59F5">
              <w:rPr>
                <w:rFonts w:ascii="Arial" w:hAnsi="Arial" w:cs="Arial"/>
              </w:rPr>
              <w:t>函数有可能返回非唯一值</w:t>
            </w:r>
            <w:r w:rsidRPr="001C59F5">
              <w:rPr>
                <w:rFonts w:ascii="Arial" w:hAnsi="Arial" w:cs="Arial"/>
              </w:rPr>
              <w:t xml:space="preserve">, </w:t>
            </w:r>
            <w:r w:rsidR="007861CE" w:rsidRPr="001C59F5">
              <w:rPr>
                <w:rFonts w:ascii="Arial" w:hAnsi="Arial" w:cs="Arial"/>
              </w:rPr>
              <w:t>不建议用于</w:t>
            </w:r>
            <w:r w:rsidRPr="001C59F5">
              <w:rPr>
                <w:rFonts w:ascii="Arial" w:hAnsi="Arial" w:cs="Arial"/>
              </w:rPr>
              <w:t>主键</w:t>
            </w:r>
            <w:r w:rsidR="007861CE" w:rsidRPr="001C59F5">
              <w:rPr>
                <w:rFonts w:ascii="Arial" w:hAnsi="Arial" w:cs="Arial"/>
              </w:rPr>
              <w:t>生成</w:t>
            </w:r>
            <w:r w:rsidRPr="001C59F5">
              <w:rPr>
                <w:rFonts w:ascii="Arial" w:hAnsi="Arial" w:cs="Arial"/>
              </w:rPr>
              <w:t xml:space="preserve"> </w:t>
            </w:r>
          </w:p>
        </w:tc>
      </w:tr>
    </w:tbl>
    <w:p w:rsidR="000546F5" w:rsidRPr="001C59F5" w:rsidRDefault="000546F5" w:rsidP="000546F5">
      <w:pPr>
        <w:pStyle w:val="3"/>
        <w:rPr>
          <w:rFonts w:ascii="Arial" w:hAnsi="Arial" w:cs="Arial"/>
        </w:rPr>
      </w:pPr>
      <w:bookmarkStart w:id="36" w:name="_Toc279997909"/>
      <w:r w:rsidRPr="001C59F5">
        <w:rPr>
          <w:rFonts w:ascii="Arial" w:hAnsi="Arial" w:cs="Arial"/>
        </w:rPr>
        <w:t>HEX</w:t>
      </w:r>
      <w:bookmarkEnd w:id="36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8872BB" w:rsidRPr="001C59F5" w:rsidTr="00906DC8">
        <w:tc>
          <w:tcPr>
            <w:tcW w:w="1668" w:type="dxa"/>
            <w:shd w:val="clear" w:color="auto" w:fill="B3B3B3"/>
            <w:vAlign w:val="center"/>
          </w:tcPr>
          <w:p w:rsidR="008872BB" w:rsidRPr="001C59F5" w:rsidRDefault="008872BB" w:rsidP="000C60CD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8872BB" w:rsidRPr="001C59F5" w:rsidRDefault="008872BB" w:rsidP="000C60C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HEX (expression) </w:t>
            </w:r>
          </w:p>
        </w:tc>
      </w:tr>
      <w:tr w:rsidR="008872BB" w:rsidRPr="001C59F5" w:rsidTr="00906DC8">
        <w:tc>
          <w:tcPr>
            <w:tcW w:w="1668" w:type="dxa"/>
            <w:shd w:val="clear" w:color="auto" w:fill="B3B3B3"/>
            <w:vAlign w:val="center"/>
          </w:tcPr>
          <w:p w:rsidR="008872BB" w:rsidRPr="001C59F5" w:rsidRDefault="008872BB" w:rsidP="000C60CD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8872BB" w:rsidRPr="001C59F5" w:rsidRDefault="008872BB" w:rsidP="000C60C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SYSIBM</w:t>
            </w:r>
          </w:p>
        </w:tc>
      </w:tr>
      <w:tr w:rsidR="008872BB" w:rsidRPr="001C59F5" w:rsidTr="00906DC8">
        <w:tc>
          <w:tcPr>
            <w:tcW w:w="1668" w:type="dxa"/>
            <w:shd w:val="clear" w:color="auto" w:fill="B3B3B3"/>
            <w:vAlign w:val="center"/>
          </w:tcPr>
          <w:p w:rsidR="008872BB" w:rsidRPr="001C59F5" w:rsidRDefault="008872BB" w:rsidP="000C60CD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8872BB" w:rsidRPr="001C59F5" w:rsidRDefault="008872BB" w:rsidP="000C60C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返回表达式</w:t>
            </w:r>
            <w:r w:rsidRPr="001C59F5">
              <w:rPr>
                <w:rFonts w:ascii="Arial" w:hAnsi="Arial" w:cs="Arial"/>
              </w:rPr>
              <w:t>16</w:t>
            </w:r>
            <w:r w:rsidRPr="001C59F5">
              <w:rPr>
                <w:rFonts w:ascii="Arial" w:hAnsi="Arial" w:cs="Arial"/>
              </w:rPr>
              <w:t>进制字符串表示</w:t>
            </w:r>
          </w:p>
        </w:tc>
      </w:tr>
      <w:tr w:rsidR="008872BB" w:rsidRPr="001C59F5" w:rsidTr="00906DC8">
        <w:tc>
          <w:tcPr>
            <w:tcW w:w="1668" w:type="dxa"/>
            <w:shd w:val="clear" w:color="auto" w:fill="B3B3B3"/>
            <w:vAlign w:val="center"/>
          </w:tcPr>
          <w:p w:rsidR="008872BB" w:rsidRPr="001C59F5" w:rsidRDefault="008872BB" w:rsidP="000C60CD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8872BB" w:rsidRPr="001C59F5" w:rsidRDefault="00103B9B" w:rsidP="00103B9B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any-builtin-type</w:t>
            </w:r>
          </w:p>
        </w:tc>
      </w:tr>
      <w:tr w:rsidR="008872BB" w:rsidRPr="001C59F5" w:rsidTr="00906DC8">
        <w:tc>
          <w:tcPr>
            <w:tcW w:w="1668" w:type="dxa"/>
            <w:shd w:val="clear" w:color="auto" w:fill="B3B3B3"/>
            <w:vAlign w:val="center"/>
          </w:tcPr>
          <w:p w:rsidR="008872BB" w:rsidRPr="001C59F5" w:rsidRDefault="008872BB" w:rsidP="000C60CD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8872BB" w:rsidRPr="001C59F5" w:rsidRDefault="00103B9B" w:rsidP="008B43EB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VARCHAR</w:t>
            </w:r>
          </w:p>
        </w:tc>
      </w:tr>
      <w:tr w:rsidR="008872BB" w:rsidRPr="001C59F5" w:rsidTr="00906DC8">
        <w:tc>
          <w:tcPr>
            <w:tcW w:w="1668" w:type="dxa"/>
            <w:shd w:val="clear" w:color="auto" w:fill="B3B3B3"/>
            <w:vAlign w:val="center"/>
          </w:tcPr>
          <w:p w:rsidR="008872BB" w:rsidRPr="001C59F5" w:rsidRDefault="008872BB" w:rsidP="000C60CD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A31FFE" w:rsidRPr="001C59F5" w:rsidRDefault="008872BB" w:rsidP="000C60C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values </w:t>
            </w:r>
          </w:p>
          <w:p w:rsidR="008872BB" w:rsidRPr="001C59F5" w:rsidRDefault="00A31FFE" w:rsidP="000C60C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  </w:t>
            </w:r>
            <w:r w:rsidR="008872BB" w:rsidRPr="001C59F5">
              <w:rPr>
                <w:rFonts w:ascii="Arial" w:hAnsi="Arial" w:cs="Arial"/>
              </w:rPr>
              <w:t>hex('A')</w:t>
            </w:r>
            <w:r w:rsidR="008872BB" w:rsidRPr="001C59F5">
              <w:rPr>
                <w:rFonts w:ascii="Arial" w:hAnsi="Arial" w:cs="Arial"/>
              </w:rPr>
              <w:br/>
            </w:r>
            <w:r w:rsidRPr="001C59F5">
              <w:rPr>
                <w:rFonts w:ascii="Arial" w:hAnsi="Arial" w:cs="Arial"/>
              </w:rPr>
              <w:t xml:space="preserve">  </w:t>
            </w:r>
            <w:r w:rsidR="008872BB" w:rsidRPr="001C59F5">
              <w:rPr>
                <w:rFonts w:ascii="Arial" w:hAnsi="Arial" w:cs="Arial"/>
              </w:rPr>
              <w:t>,</w:t>
            </w:r>
            <w:r w:rsidRPr="001C59F5">
              <w:rPr>
                <w:rFonts w:ascii="Arial" w:hAnsi="Arial" w:cs="Arial"/>
              </w:rPr>
              <w:t>hex(1)</w:t>
            </w:r>
            <w:r w:rsidRPr="001C59F5">
              <w:rPr>
                <w:rFonts w:ascii="Arial" w:hAnsi="Arial" w:cs="Arial"/>
              </w:rPr>
              <w:br/>
              <w:t xml:space="preserve">  ,</w:t>
            </w:r>
            <w:r w:rsidR="008872BB" w:rsidRPr="001C59F5">
              <w:rPr>
                <w:rFonts w:ascii="Arial" w:hAnsi="Arial" w:cs="Arial"/>
              </w:rPr>
              <w:t>hex(flo</w:t>
            </w:r>
            <w:r w:rsidRPr="001C59F5">
              <w:rPr>
                <w:rFonts w:ascii="Arial" w:hAnsi="Arial" w:cs="Arial"/>
              </w:rPr>
              <w:t>at(1.0))</w:t>
            </w:r>
            <w:r w:rsidRPr="001C59F5">
              <w:rPr>
                <w:rFonts w:ascii="Arial" w:hAnsi="Arial" w:cs="Arial"/>
              </w:rPr>
              <w:br/>
              <w:t xml:space="preserve">  ,hex(dec(1.0))</w:t>
            </w:r>
            <w:r w:rsidRPr="001C59F5">
              <w:rPr>
                <w:rFonts w:ascii="Arial" w:hAnsi="Arial" w:cs="Arial"/>
              </w:rPr>
              <w:br/>
              <w:t xml:space="preserve">  ,hex(current date)</w:t>
            </w:r>
            <w:r w:rsidRPr="001C59F5">
              <w:rPr>
                <w:rFonts w:ascii="Arial" w:hAnsi="Arial" w:cs="Arial"/>
              </w:rPr>
              <w:br/>
              <w:t xml:space="preserve">  ,hex(current time)</w:t>
            </w:r>
            <w:r w:rsidRPr="001C59F5">
              <w:rPr>
                <w:rFonts w:ascii="Arial" w:hAnsi="Arial" w:cs="Arial"/>
              </w:rPr>
              <w:br/>
              <w:t xml:space="preserve">  ,</w:t>
            </w:r>
            <w:r w:rsidR="008872BB" w:rsidRPr="001C59F5">
              <w:rPr>
                <w:rFonts w:ascii="Arial" w:hAnsi="Arial" w:cs="Arial"/>
              </w:rPr>
              <w:t>hex(current timestamp)</w:t>
            </w:r>
          </w:p>
        </w:tc>
      </w:tr>
      <w:tr w:rsidR="008872BB" w:rsidRPr="001C59F5" w:rsidTr="00906DC8">
        <w:tc>
          <w:tcPr>
            <w:tcW w:w="1668" w:type="dxa"/>
            <w:shd w:val="clear" w:color="auto" w:fill="B3B3B3"/>
            <w:vAlign w:val="center"/>
          </w:tcPr>
          <w:p w:rsidR="008872BB" w:rsidRPr="001C59F5" w:rsidRDefault="008872BB" w:rsidP="000C60CD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8872BB" w:rsidRPr="001C59F5" w:rsidRDefault="008872BB" w:rsidP="000C60C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datetime-expression </w:t>
            </w:r>
            <w:r w:rsidRPr="001C59F5">
              <w:rPr>
                <w:rFonts w:ascii="Arial" w:hAnsi="Arial" w:cs="Arial"/>
              </w:rPr>
              <w:t>数据类型</w:t>
            </w:r>
            <w:r w:rsidRPr="001C59F5">
              <w:rPr>
                <w:rFonts w:ascii="Arial" w:hAnsi="Arial" w:cs="Arial"/>
              </w:rPr>
              <w:t>:</w:t>
            </w:r>
          </w:p>
          <w:p w:rsidR="008872BB" w:rsidRPr="001C59F5" w:rsidRDefault="008872BB" w:rsidP="000C60C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date </w:t>
            </w:r>
            <w:r w:rsidRPr="001C59F5">
              <w:rPr>
                <w:rFonts w:ascii="Arial" w:hAnsi="Arial" w:cs="Arial"/>
              </w:rPr>
              <w:t>返回值为</w:t>
            </w:r>
            <w:r w:rsidRPr="001C59F5">
              <w:rPr>
                <w:rFonts w:ascii="Arial" w:hAnsi="Arial" w:cs="Arial"/>
              </w:rPr>
              <w:t>yyyymmdd</w:t>
            </w:r>
          </w:p>
          <w:p w:rsidR="008872BB" w:rsidRPr="001C59F5" w:rsidRDefault="008872BB" w:rsidP="000C60C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time </w:t>
            </w:r>
            <w:r w:rsidRPr="001C59F5">
              <w:rPr>
                <w:rFonts w:ascii="Arial" w:hAnsi="Arial" w:cs="Arial"/>
              </w:rPr>
              <w:t>返回值为</w:t>
            </w:r>
            <w:r w:rsidRPr="001C59F5">
              <w:rPr>
                <w:rFonts w:ascii="Arial" w:hAnsi="Arial" w:cs="Arial"/>
              </w:rPr>
              <w:t>hhmmss</w:t>
            </w:r>
          </w:p>
          <w:p w:rsidR="008872BB" w:rsidRPr="001C59F5" w:rsidRDefault="008872BB" w:rsidP="000C60C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timestamp </w:t>
            </w:r>
            <w:r w:rsidRPr="001C59F5">
              <w:rPr>
                <w:rFonts w:ascii="Arial" w:hAnsi="Arial" w:cs="Arial"/>
              </w:rPr>
              <w:t>返回值为</w:t>
            </w:r>
            <w:r w:rsidRPr="001C59F5">
              <w:rPr>
                <w:rFonts w:ascii="Arial" w:hAnsi="Arial" w:cs="Arial"/>
              </w:rPr>
              <w:t xml:space="preserve"> yyyymmddhhmmss (microseconds</w:t>
            </w:r>
            <w:r w:rsidRPr="001C59F5">
              <w:rPr>
                <w:rFonts w:ascii="Arial" w:hAnsi="Arial" w:cs="Arial"/>
              </w:rPr>
              <w:t>忽略</w:t>
            </w:r>
            <w:r w:rsidRPr="001C59F5">
              <w:rPr>
                <w:rFonts w:ascii="Arial" w:hAnsi="Arial" w:cs="Arial"/>
              </w:rPr>
              <w:t>)</w:t>
            </w:r>
          </w:p>
        </w:tc>
      </w:tr>
    </w:tbl>
    <w:p w:rsidR="00D907AD" w:rsidRPr="001C59F5" w:rsidRDefault="00D907AD" w:rsidP="00D907AD">
      <w:pPr>
        <w:pStyle w:val="3"/>
        <w:rPr>
          <w:rFonts w:ascii="Arial" w:hAnsi="Arial" w:cs="Arial"/>
        </w:rPr>
      </w:pPr>
      <w:bookmarkStart w:id="37" w:name="_Toc279997910"/>
      <w:r w:rsidRPr="001C59F5">
        <w:rPr>
          <w:rFonts w:ascii="Arial" w:hAnsi="Arial" w:cs="Arial"/>
        </w:rPr>
        <w:t>HOUR</w:t>
      </w:r>
      <w:bookmarkEnd w:id="37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D907AD" w:rsidRPr="001C59F5" w:rsidTr="00906DC8">
        <w:tc>
          <w:tcPr>
            <w:tcW w:w="1668" w:type="dxa"/>
            <w:shd w:val="clear" w:color="auto" w:fill="B3B3B3"/>
            <w:vAlign w:val="center"/>
          </w:tcPr>
          <w:p w:rsidR="00D907AD" w:rsidRPr="001C59F5" w:rsidRDefault="00D907AD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907AD" w:rsidRPr="001C59F5" w:rsidRDefault="00D907AD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HOUR (expression) </w:t>
            </w:r>
          </w:p>
        </w:tc>
      </w:tr>
      <w:tr w:rsidR="00D907AD" w:rsidRPr="001C59F5" w:rsidTr="00906DC8">
        <w:tc>
          <w:tcPr>
            <w:tcW w:w="1668" w:type="dxa"/>
            <w:shd w:val="clear" w:color="auto" w:fill="B3B3B3"/>
            <w:vAlign w:val="center"/>
          </w:tcPr>
          <w:p w:rsidR="00D907AD" w:rsidRPr="001C59F5" w:rsidRDefault="00D907AD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907AD" w:rsidRPr="001C59F5" w:rsidRDefault="00D907AD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SYSIBM</w:t>
            </w:r>
          </w:p>
        </w:tc>
      </w:tr>
      <w:tr w:rsidR="00D907AD" w:rsidRPr="001C59F5" w:rsidTr="00906DC8">
        <w:tc>
          <w:tcPr>
            <w:tcW w:w="1668" w:type="dxa"/>
            <w:shd w:val="clear" w:color="auto" w:fill="B3B3B3"/>
            <w:vAlign w:val="center"/>
          </w:tcPr>
          <w:p w:rsidR="00D907AD" w:rsidRPr="001C59F5" w:rsidRDefault="00D907AD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E0087D" w:rsidRPr="001C59F5" w:rsidRDefault="00D907AD" w:rsidP="00E0087D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返回输入参数</w:t>
            </w:r>
            <w:r w:rsidR="00E0087D" w:rsidRPr="001C59F5">
              <w:rPr>
                <w:rFonts w:ascii="Arial" w:hAnsi="Arial" w:cs="Arial"/>
              </w:rPr>
              <w:t>的小时部分</w:t>
            </w:r>
          </w:p>
        </w:tc>
      </w:tr>
      <w:tr w:rsidR="00D907AD" w:rsidRPr="001C59F5" w:rsidTr="00906DC8">
        <w:tc>
          <w:tcPr>
            <w:tcW w:w="1668" w:type="dxa"/>
            <w:shd w:val="clear" w:color="auto" w:fill="B3B3B3"/>
            <w:vAlign w:val="center"/>
          </w:tcPr>
          <w:p w:rsidR="00D907AD" w:rsidRPr="001C59F5" w:rsidRDefault="00D907AD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907AD" w:rsidRPr="001C59F5" w:rsidRDefault="001522DB" w:rsidP="00CB5BFA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VARCHAR</w:t>
            </w:r>
          </w:p>
          <w:p w:rsidR="001522DB" w:rsidRPr="001C59F5" w:rsidRDefault="001522DB" w:rsidP="00CB5BFA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TIME</w:t>
            </w:r>
          </w:p>
          <w:p w:rsidR="001522DB" w:rsidRPr="001C59F5" w:rsidRDefault="001522DB" w:rsidP="00821462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TIMESTAMP</w:t>
            </w:r>
          </w:p>
        </w:tc>
      </w:tr>
      <w:tr w:rsidR="00D907AD" w:rsidRPr="001C59F5" w:rsidTr="00906DC8">
        <w:tc>
          <w:tcPr>
            <w:tcW w:w="1668" w:type="dxa"/>
            <w:shd w:val="clear" w:color="auto" w:fill="B3B3B3"/>
            <w:vAlign w:val="center"/>
          </w:tcPr>
          <w:p w:rsidR="00D907AD" w:rsidRPr="001C59F5" w:rsidRDefault="00D907AD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907AD" w:rsidRPr="001C59F5" w:rsidRDefault="001522DB" w:rsidP="001522DB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INTEGER</w:t>
            </w:r>
          </w:p>
        </w:tc>
      </w:tr>
      <w:tr w:rsidR="00D907AD" w:rsidRPr="001C59F5" w:rsidTr="00906DC8">
        <w:tc>
          <w:tcPr>
            <w:tcW w:w="1668" w:type="dxa"/>
            <w:shd w:val="clear" w:color="auto" w:fill="B3B3B3"/>
            <w:vAlign w:val="center"/>
          </w:tcPr>
          <w:p w:rsidR="00D907AD" w:rsidRPr="001C59F5" w:rsidRDefault="00D907AD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907AD" w:rsidRPr="001C59F5" w:rsidRDefault="00821462" w:rsidP="00821462">
            <w:pPr>
              <w:pStyle w:val="af"/>
              <w:ind w:left="210" w:hangingChars="100" w:hanging="21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values </w:t>
            </w:r>
            <w:r w:rsidRPr="001C59F5">
              <w:rPr>
                <w:rFonts w:ascii="Arial" w:hAnsi="Arial" w:cs="Arial"/>
              </w:rPr>
              <w:br/>
              <w:t>hour(current time)</w:t>
            </w:r>
            <w:r w:rsidRPr="001C59F5">
              <w:rPr>
                <w:rFonts w:ascii="Arial" w:hAnsi="Arial" w:cs="Arial"/>
              </w:rPr>
              <w:br/>
              <w:t>,hour(time(</w:t>
            </w:r>
            <w:r w:rsidR="00AD0D28" w:rsidRPr="001C59F5">
              <w:rPr>
                <w:rFonts w:ascii="Arial" w:hAnsi="Arial" w:cs="Arial"/>
              </w:rPr>
              <w:t>'23:59:59</w:t>
            </w:r>
            <w:r w:rsidRPr="001C59F5">
              <w:rPr>
                <w:rFonts w:ascii="Arial" w:hAnsi="Arial" w:cs="Arial"/>
              </w:rPr>
              <w:t>'))</w:t>
            </w:r>
            <w:r w:rsidRPr="001C59F5">
              <w:rPr>
                <w:rFonts w:ascii="Arial" w:hAnsi="Arial" w:cs="Arial"/>
              </w:rPr>
              <w:br/>
              <w:t>,hour(current time)-hour(time(</w:t>
            </w:r>
            <w:r w:rsidR="00002988" w:rsidRPr="001C59F5">
              <w:rPr>
                <w:rFonts w:ascii="Arial" w:hAnsi="Arial" w:cs="Arial"/>
              </w:rPr>
              <w:t>'23:59:59</w:t>
            </w:r>
            <w:r w:rsidRPr="001C59F5">
              <w:rPr>
                <w:rFonts w:ascii="Arial" w:hAnsi="Arial" w:cs="Arial"/>
              </w:rPr>
              <w:t>'))</w:t>
            </w:r>
          </w:p>
        </w:tc>
      </w:tr>
      <w:tr w:rsidR="00D907AD" w:rsidRPr="001C59F5" w:rsidTr="00906DC8">
        <w:tc>
          <w:tcPr>
            <w:tcW w:w="1668" w:type="dxa"/>
            <w:shd w:val="clear" w:color="auto" w:fill="B3B3B3"/>
            <w:vAlign w:val="center"/>
          </w:tcPr>
          <w:p w:rsidR="00D907AD" w:rsidRPr="001C59F5" w:rsidRDefault="00D907AD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907AD" w:rsidRPr="001C59F5" w:rsidRDefault="00821462" w:rsidP="00221CC5">
            <w:pPr>
              <w:pStyle w:val="af"/>
              <w:numPr>
                <w:ilvl w:val="0"/>
                <w:numId w:val="37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当输入参数为</w:t>
            </w:r>
            <w:r w:rsidRPr="001C59F5">
              <w:rPr>
                <w:rFonts w:ascii="Arial" w:hAnsi="Arial" w:cs="Arial"/>
              </w:rPr>
              <w:t xml:space="preserve">TIME/TIMESTAMP, </w:t>
            </w:r>
            <w:r w:rsidR="007C7272" w:rsidRPr="001C59F5">
              <w:rPr>
                <w:rFonts w:ascii="Arial" w:hAnsi="Arial" w:cs="Arial"/>
              </w:rPr>
              <w:t>返回值范围</w:t>
            </w:r>
            <w:r w:rsidR="007C7272" w:rsidRPr="001C59F5">
              <w:rPr>
                <w:rFonts w:ascii="Arial" w:hAnsi="Arial" w:cs="Arial"/>
              </w:rPr>
              <w:t>[0,</w:t>
            </w:r>
            <w:r w:rsidR="004B54AB" w:rsidRPr="001C59F5">
              <w:rPr>
                <w:rFonts w:ascii="Arial" w:hAnsi="Arial" w:cs="Arial"/>
              </w:rPr>
              <w:t xml:space="preserve"> </w:t>
            </w:r>
            <w:r w:rsidR="007C7272" w:rsidRPr="001C59F5">
              <w:rPr>
                <w:rFonts w:ascii="Arial" w:hAnsi="Arial" w:cs="Arial"/>
              </w:rPr>
              <w:t>24]</w:t>
            </w:r>
          </w:p>
          <w:p w:rsidR="00821462" w:rsidRPr="001C59F5" w:rsidRDefault="00821462" w:rsidP="00221CC5">
            <w:pPr>
              <w:pStyle w:val="af"/>
              <w:numPr>
                <w:ilvl w:val="0"/>
                <w:numId w:val="37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当输入参数为</w:t>
            </w:r>
            <w:r w:rsidRPr="001C59F5">
              <w:rPr>
                <w:rFonts w:ascii="Arial" w:hAnsi="Arial" w:cs="Arial"/>
              </w:rPr>
              <w:t xml:space="preserve">TIME/TIMESTAMP DURATION, </w:t>
            </w:r>
            <w:r w:rsidRPr="001C59F5">
              <w:rPr>
                <w:rFonts w:ascii="Arial" w:hAnsi="Arial" w:cs="Arial"/>
              </w:rPr>
              <w:t>返回值范围</w:t>
            </w:r>
            <w:r w:rsidRPr="001C59F5">
              <w:rPr>
                <w:rFonts w:ascii="Arial" w:hAnsi="Arial" w:cs="Arial"/>
              </w:rPr>
              <w:t>[</w:t>
            </w:r>
            <w:r w:rsidR="00AA4D8E" w:rsidRPr="001C59F5">
              <w:rPr>
                <w:rFonts w:ascii="Arial" w:hAnsi="Arial" w:cs="Arial"/>
              </w:rPr>
              <w:t>-24,</w:t>
            </w:r>
            <w:r w:rsidR="004B54AB" w:rsidRPr="001C59F5">
              <w:rPr>
                <w:rFonts w:ascii="Arial" w:hAnsi="Arial" w:cs="Arial"/>
              </w:rPr>
              <w:t xml:space="preserve"> </w:t>
            </w:r>
            <w:r w:rsidR="00AA4D8E" w:rsidRPr="001C59F5">
              <w:rPr>
                <w:rFonts w:ascii="Arial" w:hAnsi="Arial" w:cs="Arial"/>
              </w:rPr>
              <w:t>24</w:t>
            </w:r>
            <w:r w:rsidRPr="001C59F5">
              <w:rPr>
                <w:rFonts w:ascii="Arial" w:hAnsi="Arial" w:cs="Arial"/>
              </w:rPr>
              <w:t xml:space="preserve">] </w:t>
            </w:r>
          </w:p>
        </w:tc>
      </w:tr>
    </w:tbl>
    <w:p w:rsidR="001000E3" w:rsidRPr="001C59F5" w:rsidRDefault="001000E3" w:rsidP="001000E3">
      <w:pPr>
        <w:pStyle w:val="3"/>
        <w:rPr>
          <w:rFonts w:ascii="Arial" w:hAnsi="Arial" w:cs="Arial"/>
        </w:rPr>
      </w:pPr>
      <w:bookmarkStart w:id="38" w:name="_Toc279997911"/>
      <w:r w:rsidRPr="001C59F5">
        <w:rPr>
          <w:rFonts w:ascii="Arial" w:hAnsi="Arial" w:cs="Arial"/>
        </w:rPr>
        <w:t>INSERT</w:t>
      </w:r>
      <w:bookmarkEnd w:id="38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1000E3" w:rsidRPr="001C59F5" w:rsidTr="00906DC8">
        <w:tc>
          <w:tcPr>
            <w:tcW w:w="1668" w:type="dxa"/>
            <w:shd w:val="clear" w:color="auto" w:fill="B3B3B3"/>
            <w:vAlign w:val="center"/>
          </w:tcPr>
          <w:p w:rsidR="001000E3" w:rsidRPr="001C59F5" w:rsidRDefault="001000E3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1000E3" w:rsidRPr="001C59F5" w:rsidRDefault="001000E3" w:rsidP="00262A9E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INSERT (</w:t>
            </w:r>
            <w:r w:rsidR="00262A9E" w:rsidRPr="001C59F5">
              <w:rPr>
                <w:rFonts w:ascii="Arial" w:hAnsi="Arial" w:cs="Arial"/>
              </w:rPr>
              <w:t>source, startPos, delBytes, newValue</w:t>
            </w:r>
            <w:r w:rsidRPr="001C59F5">
              <w:rPr>
                <w:rFonts w:ascii="Arial" w:hAnsi="Arial" w:cs="Arial"/>
              </w:rPr>
              <w:t xml:space="preserve">) </w:t>
            </w:r>
          </w:p>
        </w:tc>
      </w:tr>
      <w:tr w:rsidR="001000E3" w:rsidRPr="001C59F5" w:rsidTr="00906DC8">
        <w:tc>
          <w:tcPr>
            <w:tcW w:w="1668" w:type="dxa"/>
            <w:shd w:val="clear" w:color="auto" w:fill="B3B3B3"/>
            <w:vAlign w:val="center"/>
          </w:tcPr>
          <w:p w:rsidR="001000E3" w:rsidRPr="001C59F5" w:rsidRDefault="001000E3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1000E3" w:rsidRPr="001C59F5" w:rsidRDefault="001000E3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SYSFUN</w:t>
            </w:r>
          </w:p>
        </w:tc>
      </w:tr>
      <w:tr w:rsidR="001000E3" w:rsidRPr="001C59F5" w:rsidTr="00906DC8">
        <w:tc>
          <w:tcPr>
            <w:tcW w:w="1668" w:type="dxa"/>
            <w:shd w:val="clear" w:color="auto" w:fill="B3B3B3"/>
            <w:vAlign w:val="center"/>
          </w:tcPr>
          <w:p w:rsidR="001000E3" w:rsidRPr="001C59F5" w:rsidRDefault="001000E3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1000E3" w:rsidRPr="001C59F5" w:rsidRDefault="00262A9E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在</w:t>
            </w:r>
            <w:r w:rsidRPr="001C59F5">
              <w:rPr>
                <w:rFonts w:ascii="Arial" w:hAnsi="Arial" w:cs="Arial"/>
              </w:rPr>
              <w:t>source</w:t>
            </w:r>
            <w:r w:rsidRPr="001C59F5">
              <w:rPr>
                <w:rFonts w:ascii="Arial" w:hAnsi="Arial" w:cs="Arial"/>
              </w:rPr>
              <w:t>的</w:t>
            </w:r>
            <w:r w:rsidRPr="001C59F5">
              <w:rPr>
                <w:rFonts w:ascii="Arial" w:hAnsi="Arial" w:cs="Arial"/>
              </w:rPr>
              <w:t>startPos</w:t>
            </w:r>
            <w:r w:rsidRPr="001C59F5">
              <w:rPr>
                <w:rFonts w:ascii="Arial" w:hAnsi="Arial" w:cs="Arial"/>
              </w:rPr>
              <w:t>位置开始替换</w:t>
            </w:r>
            <w:r w:rsidRPr="001C59F5">
              <w:rPr>
                <w:rFonts w:ascii="Arial" w:hAnsi="Arial" w:cs="Arial"/>
              </w:rPr>
              <w:t xml:space="preserve"> delBytes</w:t>
            </w:r>
            <w:r w:rsidRPr="001C59F5">
              <w:rPr>
                <w:rFonts w:ascii="Arial" w:hAnsi="Arial" w:cs="Arial"/>
              </w:rPr>
              <w:t>个字符并插入</w:t>
            </w:r>
            <w:r w:rsidRPr="001C59F5">
              <w:rPr>
                <w:rFonts w:ascii="Arial" w:hAnsi="Arial" w:cs="Arial"/>
              </w:rPr>
              <w:t>newValue</w:t>
            </w:r>
          </w:p>
        </w:tc>
      </w:tr>
      <w:tr w:rsidR="001000E3" w:rsidRPr="001C59F5" w:rsidTr="00906DC8">
        <w:tc>
          <w:tcPr>
            <w:tcW w:w="1668" w:type="dxa"/>
            <w:shd w:val="clear" w:color="auto" w:fill="B3B3B3"/>
            <w:vAlign w:val="center"/>
          </w:tcPr>
          <w:p w:rsidR="001000E3" w:rsidRPr="001C59F5" w:rsidRDefault="001000E3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1000E3" w:rsidRPr="001C59F5" w:rsidRDefault="001000E3" w:rsidP="00CC6333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VARCHAR(4000), INTEGER, INTEGER, VARCHAR(4000) </w:t>
            </w:r>
          </w:p>
          <w:p w:rsidR="001000E3" w:rsidRPr="001C59F5" w:rsidRDefault="001000E3" w:rsidP="00CC6333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CLOB(1M), INTEGER, INTEGER, CLOB(1M)</w:t>
            </w:r>
          </w:p>
          <w:p w:rsidR="001000E3" w:rsidRPr="001C59F5" w:rsidRDefault="001000E3" w:rsidP="00CC6333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BLOB(1M), INTEGER, INTEGER, BLOB(1M)</w:t>
            </w:r>
          </w:p>
        </w:tc>
      </w:tr>
      <w:tr w:rsidR="001000E3" w:rsidRPr="001C59F5" w:rsidTr="00906DC8">
        <w:tc>
          <w:tcPr>
            <w:tcW w:w="1668" w:type="dxa"/>
            <w:shd w:val="clear" w:color="auto" w:fill="B3B3B3"/>
            <w:vAlign w:val="center"/>
          </w:tcPr>
          <w:p w:rsidR="001000E3" w:rsidRPr="001C59F5" w:rsidRDefault="001000E3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CC6333" w:rsidRPr="001C59F5" w:rsidRDefault="00CC6333" w:rsidP="00CC6333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VARCHAR(4000) </w:t>
            </w:r>
          </w:p>
          <w:p w:rsidR="00CC6333" w:rsidRPr="001C59F5" w:rsidRDefault="00CC6333" w:rsidP="00CC6333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CLOB(1M) </w:t>
            </w:r>
          </w:p>
          <w:p w:rsidR="001000E3" w:rsidRPr="001C59F5" w:rsidRDefault="00CC6333" w:rsidP="00CC6333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BLOB(1M)</w:t>
            </w:r>
          </w:p>
        </w:tc>
      </w:tr>
      <w:tr w:rsidR="001000E3" w:rsidRPr="001C59F5" w:rsidTr="00906DC8">
        <w:tc>
          <w:tcPr>
            <w:tcW w:w="1668" w:type="dxa"/>
            <w:shd w:val="clear" w:color="auto" w:fill="B3B3B3"/>
            <w:vAlign w:val="center"/>
          </w:tcPr>
          <w:p w:rsidR="001000E3" w:rsidRPr="001C59F5" w:rsidRDefault="001000E3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1000E3" w:rsidRPr="001C59F5" w:rsidRDefault="00262A9E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select name                  </w:t>
            </w:r>
            <w:r w:rsidRPr="001C59F5">
              <w:rPr>
                <w:rFonts w:ascii="Arial" w:hAnsi="Arial" w:cs="Arial"/>
              </w:rPr>
              <w:br/>
              <w:t xml:space="preserve">      ,insert(name, 3, 2, 'a')  </w:t>
            </w:r>
            <w:r w:rsidRPr="001C59F5">
              <w:rPr>
                <w:rFonts w:ascii="Arial" w:hAnsi="Arial" w:cs="Arial"/>
              </w:rPr>
              <w:br/>
              <w:t xml:space="preserve">      ,insert(name, 3, 2, 'ab') </w:t>
            </w:r>
            <w:r w:rsidRPr="001C59F5">
              <w:rPr>
                <w:rFonts w:ascii="Arial" w:hAnsi="Arial" w:cs="Arial"/>
              </w:rPr>
              <w:br/>
              <w:t xml:space="preserve">      ,insert(name, 3, 2, 'abc')</w:t>
            </w:r>
            <w:r w:rsidRPr="001C59F5">
              <w:rPr>
                <w:rFonts w:ascii="Arial" w:hAnsi="Arial" w:cs="Arial"/>
              </w:rPr>
              <w:br/>
              <w:t xml:space="preserve">from leo.staff                 </w:t>
            </w:r>
            <w:r w:rsidRPr="001C59F5">
              <w:rPr>
                <w:rFonts w:ascii="Arial" w:hAnsi="Arial" w:cs="Arial"/>
              </w:rPr>
              <w:br/>
              <w:t xml:space="preserve">where id &lt; 40  </w:t>
            </w:r>
          </w:p>
        </w:tc>
      </w:tr>
      <w:tr w:rsidR="001000E3" w:rsidRPr="001C59F5" w:rsidTr="00906DC8">
        <w:tc>
          <w:tcPr>
            <w:tcW w:w="1668" w:type="dxa"/>
            <w:shd w:val="clear" w:color="auto" w:fill="B3B3B3"/>
            <w:vAlign w:val="center"/>
          </w:tcPr>
          <w:p w:rsidR="001000E3" w:rsidRPr="001C59F5" w:rsidRDefault="001000E3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1000E3" w:rsidRPr="001C59F5" w:rsidRDefault="005F11B9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如果插入</w:t>
            </w:r>
            <w:r w:rsidRPr="001C59F5">
              <w:rPr>
                <w:rFonts w:ascii="Arial" w:hAnsi="Arial" w:cs="Arial"/>
              </w:rPr>
              <w:t xml:space="preserve">newValue, </w:t>
            </w:r>
            <w:r w:rsidRPr="001C59F5">
              <w:rPr>
                <w:rFonts w:ascii="Arial" w:hAnsi="Arial" w:cs="Arial"/>
              </w:rPr>
              <w:t>设置</w:t>
            </w:r>
            <w:r w:rsidRPr="001C59F5">
              <w:rPr>
                <w:rFonts w:ascii="Arial" w:hAnsi="Arial" w:cs="Arial"/>
              </w:rPr>
              <w:t>delBytes=0</w:t>
            </w:r>
          </w:p>
        </w:tc>
      </w:tr>
    </w:tbl>
    <w:p w:rsidR="00F03618" w:rsidRPr="001C59F5" w:rsidRDefault="00F03618" w:rsidP="00F03618">
      <w:pPr>
        <w:pStyle w:val="3"/>
        <w:rPr>
          <w:rFonts w:ascii="Arial" w:hAnsi="Arial" w:cs="Arial"/>
        </w:rPr>
      </w:pPr>
      <w:bookmarkStart w:id="39" w:name="_Toc279997912"/>
      <w:r w:rsidRPr="001C59F5">
        <w:rPr>
          <w:rFonts w:ascii="Arial" w:hAnsi="Arial" w:cs="Arial"/>
        </w:rPr>
        <w:t>INTEGER</w:t>
      </w:r>
      <w:r w:rsidR="00AB4089" w:rsidRPr="001C59F5">
        <w:rPr>
          <w:rFonts w:ascii="Arial" w:hAnsi="Arial" w:cs="Arial"/>
        </w:rPr>
        <w:t>/INT</w:t>
      </w:r>
      <w:bookmarkEnd w:id="39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F03618" w:rsidRPr="001C59F5" w:rsidTr="00906DC8">
        <w:tc>
          <w:tcPr>
            <w:tcW w:w="1668" w:type="dxa"/>
            <w:shd w:val="clear" w:color="auto" w:fill="B3B3B3"/>
            <w:vAlign w:val="center"/>
          </w:tcPr>
          <w:p w:rsidR="00F03618" w:rsidRPr="001C59F5" w:rsidRDefault="00F03618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F03618" w:rsidRPr="001C59F5" w:rsidRDefault="00F03618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INTEGER</w:t>
            </w:r>
            <w:r w:rsidR="00FC57F0" w:rsidRPr="001C59F5">
              <w:rPr>
                <w:rFonts w:ascii="Arial" w:hAnsi="Arial" w:cs="Arial"/>
              </w:rPr>
              <w:t xml:space="preserve"> / INT</w:t>
            </w:r>
            <w:r w:rsidRPr="001C59F5">
              <w:rPr>
                <w:rFonts w:ascii="Arial" w:hAnsi="Arial" w:cs="Arial"/>
              </w:rPr>
              <w:t xml:space="preserve">(expression) </w:t>
            </w:r>
          </w:p>
        </w:tc>
      </w:tr>
      <w:tr w:rsidR="00F03618" w:rsidRPr="001C59F5" w:rsidTr="00906DC8">
        <w:tc>
          <w:tcPr>
            <w:tcW w:w="1668" w:type="dxa"/>
            <w:shd w:val="clear" w:color="auto" w:fill="B3B3B3"/>
            <w:vAlign w:val="center"/>
          </w:tcPr>
          <w:p w:rsidR="00F03618" w:rsidRPr="001C59F5" w:rsidRDefault="00F03618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F03618" w:rsidRPr="001C59F5" w:rsidRDefault="00F03618" w:rsidP="004B1746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</w:t>
            </w:r>
            <w:r w:rsidR="004B1746" w:rsidRPr="001C59F5">
              <w:rPr>
                <w:rFonts w:ascii="Arial" w:hAnsi="Arial" w:cs="Arial"/>
              </w:rPr>
              <w:t>IBM</w:t>
            </w:r>
          </w:p>
        </w:tc>
      </w:tr>
      <w:tr w:rsidR="00F03618" w:rsidRPr="001C59F5" w:rsidTr="00906DC8">
        <w:tc>
          <w:tcPr>
            <w:tcW w:w="1668" w:type="dxa"/>
            <w:shd w:val="clear" w:color="auto" w:fill="B3B3B3"/>
            <w:vAlign w:val="center"/>
          </w:tcPr>
          <w:p w:rsidR="00F03618" w:rsidRPr="001C59F5" w:rsidRDefault="00F03618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F03618" w:rsidRPr="001C59F5" w:rsidRDefault="002909CE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返回输入参数</w:t>
            </w:r>
            <w:r w:rsidR="002520CF" w:rsidRPr="001C59F5">
              <w:rPr>
                <w:rFonts w:ascii="Arial" w:hAnsi="Arial" w:cs="Arial"/>
              </w:rPr>
              <w:t>的整数</w:t>
            </w:r>
            <w:r w:rsidR="00F8643A" w:rsidRPr="001C59F5">
              <w:rPr>
                <w:rFonts w:ascii="Arial" w:hAnsi="Arial" w:cs="Arial"/>
              </w:rPr>
              <w:t>表达式</w:t>
            </w:r>
          </w:p>
        </w:tc>
      </w:tr>
      <w:tr w:rsidR="00F03618" w:rsidRPr="001C59F5" w:rsidTr="00906DC8">
        <w:tc>
          <w:tcPr>
            <w:tcW w:w="1668" w:type="dxa"/>
            <w:shd w:val="clear" w:color="auto" w:fill="B3B3B3"/>
            <w:vAlign w:val="center"/>
          </w:tcPr>
          <w:p w:rsidR="00F03618" w:rsidRPr="001C59F5" w:rsidRDefault="00F03618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F03618" w:rsidRPr="001C59F5" w:rsidRDefault="00F03618" w:rsidP="00CB5BFA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VARCHAR</w:t>
            </w:r>
          </w:p>
          <w:p w:rsidR="00F03618" w:rsidRPr="001C59F5" w:rsidRDefault="006B3A35" w:rsidP="00CB5BFA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numeric-type</w:t>
            </w:r>
          </w:p>
          <w:p w:rsidR="00665E8B" w:rsidRPr="001C59F5" w:rsidRDefault="00665E8B" w:rsidP="00CB5BFA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DATE</w:t>
            </w:r>
          </w:p>
          <w:p w:rsidR="00665E8B" w:rsidRPr="001C59F5" w:rsidRDefault="00665E8B" w:rsidP="00CB5BFA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TIME</w:t>
            </w:r>
          </w:p>
        </w:tc>
      </w:tr>
      <w:tr w:rsidR="00F03618" w:rsidRPr="001C59F5" w:rsidTr="00906DC8">
        <w:tc>
          <w:tcPr>
            <w:tcW w:w="1668" w:type="dxa"/>
            <w:shd w:val="clear" w:color="auto" w:fill="B3B3B3"/>
            <w:vAlign w:val="center"/>
          </w:tcPr>
          <w:p w:rsidR="00F03618" w:rsidRPr="001C59F5" w:rsidRDefault="00F03618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F03618" w:rsidRPr="001C59F5" w:rsidRDefault="00F03618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INTEGER</w:t>
            </w:r>
          </w:p>
        </w:tc>
      </w:tr>
      <w:tr w:rsidR="00F03618" w:rsidRPr="001C59F5" w:rsidTr="00906DC8">
        <w:tc>
          <w:tcPr>
            <w:tcW w:w="1668" w:type="dxa"/>
            <w:shd w:val="clear" w:color="auto" w:fill="B3B3B3"/>
            <w:vAlign w:val="center"/>
          </w:tcPr>
          <w:p w:rsidR="00F03618" w:rsidRPr="001C59F5" w:rsidRDefault="00F03618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F03618" w:rsidRPr="001C59F5" w:rsidRDefault="00665E8B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values int(current date), int(current time)</w:t>
            </w:r>
          </w:p>
        </w:tc>
      </w:tr>
      <w:tr w:rsidR="00F03618" w:rsidRPr="001C59F5" w:rsidTr="00906DC8">
        <w:tc>
          <w:tcPr>
            <w:tcW w:w="1668" w:type="dxa"/>
            <w:shd w:val="clear" w:color="auto" w:fill="B3B3B3"/>
            <w:vAlign w:val="center"/>
          </w:tcPr>
          <w:p w:rsidR="00F03618" w:rsidRPr="001C59F5" w:rsidRDefault="00F03618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F03618" w:rsidRPr="001C59F5" w:rsidRDefault="00665E8B" w:rsidP="00665E8B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当输入参数为</w:t>
            </w:r>
            <w:r w:rsidRPr="001C59F5">
              <w:rPr>
                <w:rFonts w:ascii="Arial" w:hAnsi="Arial" w:cs="Arial"/>
              </w:rPr>
              <w:t>DATE</w:t>
            </w:r>
            <w:r w:rsidRPr="001C59F5">
              <w:rPr>
                <w:rFonts w:ascii="Arial" w:hAnsi="Arial" w:cs="Arial"/>
              </w:rPr>
              <w:t>类型</w:t>
            </w:r>
            <w:r w:rsidRPr="001C59F5">
              <w:rPr>
                <w:rFonts w:ascii="Arial" w:hAnsi="Arial" w:cs="Arial"/>
              </w:rPr>
              <w:t xml:space="preserve">, </w:t>
            </w:r>
            <w:r w:rsidRPr="001C59F5">
              <w:rPr>
                <w:rFonts w:ascii="Arial" w:hAnsi="Arial" w:cs="Arial"/>
              </w:rPr>
              <w:t>返回格式为</w:t>
            </w:r>
            <w:r w:rsidRPr="001C59F5">
              <w:rPr>
                <w:rFonts w:ascii="Arial" w:hAnsi="Arial" w:cs="Arial"/>
              </w:rPr>
              <w:t>yyyyymmdd</w:t>
            </w:r>
          </w:p>
          <w:p w:rsidR="00665E8B" w:rsidRPr="001C59F5" w:rsidRDefault="00665E8B" w:rsidP="00665E8B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当输入参数为</w:t>
            </w:r>
            <w:r w:rsidRPr="001C59F5">
              <w:rPr>
                <w:rFonts w:ascii="Arial" w:hAnsi="Arial" w:cs="Arial"/>
              </w:rPr>
              <w:t>TIME</w:t>
            </w:r>
            <w:r w:rsidRPr="001C59F5">
              <w:rPr>
                <w:rFonts w:ascii="Arial" w:hAnsi="Arial" w:cs="Arial"/>
              </w:rPr>
              <w:t>类型</w:t>
            </w:r>
            <w:r w:rsidRPr="001C59F5">
              <w:rPr>
                <w:rFonts w:ascii="Arial" w:hAnsi="Arial" w:cs="Arial"/>
              </w:rPr>
              <w:t xml:space="preserve">, </w:t>
            </w:r>
            <w:r w:rsidRPr="001C59F5">
              <w:rPr>
                <w:rFonts w:ascii="Arial" w:hAnsi="Arial" w:cs="Arial"/>
              </w:rPr>
              <w:t>返回格式为</w:t>
            </w:r>
            <w:r w:rsidRPr="001C59F5">
              <w:rPr>
                <w:rFonts w:ascii="Arial" w:hAnsi="Arial" w:cs="Arial"/>
              </w:rPr>
              <w:t>hhmmss</w:t>
            </w:r>
          </w:p>
        </w:tc>
      </w:tr>
    </w:tbl>
    <w:p w:rsidR="00F03618" w:rsidRPr="001C59F5" w:rsidRDefault="00F03618" w:rsidP="00083759">
      <w:pPr>
        <w:rPr>
          <w:rFonts w:ascii="Arial" w:hAnsi="Arial" w:cs="Arial"/>
        </w:rPr>
      </w:pPr>
    </w:p>
    <w:p w:rsidR="002B0B55" w:rsidRPr="001C59F5" w:rsidRDefault="002B0B55" w:rsidP="002B0B55">
      <w:pPr>
        <w:pStyle w:val="3"/>
        <w:rPr>
          <w:rFonts w:ascii="Arial" w:hAnsi="Arial" w:cs="Arial"/>
        </w:rPr>
      </w:pPr>
      <w:bookmarkStart w:id="40" w:name="_Toc279997913"/>
      <w:r w:rsidRPr="001C59F5">
        <w:rPr>
          <w:rFonts w:ascii="Arial" w:hAnsi="Arial" w:cs="Arial"/>
        </w:rPr>
        <w:t>JULIAN_DAY</w:t>
      </w:r>
      <w:bookmarkEnd w:id="40"/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2B0B55" w:rsidRPr="001C59F5" w:rsidTr="00906DC8">
        <w:tc>
          <w:tcPr>
            <w:tcW w:w="1668" w:type="dxa"/>
            <w:shd w:val="clear" w:color="auto" w:fill="B3B3B3"/>
            <w:vAlign w:val="center"/>
          </w:tcPr>
          <w:p w:rsidR="002B0B55" w:rsidRPr="001C59F5" w:rsidRDefault="002B0B55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2B0B55" w:rsidRPr="001C59F5" w:rsidRDefault="002B0B55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JULIAN_DAY (expression) </w:t>
            </w:r>
          </w:p>
        </w:tc>
      </w:tr>
      <w:tr w:rsidR="002B0B55" w:rsidRPr="001C59F5" w:rsidTr="00906DC8">
        <w:tc>
          <w:tcPr>
            <w:tcW w:w="1668" w:type="dxa"/>
            <w:shd w:val="clear" w:color="auto" w:fill="B3B3B3"/>
            <w:vAlign w:val="center"/>
          </w:tcPr>
          <w:p w:rsidR="002B0B55" w:rsidRPr="001C59F5" w:rsidRDefault="002B0B55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2B0B55" w:rsidRPr="001C59F5" w:rsidRDefault="002B0B55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SYSFUN</w:t>
            </w:r>
          </w:p>
        </w:tc>
      </w:tr>
      <w:tr w:rsidR="002B0B55" w:rsidRPr="001C59F5" w:rsidTr="00906DC8">
        <w:tc>
          <w:tcPr>
            <w:tcW w:w="1668" w:type="dxa"/>
            <w:shd w:val="clear" w:color="auto" w:fill="B3B3B3"/>
            <w:vAlign w:val="center"/>
          </w:tcPr>
          <w:p w:rsidR="002B0B55" w:rsidRPr="001C59F5" w:rsidRDefault="002B0B55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2B0B55" w:rsidRPr="001C59F5" w:rsidRDefault="003F5CAA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从</w:t>
            </w:r>
            <w:r w:rsidRPr="001C59F5">
              <w:rPr>
                <w:rFonts w:ascii="Arial" w:hAnsi="Arial" w:cs="Arial"/>
              </w:rPr>
              <w:t>4713BC-01-01</w:t>
            </w:r>
            <w:r w:rsidRPr="001C59F5">
              <w:rPr>
                <w:rFonts w:ascii="Arial" w:hAnsi="Arial" w:cs="Arial"/>
              </w:rPr>
              <w:t>开始到输入参数经过的天数</w:t>
            </w:r>
          </w:p>
        </w:tc>
      </w:tr>
      <w:tr w:rsidR="002B0B55" w:rsidRPr="001C59F5" w:rsidTr="00906DC8">
        <w:tc>
          <w:tcPr>
            <w:tcW w:w="1668" w:type="dxa"/>
            <w:shd w:val="clear" w:color="auto" w:fill="B3B3B3"/>
            <w:vAlign w:val="center"/>
          </w:tcPr>
          <w:p w:rsidR="002B0B55" w:rsidRPr="001C59F5" w:rsidRDefault="002B0B55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2B0B55" w:rsidRPr="001C59F5" w:rsidRDefault="002B0B55" w:rsidP="00CB5BFA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VARCHAR(</w:t>
            </w:r>
            <w:r w:rsidR="00F075B9" w:rsidRPr="001C59F5">
              <w:rPr>
                <w:rFonts w:ascii="Arial" w:hAnsi="Arial" w:cs="Arial"/>
              </w:rPr>
              <w:t>26</w:t>
            </w:r>
            <w:r w:rsidRPr="001C59F5">
              <w:rPr>
                <w:rFonts w:ascii="Arial" w:hAnsi="Arial" w:cs="Arial"/>
              </w:rPr>
              <w:t>)</w:t>
            </w:r>
          </w:p>
          <w:p w:rsidR="002B0B55" w:rsidRPr="001C59F5" w:rsidRDefault="00F075B9" w:rsidP="00F075B9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DATE</w:t>
            </w:r>
          </w:p>
          <w:p w:rsidR="00F075B9" w:rsidRPr="001C59F5" w:rsidRDefault="00F075B9" w:rsidP="00F075B9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TIMESTAMP</w:t>
            </w:r>
          </w:p>
        </w:tc>
      </w:tr>
      <w:tr w:rsidR="002B0B55" w:rsidRPr="001C59F5" w:rsidTr="00906DC8">
        <w:tc>
          <w:tcPr>
            <w:tcW w:w="1668" w:type="dxa"/>
            <w:shd w:val="clear" w:color="auto" w:fill="B3B3B3"/>
            <w:vAlign w:val="center"/>
          </w:tcPr>
          <w:p w:rsidR="002B0B55" w:rsidRPr="001C59F5" w:rsidRDefault="002B0B55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2B0B55" w:rsidRPr="001C59F5" w:rsidRDefault="00F075B9" w:rsidP="00F075B9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INTEGER</w:t>
            </w:r>
          </w:p>
        </w:tc>
      </w:tr>
      <w:tr w:rsidR="002B0B55" w:rsidRPr="001C59F5" w:rsidTr="00906DC8">
        <w:tc>
          <w:tcPr>
            <w:tcW w:w="1668" w:type="dxa"/>
            <w:shd w:val="clear" w:color="auto" w:fill="B3B3B3"/>
            <w:vAlign w:val="center"/>
          </w:tcPr>
          <w:p w:rsidR="002B0B55" w:rsidRPr="001C59F5" w:rsidRDefault="002B0B55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2B0B55" w:rsidRPr="001C59F5" w:rsidRDefault="00C12AA8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values julian_day('0001-01-01')</w:t>
            </w:r>
          </w:p>
        </w:tc>
      </w:tr>
      <w:tr w:rsidR="002B0B55" w:rsidRPr="001C59F5" w:rsidTr="00906DC8">
        <w:tc>
          <w:tcPr>
            <w:tcW w:w="1668" w:type="dxa"/>
            <w:shd w:val="clear" w:color="auto" w:fill="B3B3B3"/>
            <w:vAlign w:val="center"/>
          </w:tcPr>
          <w:p w:rsidR="002B0B55" w:rsidRPr="001C59F5" w:rsidRDefault="002B0B55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2B0B55" w:rsidRPr="001C59F5" w:rsidRDefault="002B0B55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</w:p>
        </w:tc>
      </w:tr>
    </w:tbl>
    <w:p w:rsidR="006344D4" w:rsidRPr="001C59F5" w:rsidRDefault="000F03D6" w:rsidP="006344D4">
      <w:pPr>
        <w:pStyle w:val="3"/>
        <w:rPr>
          <w:rFonts w:ascii="Arial" w:hAnsi="Arial" w:cs="Arial"/>
        </w:rPr>
      </w:pPr>
      <w:bookmarkStart w:id="41" w:name="_Toc279997914"/>
      <w:r w:rsidRPr="001C59F5">
        <w:rPr>
          <w:rFonts w:ascii="Arial" w:hAnsi="Arial" w:cs="Arial"/>
        </w:rPr>
        <w:t>LCASE(</w:t>
      </w:r>
      <w:r w:rsidR="004B1746" w:rsidRPr="001C59F5">
        <w:rPr>
          <w:rFonts w:ascii="Arial" w:hAnsi="Arial" w:cs="Arial"/>
        </w:rPr>
        <w:t>LOWER</w:t>
      </w:r>
      <w:r w:rsidRPr="001C59F5">
        <w:rPr>
          <w:rFonts w:ascii="Arial" w:hAnsi="Arial" w:cs="Arial"/>
        </w:rPr>
        <w:t>) / UCASE(UPPER)</w:t>
      </w:r>
      <w:bookmarkEnd w:id="41"/>
    </w:p>
    <w:tbl>
      <w:tblPr>
        <w:tblW w:w="80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6344D4" w:rsidRPr="001C59F5" w:rsidTr="00CB5BFA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nil"/>
              <w:tr2bl w:val="nil"/>
            </w:tcBorders>
            <w:shd w:val="clear" w:color="auto" w:fill="B3B3B3"/>
            <w:vAlign w:val="center"/>
          </w:tcPr>
          <w:p w:rsidR="006344D4" w:rsidRPr="001C59F5" w:rsidRDefault="006344D4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6344D4" w:rsidRPr="001C59F5" w:rsidRDefault="006344D4" w:rsidP="00304BD0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LCASE</w:t>
            </w:r>
            <w:r w:rsidR="00304BD0" w:rsidRPr="001C59F5">
              <w:rPr>
                <w:rFonts w:ascii="Arial" w:hAnsi="Arial" w:cs="Arial"/>
              </w:rPr>
              <w:t>/</w:t>
            </w:r>
            <w:r w:rsidR="000F03D6" w:rsidRPr="001C59F5">
              <w:rPr>
                <w:rFonts w:ascii="Arial" w:hAnsi="Arial" w:cs="Arial"/>
              </w:rPr>
              <w:t>LOWER</w:t>
            </w:r>
            <w:r w:rsidRPr="001C59F5">
              <w:rPr>
                <w:rFonts w:ascii="Arial" w:hAnsi="Arial" w:cs="Arial"/>
              </w:rPr>
              <w:t>(expression)</w:t>
            </w:r>
          </w:p>
          <w:p w:rsidR="00304BD0" w:rsidRPr="001C59F5" w:rsidRDefault="00304BD0" w:rsidP="00304BD0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UCASE/UPPER(expression)</w:t>
            </w:r>
          </w:p>
        </w:tc>
      </w:tr>
      <w:tr w:rsidR="006344D4" w:rsidRPr="001C59F5" w:rsidTr="00CB5BFA">
        <w:tc>
          <w:tcPr>
            <w:tcW w:w="1668" w:type="dxa"/>
            <w:tcBorders>
              <w:left w:val="single" w:sz="12" w:space="0" w:color="auto"/>
              <w:bottom w:val="nil"/>
              <w:right w:val="nil"/>
              <w:tl2br w:val="nil"/>
              <w:tr2bl w:val="nil"/>
            </w:tcBorders>
            <w:shd w:val="clear" w:color="auto" w:fill="B3B3B3"/>
            <w:vAlign w:val="center"/>
          </w:tcPr>
          <w:p w:rsidR="006344D4" w:rsidRPr="001C59F5" w:rsidRDefault="006344D4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6344D4" w:rsidRPr="001C59F5" w:rsidRDefault="006344D4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</w:t>
            </w:r>
            <w:r w:rsidR="004B1746" w:rsidRPr="001C59F5">
              <w:rPr>
                <w:rFonts w:ascii="Arial" w:hAnsi="Arial" w:cs="Arial"/>
              </w:rPr>
              <w:t>IBM</w:t>
            </w:r>
          </w:p>
        </w:tc>
      </w:tr>
      <w:tr w:rsidR="006344D4" w:rsidRPr="001C59F5" w:rsidTr="00CB5BFA">
        <w:tc>
          <w:tcPr>
            <w:tcW w:w="1668" w:type="dxa"/>
            <w:tcBorders>
              <w:left w:val="single" w:sz="12" w:space="0" w:color="auto"/>
              <w:bottom w:val="nil"/>
              <w:right w:val="nil"/>
              <w:tl2br w:val="nil"/>
              <w:tr2bl w:val="nil"/>
            </w:tcBorders>
            <w:shd w:val="clear" w:color="auto" w:fill="B3B3B3"/>
            <w:vAlign w:val="center"/>
          </w:tcPr>
          <w:p w:rsidR="006344D4" w:rsidRPr="001C59F5" w:rsidRDefault="006344D4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6344D4" w:rsidRPr="001C59F5" w:rsidRDefault="00D74D15" w:rsidP="00F8643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返回输入</w:t>
            </w:r>
            <w:r w:rsidR="0037608A" w:rsidRPr="001C59F5">
              <w:rPr>
                <w:rFonts w:ascii="Arial" w:hAnsi="Arial" w:cs="Arial"/>
              </w:rPr>
              <w:t>参数</w:t>
            </w:r>
            <w:r w:rsidR="005A1CA4" w:rsidRPr="001C59F5">
              <w:rPr>
                <w:rFonts w:ascii="Arial" w:hAnsi="Arial" w:cs="Arial"/>
              </w:rPr>
              <w:t>的</w:t>
            </w:r>
            <w:r w:rsidR="000F03D6" w:rsidRPr="001C59F5">
              <w:rPr>
                <w:rFonts w:ascii="Arial" w:hAnsi="Arial" w:cs="Arial"/>
              </w:rPr>
              <w:t>大</w:t>
            </w:r>
            <w:r w:rsidR="000F03D6" w:rsidRPr="001C59F5">
              <w:rPr>
                <w:rFonts w:ascii="Arial" w:hAnsi="Arial" w:cs="Arial"/>
              </w:rPr>
              <w:t>/</w:t>
            </w:r>
            <w:r w:rsidR="0037608A" w:rsidRPr="001C59F5">
              <w:rPr>
                <w:rFonts w:ascii="Arial" w:hAnsi="Arial" w:cs="Arial"/>
              </w:rPr>
              <w:t>小写表达式</w:t>
            </w:r>
          </w:p>
        </w:tc>
      </w:tr>
      <w:tr w:rsidR="006344D4" w:rsidRPr="001C59F5" w:rsidTr="00CB5BFA">
        <w:tc>
          <w:tcPr>
            <w:tcW w:w="1668" w:type="dxa"/>
            <w:tcBorders>
              <w:left w:val="single" w:sz="12" w:space="0" w:color="auto"/>
              <w:bottom w:val="nil"/>
              <w:right w:val="nil"/>
              <w:tl2br w:val="nil"/>
              <w:tr2bl w:val="nil"/>
            </w:tcBorders>
            <w:shd w:val="clear" w:color="auto" w:fill="B3B3B3"/>
            <w:vAlign w:val="center"/>
          </w:tcPr>
          <w:p w:rsidR="006344D4" w:rsidRPr="001C59F5" w:rsidRDefault="006344D4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4B1746" w:rsidRPr="001C59F5" w:rsidRDefault="004B1746" w:rsidP="006344D4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CHAR</w:t>
            </w:r>
          </w:p>
          <w:p w:rsidR="006344D4" w:rsidRPr="001C59F5" w:rsidRDefault="004B1746" w:rsidP="006344D4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VARCHAR</w:t>
            </w:r>
          </w:p>
        </w:tc>
      </w:tr>
      <w:tr w:rsidR="006344D4" w:rsidRPr="001C59F5" w:rsidTr="00CB5BFA">
        <w:tc>
          <w:tcPr>
            <w:tcW w:w="1668" w:type="dxa"/>
            <w:tcBorders>
              <w:left w:val="single" w:sz="12" w:space="0" w:color="auto"/>
              <w:bottom w:val="nil"/>
              <w:right w:val="nil"/>
              <w:tl2br w:val="nil"/>
              <w:tr2bl w:val="nil"/>
            </w:tcBorders>
            <w:shd w:val="clear" w:color="auto" w:fill="B3B3B3"/>
            <w:vAlign w:val="center"/>
          </w:tcPr>
          <w:p w:rsidR="006344D4" w:rsidRPr="001C59F5" w:rsidRDefault="006344D4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4B1746" w:rsidRPr="001C59F5" w:rsidRDefault="004B1746" w:rsidP="004B1746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CHAR</w:t>
            </w:r>
          </w:p>
          <w:p w:rsidR="006344D4" w:rsidRPr="001C59F5" w:rsidRDefault="004B1746" w:rsidP="00221CC5">
            <w:pPr>
              <w:pStyle w:val="af"/>
              <w:numPr>
                <w:ilvl w:val="0"/>
                <w:numId w:val="35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VARCHAR</w:t>
            </w:r>
          </w:p>
        </w:tc>
      </w:tr>
      <w:tr w:rsidR="006344D4" w:rsidRPr="001C59F5" w:rsidTr="00CB5BFA">
        <w:tc>
          <w:tcPr>
            <w:tcW w:w="1668" w:type="dxa"/>
            <w:tcBorders>
              <w:left w:val="single" w:sz="12" w:space="0" w:color="auto"/>
              <w:bottom w:val="nil"/>
              <w:right w:val="nil"/>
              <w:tl2br w:val="nil"/>
              <w:tr2bl w:val="nil"/>
            </w:tcBorders>
            <w:shd w:val="clear" w:color="auto" w:fill="B3B3B3"/>
            <w:vAlign w:val="center"/>
          </w:tcPr>
          <w:p w:rsidR="006344D4" w:rsidRPr="001C59F5" w:rsidRDefault="006344D4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6344D4" w:rsidRPr="001C59F5" w:rsidRDefault="008221E4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Values lower(‘</w:t>
            </w:r>
            <w:r w:rsidR="000F03D6" w:rsidRPr="001C59F5">
              <w:rPr>
                <w:rFonts w:ascii="Arial" w:hAnsi="Arial" w:cs="Arial"/>
              </w:rPr>
              <w:t>A</w:t>
            </w:r>
            <w:r w:rsidRPr="001C59F5">
              <w:rPr>
                <w:rFonts w:ascii="Arial" w:hAnsi="Arial" w:cs="Arial"/>
              </w:rPr>
              <w:t>’)</w:t>
            </w:r>
            <w:r w:rsidR="000F03D6" w:rsidRPr="001C59F5">
              <w:rPr>
                <w:rFonts w:ascii="Arial" w:hAnsi="Arial" w:cs="Arial"/>
              </w:rPr>
              <w:t>, upper(‘a’)</w:t>
            </w:r>
          </w:p>
        </w:tc>
      </w:tr>
      <w:tr w:rsidR="006344D4" w:rsidRPr="001C59F5" w:rsidTr="00CB5BFA">
        <w:tc>
          <w:tcPr>
            <w:tcW w:w="1668" w:type="dxa"/>
            <w:tcBorders>
              <w:left w:val="single" w:sz="12" w:space="0" w:color="auto"/>
              <w:bottom w:val="single" w:sz="12" w:space="0" w:color="auto"/>
              <w:right w:val="nil"/>
              <w:tl2br w:val="nil"/>
              <w:tr2bl w:val="nil"/>
            </w:tcBorders>
            <w:shd w:val="clear" w:color="auto" w:fill="B3B3B3"/>
            <w:vAlign w:val="center"/>
          </w:tcPr>
          <w:p w:rsidR="006344D4" w:rsidRPr="001C59F5" w:rsidRDefault="006344D4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6344D4" w:rsidRPr="001C59F5" w:rsidRDefault="006344D4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</w:p>
        </w:tc>
      </w:tr>
    </w:tbl>
    <w:p w:rsidR="006344D4" w:rsidRPr="001C59F5" w:rsidRDefault="006344D4" w:rsidP="00083759">
      <w:pPr>
        <w:rPr>
          <w:rFonts w:ascii="Arial" w:hAnsi="Arial" w:cs="Arial"/>
        </w:rPr>
      </w:pPr>
    </w:p>
    <w:p w:rsidR="004B16B6" w:rsidRPr="001C59F5" w:rsidRDefault="004B16B6" w:rsidP="004B16B6">
      <w:pPr>
        <w:pStyle w:val="3"/>
        <w:rPr>
          <w:rFonts w:ascii="Arial" w:hAnsi="Arial" w:cs="Arial"/>
        </w:rPr>
      </w:pPr>
      <w:bookmarkStart w:id="42" w:name="_Toc279997915"/>
      <w:r w:rsidRPr="001C59F5">
        <w:rPr>
          <w:rFonts w:ascii="Arial" w:hAnsi="Arial" w:cs="Arial"/>
        </w:rPr>
        <w:t>LEFT</w:t>
      </w:r>
      <w:bookmarkEnd w:id="42"/>
    </w:p>
    <w:tbl>
      <w:tblPr>
        <w:tblW w:w="80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4B16B6" w:rsidRPr="001C59F5" w:rsidTr="00CB5BFA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nil"/>
              <w:tr2bl w:val="nil"/>
            </w:tcBorders>
            <w:shd w:val="clear" w:color="auto" w:fill="B3B3B3"/>
            <w:vAlign w:val="center"/>
          </w:tcPr>
          <w:p w:rsidR="004B16B6" w:rsidRPr="001C59F5" w:rsidRDefault="004B16B6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4B16B6" w:rsidRPr="001C59F5" w:rsidRDefault="00E445B0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LEFT</w:t>
            </w:r>
            <w:r w:rsidR="004B16B6" w:rsidRPr="001C59F5">
              <w:rPr>
                <w:rFonts w:ascii="Arial" w:hAnsi="Arial" w:cs="Arial"/>
              </w:rPr>
              <w:t xml:space="preserve"> (expression</w:t>
            </w:r>
            <w:r w:rsidR="00687DF0" w:rsidRPr="001C59F5">
              <w:rPr>
                <w:rFonts w:ascii="Arial" w:hAnsi="Arial" w:cs="Arial"/>
              </w:rPr>
              <w:t>1, expression2</w:t>
            </w:r>
            <w:r w:rsidR="004B16B6" w:rsidRPr="001C59F5">
              <w:rPr>
                <w:rFonts w:ascii="Arial" w:hAnsi="Arial" w:cs="Arial"/>
              </w:rPr>
              <w:t xml:space="preserve">) </w:t>
            </w:r>
          </w:p>
        </w:tc>
      </w:tr>
      <w:tr w:rsidR="004B16B6" w:rsidRPr="001C59F5" w:rsidTr="00CB5BFA">
        <w:tc>
          <w:tcPr>
            <w:tcW w:w="1668" w:type="dxa"/>
            <w:tcBorders>
              <w:left w:val="single" w:sz="12" w:space="0" w:color="auto"/>
              <w:bottom w:val="nil"/>
              <w:right w:val="nil"/>
              <w:tl2br w:val="nil"/>
              <w:tr2bl w:val="nil"/>
            </w:tcBorders>
            <w:shd w:val="clear" w:color="auto" w:fill="B3B3B3"/>
            <w:vAlign w:val="center"/>
          </w:tcPr>
          <w:p w:rsidR="004B16B6" w:rsidRPr="001C59F5" w:rsidRDefault="004B16B6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4B16B6" w:rsidRPr="001C59F5" w:rsidRDefault="00E445B0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SYSFUN</w:t>
            </w:r>
          </w:p>
        </w:tc>
      </w:tr>
      <w:tr w:rsidR="004B16B6" w:rsidRPr="001C59F5" w:rsidTr="00CB5BFA">
        <w:tc>
          <w:tcPr>
            <w:tcW w:w="1668" w:type="dxa"/>
            <w:tcBorders>
              <w:left w:val="single" w:sz="12" w:space="0" w:color="auto"/>
              <w:bottom w:val="nil"/>
              <w:right w:val="nil"/>
              <w:tl2br w:val="nil"/>
              <w:tr2bl w:val="nil"/>
            </w:tcBorders>
            <w:shd w:val="clear" w:color="auto" w:fill="B3B3B3"/>
            <w:vAlign w:val="center"/>
          </w:tcPr>
          <w:p w:rsidR="004B16B6" w:rsidRPr="001C59F5" w:rsidRDefault="004B16B6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4B16B6" w:rsidRPr="001C59F5" w:rsidRDefault="00687DF0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返回从</w:t>
            </w:r>
            <w:r w:rsidRPr="001C59F5">
              <w:rPr>
                <w:rFonts w:ascii="Arial" w:hAnsi="Arial" w:cs="Arial"/>
              </w:rPr>
              <w:t>expression1</w:t>
            </w:r>
            <w:r w:rsidRPr="001C59F5">
              <w:rPr>
                <w:rFonts w:ascii="Arial" w:hAnsi="Arial" w:cs="Arial"/>
              </w:rPr>
              <w:t>最左边起向右截取</w:t>
            </w:r>
            <w:r w:rsidRPr="001C59F5">
              <w:rPr>
                <w:rFonts w:ascii="Arial" w:hAnsi="Arial" w:cs="Arial"/>
              </w:rPr>
              <w:t>expression2</w:t>
            </w:r>
            <w:r w:rsidRPr="001C59F5">
              <w:rPr>
                <w:rFonts w:ascii="Arial" w:hAnsi="Arial" w:cs="Arial"/>
              </w:rPr>
              <w:t>个字符</w:t>
            </w:r>
          </w:p>
        </w:tc>
      </w:tr>
      <w:tr w:rsidR="004B16B6" w:rsidRPr="001C59F5" w:rsidTr="00CB5BFA">
        <w:tc>
          <w:tcPr>
            <w:tcW w:w="1668" w:type="dxa"/>
            <w:tcBorders>
              <w:left w:val="single" w:sz="12" w:space="0" w:color="auto"/>
              <w:bottom w:val="nil"/>
              <w:right w:val="nil"/>
              <w:tl2br w:val="nil"/>
              <w:tr2bl w:val="nil"/>
            </w:tcBorders>
            <w:shd w:val="clear" w:color="auto" w:fill="B3B3B3"/>
            <w:vAlign w:val="center"/>
          </w:tcPr>
          <w:p w:rsidR="004B16B6" w:rsidRPr="001C59F5" w:rsidRDefault="004B16B6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23527" w:rsidRPr="001C59F5" w:rsidRDefault="00D23527" w:rsidP="00D23527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VARCHAR(4000), INTEGER </w:t>
            </w:r>
          </w:p>
          <w:p w:rsidR="00D23527" w:rsidRPr="001C59F5" w:rsidRDefault="00D23527" w:rsidP="00D23527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CLOB(1M), INTEGER </w:t>
            </w:r>
          </w:p>
          <w:p w:rsidR="004B16B6" w:rsidRPr="001C59F5" w:rsidRDefault="00D23527" w:rsidP="00D23527">
            <w:pPr>
              <w:pStyle w:val="af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BLOB(1M), INTEGER</w:t>
            </w:r>
          </w:p>
        </w:tc>
      </w:tr>
      <w:tr w:rsidR="004B16B6" w:rsidRPr="001C59F5" w:rsidTr="00CB5BFA">
        <w:tc>
          <w:tcPr>
            <w:tcW w:w="1668" w:type="dxa"/>
            <w:tcBorders>
              <w:left w:val="single" w:sz="12" w:space="0" w:color="auto"/>
              <w:bottom w:val="nil"/>
              <w:right w:val="nil"/>
              <w:tl2br w:val="nil"/>
              <w:tr2bl w:val="nil"/>
            </w:tcBorders>
            <w:shd w:val="clear" w:color="auto" w:fill="B3B3B3"/>
            <w:vAlign w:val="center"/>
          </w:tcPr>
          <w:p w:rsidR="004B16B6" w:rsidRPr="001C59F5" w:rsidRDefault="004B16B6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D23527" w:rsidRPr="001C59F5" w:rsidRDefault="00D23527" w:rsidP="00221CC5">
            <w:pPr>
              <w:pStyle w:val="af"/>
              <w:numPr>
                <w:ilvl w:val="0"/>
                <w:numId w:val="35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VARCHAR(4000)</w:t>
            </w:r>
          </w:p>
          <w:p w:rsidR="00D23527" w:rsidRPr="001C59F5" w:rsidRDefault="00D23527" w:rsidP="00221CC5">
            <w:pPr>
              <w:pStyle w:val="af"/>
              <w:numPr>
                <w:ilvl w:val="0"/>
                <w:numId w:val="35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CLOB(1M) </w:t>
            </w:r>
          </w:p>
          <w:p w:rsidR="004B16B6" w:rsidRPr="001C59F5" w:rsidRDefault="00D23527" w:rsidP="00221CC5">
            <w:pPr>
              <w:pStyle w:val="af"/>
              <w:numPr>
                <w:ilvl w:val="0"/>
                <w:numId w:val="35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BLOB(1M)</w:t>
            </w:r>
          </w:p>
        </w:tc>
      </w:tr>
      <w:tr w:rsidR="004B16B6" w:rsidRPr="001C59F5" w:rsidTr="00CB5BFA">
        <w:tc>
          <w:tcPr>
            <w:tcW w:w="1668" w:type="dxa"/>
            <w:tcBorders>
              <w:left w:val="single" w:sz="12" w:space="0" w:color="auto"/>
              <w:bottom w:val="nil"/>
              <w:right w:val="nil"/>
              <w:tl2br w:val="nil"/>
              <w:tr2bl w:val="nil"/>
            </w:tcBorders>
            <w:shd w:val="clear" w:color="auto" w:fill="B3B3B3"/>
            <w:vAlign w:val="center"/>
          </w:tcPr>
          <w:p w:rsidR="004B16B6" w:rsidRPr="001C59F5" w:rsidRDefault="00E83D50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4B16B6" w:rsidRPr="001C59F5" w:rsidRDefault="00687DF0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values left('ABCD', 2)</w:t>
            </w:r>
          </w:p>
        </w:tc>
      </w:tr>
      <w:tr w:rsidR="004B16B6" w:rsidRPr="001C59F5" w:rsidTr="00CB5BFA">
        <w:tc>
          <w:tcPr>
            <w:tcW w:w="1668" w:type="dxa"/>
            <w:tcBorders>
              <w:left w:val="single" w:sz="12" w:space="0" w:color="auto"/>
              <w:bottom w:val="single" w:sz="12" w:space="0" w:color="auto"/>
              <w:right w:val="nil"/>
              <w:tl2br w:val="nil"/>
              <w:tr2bl w:val="nil"/>
            </w:tcBorders>
            <w:shd w:val="clear" w:color="auto" w:fill="B3B3B3"/>
            <w:vAlign w:val="center"/>
          </w:tcPr>
          <w:p w:rsidR="004B16B6" w:rsidRPr="001C59F5" w:rsidRDefault="004B16B6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4B16B6" w:rsidRPr="001C59F5" w:rsidRDefault="004B16B6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</w:p>
        </w:tc>
      </w:tr>
    </w:tbl>
    <w:p w:rsidR="00F43F2F" w:rsidRPr="001C59F5" w:rsidRDefault="00F43F2F" w:rsidP="00F43F2F">
      <w:pPr>
        <w:pStyle w:val="3"/>
        <w:rPr>
          <w:rFonts w:ascii="Arial" w:hAnsi="Arial" w:cs="Arial"/>
        </w:rPr>
      </w:pPr>
      <w:bookmarkStart w:id="43" w:name="_Toc279997916"/>
      <w:r w:rsidRPr="001C59F5">
        <w:rPr>
          <w:rFonts w:ascii="Arial" w:hAnsi="Arial" w:cs="Arial"/>
        </w:rPr>
        <w:t>LENGTH</w:t>
      </w:r>
      <w:bookmarkEnd w:id="43"/>
    </w:p>
    <w:tbl>
      <w:tblPr>
        <w:tblW w:w="80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68"/>
        <w:gridCol w:w="6335"/>
      </w:tblGrid>
      <w:tr w:rsidR="00F43F2F" w:rsidRPr="001C59F5" w:rsidTr="00CB5BFA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nil"/>
              <w:tr2bl w:val="nil"/>
            </w:tcBorders>
            <w:shd w:val="clear" w:color="auto" w:fill="B3B3B3"/>
            <w:vAlign w:val="center"/>
          </w:tcPr>
          <w:p w:rsidR="00F43F2F" w:rsidRPr="001C59F5" w:rsidRDefault="00F43F2F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Format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2051BC" w:rsidRPr="001C59F5" w:rsidRDefault="00F43F2F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LENGTH (expression</w:t>
            </w:r>
            <w:r w:rsidR="002051BC" w:rsidRPr="001C59F5">
              <w:rPr>
                <w:rFonts w:ascii="Arial" w:hAnsi="Arial" w:cs="Arial"/>
              </w:rPr>
              <w:t xml:space="preserve">, </w:t>
            </w:r>
            <w:r w:rsidR="008130A2" w:rsidRPr="001C59F5">
              <w:rPr>
                <w:rFonts w:ascii="Arial" w:hAnsi="Arial" w:cs="Arial"/>
              </w:rPr>
              <w:t>CODEUNITS16</w:t>
            </w:r>
            <w:r w:rsidRPr="001C59F5">
              <w:rPr>
                <w:rFonts w:ascii="Arial" w:hAnsi="Arial" w:cs="Arial"/>
              </w:rPr>
              <w:t>)</w:t>
            </w:r>
          </w:p>
          <w:p w:rsidR="002051BC" w:rsidRPr="001C59F5" w:rsidRDefault="002051BC" w:rsidP="002051BC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LENGTH (expression, </w:t>
            </w:r>
            <w:r w:rsidR="008130A2" w:rsidRPr="001C59F5">
              <w:rPr>
                <w:rFonts w:ascii="Arial" w:hAnsi="Arial" w:cs="Arial"/>
              </w:rPr>
              <w:t>CODEUNITS32</w:t>
            </w:r>
            <w:r w:rsidRPr="001C59F5">
              <w:rPr>
                <w:rFonts w:ascii="Arial" w:hAnsi="Arial" w:cs="Arial"/>
              </w:rPr>
              <w:t>)</w:t>
            </w:r>
          </w:p>
          <w:p w:rsidR="00F43F2F" w:rsidRPr="001C59F5" w:rsidRDefault="002051BC" w:rsidP="008130A2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LENGTH (expression,</w:t>
            </w:r>
            <w:r w:rsidR="008130A2" w:rsidRPr="001C59F5">
              <w:rPr>
                <w:rFonts w:ascii="Arial" w:hAnsi="Arial" w:cs="Arial"/>
              </w:rPr>
              <w:t>OCTETS</w:t>
            </w:r>
            <w:r w:rsidRPr="001C59F5">
              <w:rPr>
                <w:rFonts w:ascii="Arial" w:hAnsi="Arial" w:cs="Arial"/>
              </w:rPr>
              <w:t>)</w:t>
            </w:r>
          </w:p>
        </w:tc>
      </w:tr>
      <w:tr w:rsidR="00F43F2F" w:rsidRPr="001C59F5" w:rsidTr="00CB5BFA">
        <w:tc>
          <w:tcPr>
            <w:tcW w:w="1668" w:type="dxa"/>
            <w:tcBorders>
              <w:left w:val="single" w:sz="12" w:space="0" w:color="auto"/>
              <w:bottom w:val="nil"/>
              <w:right w:val="nil"/>
              <w:tl2br w:val="nil"/>
              <w:tr2bl w:val="nil"/>
            </w:tcBorders>
            <w:shd w:val="clear" w:color="auto" w:fill="B3B3B3"/>
            <w:vAlign w:val="center"/>
          </w:tcPr>
          <w:p w:rsidR="00F43F2F" w:rsidRPr="001C59F5" w:rsidRDefault="00F43F2F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Schema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F43F2F" w:rsidRPr="001C59F5" w:rsidRDefault="00F43F2F" w:rsidP="00F43F2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SYSIBM</w:t>
            </w:r>
          </w:p>
        </w:tc>
      </w:tr>
      <w:tr w:rsidR="00F43F2F" w:rsidRPr="001C59F5" w:rsidTr="00CB5BFA">
        <w:tc>
          <w:tcPr>
            <w:tcW w:w="1668" w:type="dxa"/>
            <w:tcBorders>
              <w:left w:val="single" w:sz="12" w:space="0" w:color="auto"/>
              <w:bottom w:val="nil"/>
              <w:right w:val="nil"/>
              <w:tl2br w:val="nil"/>
              <w:tr2bl w:val="nil"/>
            </w:tcBorders>
            <w:shd w:val="clear" w:color="auto" w:fill="B3B3B3"/>
            <w:vAlign w:val="center"/>
          </w:tcPr>
          <w:p w:rsidR="00F43F2F" w:rsidRPr="001C59F5" w:rsidRDefault="00F43F2F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Description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F43F2F" w:rsidRPr="001C59F5" w:rsidRDefault="00723B23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返回输入参数的长度</w:t>
            </w:r>
          </w:p>
        </w:tc>
      </w:tr>
      <w:tr w:rsidR="00F43F2F" w:rsidRPr="001C59F5" w:rsidTr="00CB5BFA">
        <w:tc>
          <w:tcPr>
            <w:tcW w:w="1668" w:type="dxa"/>
            <w:tcBorders>
              <w:left w:val="single" w:sz="12" w:space="0" w:color="auto"/>
              <w:bottom w:val="nil"/>
              <w:right w:val="nil"/>
              <w:tl2br w:val="nil"/>
              <w:tr2bl w:val="nil"/>
            </w:tcBorders>
            <w:shd w:val="clear" w:color="auto" w:fill="B3B3B3"/>
            <w:vAlign w:val="center"/>
          </w:tcPr>
          <w:p w:rsidR="00F43F2F" w:rsidRPr="001C59F5" w:rsidRDefault="00F43F2F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Input Argument 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F43F2F" w:rsidRPr="001C59F5" w:rsidRDefault="00F43F2F" w:rsidP="00221CC5">
            <w:pPr>
              <w:pStyle w:val="af"/>
              <w:numPr>
                <w:ilvl w:val="0"/>
                <w:numId w:val="36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any-builtin-type </w:t>
            </w:r>
          </w:p>
          <w:p w:rsidR="00F43F2F" w:rsidRPr="001C59F5" w:rsidRDefault="00F43F2F" w:rsidP="00221CC5">
            <w:pPr>
              <w:pStyle w:val="af"/>
              <w:numPr>
                <w:ilvl w:val="0"/>
                <w:numId w:val="36"/>
              </w:numPr>
              <w:ind w:firstLineChars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any-builtin-type, string-unit</w:t>
            </w:r>
          </w:p>
          <w:p w:rsidR="00F459C4" w:rsidRPr="001C59F5" w:rsidRDefault="00F459C4" w:rsidP="008130A2">
            <w:pPr>
              <w:pStyle w:val="af"/>
              <w:ind w:firstLineChars="0" w:firstLine="0"/>
              <w:rPr>
                <w:rFonts w:ascii="Arial" w:hAnsi="Arial" w:cs="Arial"/>
              </w:rPr>
            </w:pPr>
          </w:p>
          <w:p w:rsidR="006907F6" w:rsidRPr="001C59F5" w:rsidRDefault="006907F6" w:rsidP="006907F6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CODEUNITS16 -- 16-bit UTF-16 code units</w:t>
            </w:r>
          </w:p>
          <w:p w:rsidR="006907F6" w:rsidRPr="001C59F5" w:rsidRDefault="006907F6" w:rsidP="006907F6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CODEUNITS32 -- 32-bit UTF-32 code units</w:t>
            </w:r>
          </w:p>
          <w:p w:rsidR="006907F6" w:rsidRPr="001C59F5" w:rsidRDefault="006907F6" w:rsidP="006907F6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OCTETS</w:t>
            </w:r>
            <w:r w:rsidR="00C9374F" w:rsidRPr="001C59F5">
              <w:rPr>
                <w:rFonts w:ascii="Arial" w:hAnsi="Arial" w:cs="Arial"/>
              </w:rPr>
              <w:t xml:space="preserve"> </w:t>
            </w:r>
            <w:r w:rsidR="005A1CA4" w:rsidRPr="001C59F5">
              <w:rPr>
                <w:rFonts w:ascii="Arial" w:hAnsi="Arial" w:cs="Arial"/>
              </w:rPr>
              <w:t>--</w:t>
            </w:r>
            <w:r w:rsidR="00C9374F" w:rsidRPr="001C59F5">
              <w:rPr>
                <w:rFonts w:ascii="Arial" w:hAnsi="Arial" w:cs="Arial"/>
              </w:rPr>
              <w:t xml:space="preserve"> </w:t>
            </w:r>
            <w:r w:rsidR="00C9374F" w:rsidRPr="001C59F5">
              <w:rPr>
                <w:rFonts w:ascii="Arial" w:hAnsi="Arial" w:cs="Arial"/>
              </w:rPr>
              <w:t>字节数</w:t>
            </w:r>
          </w:p>
        </w:tc>
      </w:tr>
      <w:tr w:rsidR="00F43F2F" w:rsidRPr="001C59F5" w:rsidTr="00CB5BFA">
        <w:tc>
          <w:tcPr>
            <w:tcW w:w="1668" w:type="dxa"/>
            <w:tcBorders>
              <w:left w:val="single" w:sz="12" w:space="0" w:color="auto"/>
              <w:bottom w:val="nil"/>
              <w:right w:val="nil"/>
              <w:tl2br w:val="nil"/>
              <w:tr2bl w:val="nil"/>
            </w:tcBorders>
            <w:shd w:val="clear" w:color="auto" w:fill="B3B3B3"/>
            <w:vAlign w:val="center"/>
          </w:tcPr>
          <w:p w:rsidR="00F43F2F" w:rsidRPr="001C59F5" w:rsidRDefault="00F43F2F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Returns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F43F2F" w:rsidRPr="001C59F5" w:rsidRDefault="00F43F2F" w:rsidP="00F43F2F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INTEGER</w:t>
            </w:r>
          </w:p>
        </w:tc>
      </w:tr>
      <w:tr w:rsidR="00F43F2F" w:rsidRPr="001C59F5" w:rsidTr="00CB5BFA">
        <w:tc>
          <w:tcPr>
            <w:tcW w:w="1668" w:type="dxa"/>
            <w:tcBorders>
              <w:left w:val="single" w:sz="12" w:space="0" w:color="auto"/>
              <w:bottom w:val="nil"/>
              <w:right w:val="nil"/>
              <w:tl2br w:val="nil"/>
              <w:tr2bl w:val="nil"/>
            </w:tcBorders>
            <w:shd w:val="clear" w:color="auto" w:fill="B3B3B3"/>
            <w:vAlign w:val="center"/>
          </w:tcPr>
          <w:p w:rsidR="00F43F2F" w:rsidRPr="001C59F5" w:rsidRDefault="00E83D50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Example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F43F2F" w:rsidRPr="001C59F5" w:rsidRDefault="00103FBC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values </w:t>
            </w:r>
            <w:r w:rsidRPr="001C59F5">
              <w:rPr>
                <w:rFonts w:ascii="Arial" w:hAnsi="Arial" w:cs="Arial"/>
              </w:rPr>
              <w:br/>
              <w:t>length(current date)</w:t>
            </w:r>
            <w:r w:rsidRPr="001C59F5">
              <w:rPr>
                <w:rFonts w:ascii="Arial" w:hAnsi="Arial" w:cs="Arial"/>
              </w:rPr>
              <w:br/>
              <w:t>,length(current time)</w:t>
            </w:r>
            <w:r w:rsidRPr="001C59F5">
              <w:rPr>
                <w:rFonts w:ascii="Arial" w:hAnsi="Arial" w:cs="Arial"/>
              </w:rPr>
              <w:br/>
              <w:t>,length(current timestamp)</w:t>
            </w:r>
            <w:r w:rsidRPr="001C59F5">
              <w:rPr>
                <w:rFonts w:ascii="Arial" w:hAnsi="Arial" w:cs="Arial"/>
              </w:rPr>
              <w:br/>
              <w:t>,length('ABCD')</w:t>
            </w:r>
            <w:r w:rsidRPr="001C59F5">
              <w:rPr>
                <w:rFonts w:ascii="Arial" w:hAnsi="Arial" w:cs="Arial"/>
              </w:rPr>
              <w:br/>
              <w:t>,length(1.2345E4)</w:t>
            </w:r>
            <w:r w:rsidRPr="001C59F5">
              <w:rPr>
                <w:rFonts w:ascii="Arial" w:hAnsi="Arial" w:cs="Arial"/>
              </w:rPr>
              <w:br/>
              <w:t>,length(dec(12.34, 5, 2))</w:t>
            </w:r>
          </w:p>
          <w:p w:rsidR="003C44A1" w:rsidRPr="001C59F5" w:rsidRDefault="003C44A1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</w:p>
          <w:p w:rsidR="003C44A1" w:rsidRPr="001C59F5" w:rsidRDefault="003C44A1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 xml:space="preserve">values </w:t>
            </w:r>
            <w:r w:rsidRPr="001C59F5">
              <w:rPr>
                <w:rFonts w:ascii="Arial" w:hAnsi="Arial" w:cs="Arial"/>
              </w:rPr>
              <w:br/>
              <w:t>length(x'F09D849E', OCTETS)</w:t>
            </w:r>
            <w:r w:rsidRPr="001C59F5">
              <w:rPr>
                <w:rFonts w:ascii="Arial" w:hAnsi="Arial" w:cs="Arial"/>
              </w:rPr>
              <w:br/>
              <w:t>,length(x'F09D849E', CODEUNITS16)</w:t>
            </w:r>
            <w:r w:rsidRPr="001C59F5">
              <w:rPr>
                <w:rFonts w:ascii="Arial" w:hAnsi="Arial" w:cs="Arial"/>
              </w:rPr>
              <w:br/>
              <w:t>,length(x'F09D849E', CODEUNITS32)</w:t>
            </w:r>
          </w:p>
        </w:tc>
      </w:tr>
      <w:tr w:rsidR="00F43F2F" w:rsidRPr="001C59F5" w:rsidTr="00CB5BFA">
        <w:tc>
          <w:tcPr>
            <w:tcW w:w="1668" w:type="dxa"/>
            <w:tcBorders>
              <w:left w:val="single" w:sz="12" w:space="0" w:color="auto"/>
              <w:bottom w:val="single" w:sz="12" w:space="0" w:color="auto"/>
              <w:right w:val="nil"/>
              <w:tl2br w:val="nil"/>
              <w:tr2bl w:val="nil"/>
            </w:tcBorders>
            <w:shd w:val="clear" w:color="auto" w:fill="B3B3B3"/>
            <w:vAlign w:val="center"/>
          </w:tcPr>
          <w:p w:rsidR="00F43F2F" w:rsidRPr="001C59F5" w:rsidRDefault="00F43F2F" w:rsidP="00CB5BFA">
            <w:pPr>
              <w:pStyle w:val="af"/>
              <w:ind w:firstLineChars="0" w:firstLine="0"/>
              <w:jc w:val="left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Note</w:t>
            </w:r>
          </w:p>
        </w:tc>
        <w:tc>
          <w:tcPr>
            <w:tcW w:w="6335" w:type="dxa"/>
            <w:shd w:val="clear" w:color="auto" w:fill="E6E6E6"/>
            <w:vAlign w:val="center"/>
          </w:tcPr>
          <w:p w:rsidR="00F43F2F" w:rsidRPr="001C59F5" w:rsidRDefault="00F43F2F" w:rsidP="00CB5BFA">
            <w:pPr>
              <w:pStyle w:val="af"/>
              <w:ind w:firstLineChars="0" w:firstLine="0"/>
              <w:rPr>
                <w:rFonts w:ascii="Arial" w:hAnsi="Arial" w:cs="Arial"/>
              </w:rPr>
            </w:pPr>
          </w:p>
        </w:tc>
      </w:tr>
    </w:tbl>
    <w:p w:rsidR="00940347" w:rsidRPr="001C59F5" w:rsidRDefault="00940347" w:rsidP="00083759">
      <w:pPr>
        <w:rPr>
          <w:rFonts w:ascii="Arial" w:hAnsi="Arial" w:cs="Arial"/>
        </w:rPr>
      </w:pPr>
    </w:p>
    <w:p w:rsidR="00ED1408" w:rsidRPr="001C59F5" w:rsidRDefault="00ED1408" w:rsidP="00ED1408">
      <w:pPr>
        <w:pStyle w:val="1"/>
        <w:rPr>
          <w:rFonts w:ascii="Arial" w:hAnsi="Arial" w:cs="Arial"/>
        </w:rPr>
      </w:pPr>
      <w:bookmarkStart w:id="44" w:name="_Toc279997917"/>
      <w:r w:rsidRPr="001C59F5">
        <w:rPr>
          <w:rFonts w:ascii="Arial" w:hAnsi="Arial" w:cs="Arial"/>
        </w:rPr>
        <w:t xml:space="preserve">SQL </w:t>
      </w:r>
      <w:r w:rsidRPr="001C59F5">
        <w:rPr>
          <w:rFonts w:ascii="Arial" w:hAnsi="Arial" w:cs="Arial"/>
        </w:rPr>
        <w:t>语句</w:t>
      </w:r>
      <w:r w:rsidRPr="001C59F5">
        <w:rPr>
          <w:rFonts w:ascii="Arial" w:hAnsi="Arial" w:cs="Arial"/>
        </w:rPr>
        <w:t>(SQL Statements)</w:t>
      </w:r>
      <w:bookmarkEnd w:id="44"/>
    </w:p>
    <w:p w:rsidR="00ED1408" w:rsidRPr="001C59F5" w:rsidRDefault="00F82D5C" w:rsidP="00F83F5D">
      <w:pPr>
        <w:pStyle w:val="2"/>
        <w:rPr>
          <w:rFonts w:ascii="Arial" w:hAnsi="Arial" w:cs="Arial"/>
        </w:rPr>
      </w:pPr>
      <w:bookmarkStart w:id="45" w:name="_Toc279997918"/>
      <w:r w:rsidRPr="001C59F5">
        <w:rPr>
          <w:rFonts w:ascii="Arial" w:hAnsi="Arial" w:cs="Arial"/>
        </w:rPr>
        <w:t>Values</w:t>
      </w:r>
      <w:r w:rsidR="00ED1408" w:rsidRPr="001C59F5">
        <w:rPr>
          <w:rFonts w:ascii="Arial" w:hAnsi="Arial" w:cs="Arial"/>
        </w:rPr>
        <w:t>子句</w:t>
      </w:r>
      <w:r w:rsidR="00575E28" w:rsidRPr="001C59F5">
        <w:rPr>
          <w:rFonts w:ascii="Arial" w:hAnsi="Arial" w:cs="Arial"/>
        </w:rPr>
        <w:t xml:space="preserve"> </w:t>
      </w:r>
      <w:r w:rsidR="00ED1408" w:rsidRPr="001C59F5">
        <w:rPr>
          <w:rFonts w:ascii="Arial" w:hAnsi="Arial" w:cs="Arial"/>
        </w:rPr>
        <w:t>(</w:t>
      </w:r>
      <w:r w:rsidRPr="001C59F5">
        <w:rPr>
          <w:rFonts w:ascii="Arial" w:hAnsi="Arial" w:cs="Arial"/>
        </w:rPr>
        <w:t xml:space="preserve">Values </w:t>
      </w:r>
      <w:r w:rsidR="00ED1408" w:rsidRPr="001C59F5">
        <w:rPr>
          <w:rFonts w:ascii="Arial" w:hAnsi="Arial" w:cs="Arial"/>
        </w:rPr>
        <w:t>Clause)</w:t>
      </w:r>
      <w:bookmarkEnd w:id="45"/>
    </w:p>
    <w:p w:rsidR="00ED3AEC" w:rsidRPr="001C59F5" w:rsidRDefault="00ED3AEC" w:rsidP="00ED1408">
      <w:pPr>
        <w:rPr>
          <w:rFonts w:ascii="Arial" w:hAnsi="Arial" w:cs="Arial"/>
        </w:rPr>
      </w:pPr>
      <w:r w:rsidRPr="001C59F5">
        <w:rPr>
          <w:rFonts w:ascii="Arial" w:hAnsi="Arial" w:cs="Arial"/>
        </w:rPr>
        <w:t>概述</w:t>
      </w:r>
      <w:r w:rsidRPr="001C59F5">
        <w:rPr>
          <w:rFonts w:ascii="Arial" w:hAnsi="Arial" w:cs="Arial"/>
        </w:rPr>
        <w:t xml:space="preserve">: </w:t>
      </w:r>
      <w:r w:rsidRPr="001C59F5">
        <w:rPr>
          <w:rFonts w:ascii="Arial" w:hAnsi="Arial" w:cs="Arial"/>
        </w:rPr>
        <w:t>一般用于临时表或视图的定义</w:t>
      </w:r>
      <w:r w:rsidR="00ED36A7" w:rsidRPr="001C59F5">
        <w:rPr>
          <w:rFonts w:ascii="Arial" w:hAnsi="Arial" w:cs="Arial"/>
        </w:rPr>
        <w:t>，</w:t>
      </w:r>
      <w:r w:rsidRPr="001C59F5">
        <w:rPr>
          <w:rFonts w:ascii="Arial" w:hAnsi="Arial" w:cs="Arial"/>
        </w:rPr>
        <w:t>不能使用</w:t>
      </w:r>
      <w:r w:rsidR="00ED36A7" w:rsidRPr="001C59F5">
        <w:rPr>
          <w:rFonts w:ascii="Arial" w:hAnsi="Arial" w:cs="Arial"/>
        </w:rPr>
        <w:t>group by , order by</w:t>
      </w:r>
      <w:r w:rsidR="00ED36A7" w:rsidRPr="001C59F5">
        <w:rPr>
          <w:rFonts w:ascii="Arial" w:hAnsi="Arial" w:cs="Arial"/>
        </w:rPr>
        <w:t>，</w:t>
      </w:r>
      <w:r w:rsidRPr="001C59F5">
        <w:rPr>
          <w:rFonts w:ascii="Arial" w:hAnsi="Arial" w:cs="Arial"/>
        </w:rPr>
        <w:t>且不能</w:t>
      </w:r>
      <w:r w:rsidR="00F83F5D" w:rsidRPr="001C59F5">
        <w:rPr>
          <w:rFonts w:ascii="Arial" w:hAnsi="Arial" w:cs="Arial"/>
        </w:rPr>
        <w:t>被</w:t>
      </w:r>
      <w:r w:rsidRPr="001C59F5">
        <w:rPr>
          <w:rFonts w:ascii="Arial" w:hAnsi="Arial" w:cs="Arial"/>
        </w:rPr>
        <w:t>更新</w:t>
      </w:r>
      <w:r w:rsidR="00E26B57" w:rsidRPr="001C59F5">
        <w:rPr>
          <w:rFonts w:ascii="Arial" w:hAnsi="Arial" w:cs="Arial"/>
        </w:rPr>
        <w:t>。</w:t>
      </w:r>
    </w:p>
    <w:tbl>
      <w:tblPr>
        <w:tblW w:w="8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2"/>
        <w:gridCol w:w="4675"/>
        <w:gridCol w:w="1876"/>
      </w:tblGrid>
      <w:tr w:rsidR="008F5B0B" w:rsidRPr="001C59F5" w:rsidTr="002C32B3">
        <w:tc>
          <w:tcPr>
            <w:tcW w:w="1452" w:type="dxa"/>
            <w:shd w:val="clear" w:color="auto" w:fill="DDD9C3"/>
            <w:vAlign w:val="center"/>
          </w:tcPr>
          <w:p w:rsidR="008F5B0B" w:rsidRPr="002C32B3" w:rsidRDefault="008F5B0B" w:rsidP="000C1E5B">
            <w:pPr>
              <w:pStyle w:val="af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32B3">
              <w:rPr>
                <w:rFonts w:ascii="Arial" w:hAnsi="Arial" w:cs="Arial"/>
                <w:b/>
                <w:sz w:val="20"/>
                <w:szCs w:val="20"/>
              </w:rPr>
              <w:t>Usage</w:t>
            </w:r>
          </w:p>
        </w:tc>
        <w:tc>
          <w:tcPr>
            <w:tcW w:w="4675" w:type="dxa"/>
            <w:shd w:val="clear" w:color="auto" w:fill="DDD9C3"/>
            <w:vAlign w:val="center"/>
          </w:tcPr>
          <w:p w:rsidR="008F5B0B" w:rsidRPr="002C32B3" w:rsidRDefault="008F5B0B" w:rsidP="000C1E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32B3">
              <w:rPr>
                <w:rFonts w:ascii="Arial" w:hAnsi="Arial" w:cs="Arial"/>
                <w:b/>
                <w:sz w:val="20"/>
                <w:szCs w:val="20"/>
              </w:rPr>
              <w:t>Example</w:t>
            </w:r>
          </w:p>
        </w:tc>
        <w:tc>
          <w:tcPr>
            <w:tcW w:w="1876" w:type="dxa"/>
            <w:shd w:val="clear" w:color="auto" w:fill="DDD9C3"/>
            <w:vAlign w:val="center"/>
          </w:tcPr>
          <w:p w:rsidR="008F5B0B" w:rsidRPr="002C32B3" w:rsidRDefault="008F5B0B" w:rsidP="000C1E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32B3">
              <w:rPr>
                <w:rFonts w:ascii="Arial" w:hAnsi="Arial" w:cs="Arial"/>
                <w:b/>
                <w:sz w:val="20"/>
                <w:szCs w:val="20"/>
              </w:rPr>
              <w:t>Remark</w:t>
            </w:r>
          </w:p>
        </w:tc>
      </w:tr>
      <w:tr w:rsidR="008F5B0B" w:rsidRPr="001C59F5" w:rsidTr="002C32B3">
        <w:tc>
          <w:tcPr>
            <w:tcW w:w="1452" w:type="dxa"/>
            <w:shd w:val="clear" w:color="auto" w:fill="auto"/>
            <w:vAlign w:val="center"/>
          </w:tcPr>
          <w:p w:rsidR="008F5B0B" w:rsidRPr="002C32B3" w:rsidRDefault="008F5B0B" w:rsidP="005155FB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>一般用法</w:t>
            </w:r>
          </w:p>
        </w:tc>
        <w:tc>
          <w:tcPr>
            <w:tcW w:w="4675" w:type="dxa"/>
            <w:shd w:val="clear" w:color="auto" w:fill="auto"/>
            <w:vAlign w:val="center"/>
          </w:tcPr>
          <w:p w:rsidR="008F5B0B" w:rsidRPr="002C32B3" w:rsidRDefault="008F5B0B" w:rsidP="00CC463E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>VALUES</w:t>
            </w:r>
          </w:p>
          <w:p w:rsidR="008F5B0B" w:rsidRPr="002C32B3" w:rsidRDefault="008F5B0B" w:rsidP="00CC463E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>VALUES (1)</w:t>
            </w:r>
          </w:p>
          <w:p w:rsidR="008F5B0B" w:rsidRPr="002C32B3" w:rsidRDefault="008F5B0B" w:rsidP="00CC463E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>VALUES 1, 2, 3</w:t>
            </w:r>
          </w:p>
          <w:p w:rsidR="008F5B0B" w:rsidRPr="002C32B3" w:rsidRDefault="008F5B0B" w:rsidP="00CC463E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 xml:space="preserve">VALUES (1), (2), (3)                </w:t>
            </w:r>
          </w:p>
          <w:p w:rsidR="008F5B0B" w:rsidRPr="002C32B3" w:rsidRDefault="008F5B0B" w:rsidP="00E31126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>VALUES</w:t>
            </w:r>
            <w:r w:rsidR="00E31126" w:rsidRPr="002C32B3">
              <w:rPr>
                <w:rFonts w:ascii="Arial" w:hAnsi="Arial" w:cs="Arial"/>
                <w:sz w:val="20"/>
                <w:szCs w:val="20"/>
              </w:rPr>
              <w:t>(1,</w:t>
            </w:r>
            <w:r w:rsidR="003E47F7" w:rsidRPr="002C32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1126" w:rsidRPr="002C32B3">
              <w:rPr>
                <w:rFonts w:ascii="Arial" w:hAnsi="Arial" w:cs="Arial"/>
                <w:sz w:val="20"/>
                <w:szCs w:val="20"/>
              </w:rPr>
              <w:t>1), (2,</w:t>
            </w:r>
            <w:r w:rsidR="003E47F7" w:rsidRPr="002C32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1126" w:rsidRPr="002C32B3">
              <w:rPr>
                <w:rFonts w:ascii="Arial" w:hAnsi="Arial" w:cs="Arial"/>
                <w:sz w:val="20"/>
                <w:szCs w:val="20"/>
              </w:rPr>
              <w:t>2), (3,</w:t>
            </w:r>
            <w:r w:rsidR="003E47F7" w:rsidRPr="002C32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1126" w:rsidRPr="002C32B3">
              <w:rPr>
                <w:rFonts w:ascii="Arial" w:hAnsi="Arial" w:cs="Arial"/>
                <w:sz w:val="20"/>
                <w:szCs w:val="20"/>
              </w:rPr>
              <w:t>null</w:t>
            </w:r>
            <w:r w:rsidRPr="002C32B3">
              <w:rPr>
                <w:rFonts w:ascii="Arial" w:hAnsi="Arial" w:cs="Arial"/>
                <w:sz w:val="20"/>
                <w:szCs w:val="20"/>
              </w:rPr>
              <w:t xml:space="preserve">)                  </w:t>
            </w:r>
          </w:p>
        </w:tc>
        <w:tc>
          <w:tcPr>
            <w:tcW w:w="1876" w:type="dxa"/>
            <w:shd w:val="clear" w:color="auto" w:fill="auto"/>
            <w:vAlign w:val="center"/>
          </w:tcPr>
          <w:p w:rsidR="008F5B0B" w:rsidRPr="002C32B3" w:rsidRDefault="008F5B0B" w:rsidP="008F5B0B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>1 row, 1 col</w:t>
            </w:r>
          </w:p>
          <w:p w:rsidR="008F5B0B" w:rsidRPr="002C32B3" w:rsidRDefault="008F5B0B" w:rsidP="008F5B0B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>1 row, 1 col</w:t>
            </w:r>
          </w:p>
          <w:p w:rsidR="008F5B0B" w:rsidRPr="002C32B3" w:rsidRDefault="008F5B0B" w:rsidP="008F5B0B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>1 row, 3 col</w:t>
            </w:r>
          </w:p>
          <w:p w:rsidR="008F5B0B" w:rsidRPr="002C32B3" w:rsidRDefault="008F5B0B" w:rsidP="008F5B0B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>3 row, 1 col</w:t>
            </w:r>
          </w:p>
          <w:p w:rsidR="008F5B0B" w:rsidRPr="002C32B3" w:rsidRDefault="008F5B0B" w:rsidP="008F5B0B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>3 row, 2 col</w:t>
            </w:r>
          </w:p>
        </w:tc>
      </w:tr>
      <w:tr w:rsidR="001471D0" w:rsidRPr="001C59F5" w:rsidTr="002C32B3">
        <w:tc>
          <w:tcPr>
            <w:tcW w:w="1452" w:type="dxa"/>
            <w:shd w:val="clear" w:color="auto" w:fill="auto"/>
            <w:vAlign w:val="center"/>
          </w:tcPr>
          <w:p w:rsidR="001471D0" w:rsidRPr="002C32B3" w:rsidRDefault="00E35828" w:rsidP="005155FB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>使用</w:t>
            </w:r>
            <w:r w:rsidRPr="002C32B3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4675" w:type="dxa"/>
            <w:shd w:val="clear" w:color="auto" w:fill="auto"/>
            <w:vAlign w:val="center"/>
          </w:tcPr>
          <w:p w:rsidR="001471D0" w:rsidRPr="002C32B3" w:rsidRDefault="001471D0" w:rsidP="001471D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C32B3">
              <w:rPr>
                <w:rFonts w:ascii="Arial" w:hAnsi="Arial" w:cs="Arial"/>
                <w:color w:val="FF0000"/>
                <w:sz w:val="20"/>
                <w:szCs w:val="20"/>
              </w:rPr>
              <w:t>VALUES (1,</w:t>
            </w:r>
            <w:r w:rsidR="008F4165" w:rsidRPr="002C32B3">
              <w:rPr>
                <w:rFonts w:ascii="Arial" w:hAnsi="Arial" w:cs="Arial"/>
                <w:color w:val="FF0000"/>
                <w:sz w:val="20"/>
                <w:szCs w:val="20"/>
              </w:rPr>
              <w:t xml:space="preserve"> null</w:t>
            </w:r>
            <w:r w:rsidRPr="002C32B3">
              <w:rPr>
                <w:rFonts w:ascii="Arial" w:hAnsi="Arial" w:cs="Arial"/>
                <w:color w:val="FF0000"/>
                <w:sz w:val="20"/>
                <w:szCs w:val="20"/>
              </w:rPr>
              <w:t>), (2,</w:t>
            </w:r>
            <w:r w:rsidR="008F4165" w:rsidRPr="002C32B3">
              <w:rPr>
                <w:rFonts w:ascii="Arial" w:hAnsi="Arial" w:cs="Arial"/>
                <w:color w:val="FF0000"/>
                <w:sz w:val="20"/>
                <w:szCs w:val="20"/>
              </w:rPr>
              <w:t xml:space="preserve"> null</w:t>
            </w:r>
            <w:r w:rsidRPr="002C32B3">
              <w:rPr>
                <w:rFonts w:ascii="Arial" w:hAnsi="Arial" w:cs="Arial"/>
                <w:color w:val="FF0000"/>
                <w:sz w:val="20"/>
                <w:szCs w:val="20"/>
              </w:rPr>
              <w:t>), (3,</w:t>
            </w:r>
            <w:r w:rsidR="008F4165" w:rsidRPr="002C32B3">
              <w:rPr>
                <w:rFonts w:ascii="Arial" w:hAnsi="Arial" w:cs="Arial"/>
                <w:color w:val="FF0000"/>
                <w:sz w:val="20"/>
                <w:szCs w:val="20"/>
              </w:rPr>
              <w:t xml:space="preserve"> null</w:t>
            </w:r>
            <w:r w:rsidRPr="002C32B3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:rsidR="001471D0" w:rsidRPr="002C32B3" w:rsidRDefault="001471D0" w:rsidP="008F4165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>VALUES(1,</w:t>
            </w:r>
            <w:r w:rsidR="008F4165" w:rsidRPr="002C32B3">
              <w:rPr>
                <w:rFonts w:ascii="Arial" w:hAnsi="Arial" w:cs="Arial"/>
                <w:sz w:val="20"/>
                <w:szCs w:val="20"/>
              </w:rPr>
              <w:t xml:space="preserve"> null</w:t>
            </w:r>
            <w:r w:rsidRPr="002C32B3">
              <w:rPr>
                <w:rFonts w:ascii="Arial" w:hAnsi="Arial" w:cs="Arial"/>
                <w:sz w:val="20"/>
                <w:szCs w:val="20"/>
              </w:rPr>
              <w:t>),(2,</w:t>
            </w:r>
            <w:r w:rsidR="008F4165" w:rsidRPr="002C32B3">
              <w:rPr>
                <w:rFonts w:ascii="Arial" w:hAnsi="Arial" w:cs="Arial"/>
                <w:sz w:val="20"/>
                <w:szCs w:val="20"/>
              </w:rPr>
              <w:t xml:space="preserve"> null</w:t>
            </w:r>
            <w:r w:rsidRPr="002C32B3">
              <w:rPr>
                <w:rFonts w:ascii="Arial" w:hAnsi="Arial" w:cs="Arial"/>
                <w:sz w:val="20"/>
                <w:szCs w:val="20"/>
              </w:rPr>
              <w:t>),(3,</w:t>
            </w:r>
            <w:r w:rsidR="008F4165" w:rsidRPr="002C32B3">
              <w:rPr>
                <w:rFonts w:ascii="Arial" w:hAnsi="Arial" w:cs="Arial"/>
                <w:sz w:val="20"/>
                <w:szCs w:val="20"/>
              </w:rPr>
              <w:t xml:space="preserve"> cast</w:t>
            </w:r>
            <w:r w:rsidRPr="002C32B3">
              <w:rPr>
                <w:rFonts w:ascii="Arial" w:hAnsi="Arial" w:cs="Arial"/>
                <w:sz w:val="20"/>
                <w:szCs w:val="20"/>
              </w:rPr>
              <w:t>(</w:t>
            </w:r>
            <w:r w:rsidR="008F4165" w:rsidRPr="002C32B3">
              <w:rPr>
                <w:rFonts w:ascii="Arial" w:hAnsi="Arial" w:cs="Arial"/>
                <w:sz w:val="20"/>
                <w:szCs w:val="20"/>
              </w:rPr>
              <w:t>null as int</w:t>
            </w:r>
            <w:r w:rsidRPr="002C32B3">
              <w:rPr>
                <w:rFonts w:ascii="Arial" w:hAnsi="Arial" w:cs="Arial"/>
                <w:sz w:val="20"/>
                <w:szCs w:val="20"/>
              </w:rPr>
              <w:t>))</w:t>
            </w:r>
            <w:r w:rsidRPr="002C32B3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876" w:type="dxa"/>
            <w:shd w:val="clear" w:color="auto" w:fill="auto"/>
            <w:vAlign w:val="center"/>
          </w:tcPr>
          <w:p w:rsidR="001471D0" w:rsidRPr="002C32B3" w:rsidRDefault="001471D0" w:rsidP="001471D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C32B3">
              <w:rPr>
                <w:rFonts w:ascii="Arial" w:hAnsi="Arial" w:cs="Arial"/>
                <w:color w:val="FF0000"/>
                <w:sz w:val="20"/>
                <w:szCs w:val="20"/>
              </w:rPr>
              <w:t>语法错误</w:t>
            </w:r>
          </w:p>
          <w:p w:rsidR="001471D0" w:rsidRPr="002C32B3" w:rsidRDefault="001471D0" w:rsidP="001471D0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>语法正确</w:t>
            </w:r>
          </w:p>
        </w:tc>
      </w:tr>
      <w:tr w:rsidR="002F41EB" w:rsidRPr="001C59F5" w:rsidTr="002C32B3">
        <w:tc>
          <w:tcPr>
            <w:tcW w:w="1452" w:type="dxa"/>
            <w:shd w:val="clear" w:color="auto" w:fill="auto"/>
            <w:vAlign w:val="center"/>
          </w:tcPr>
          <w:p w:rsidR="002F41EB" w:rsidRPr="002C32B3" w:rsidRDefault="002F41EB" w:rsidP="005155FB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>定义临时表</w:t>
            </w:r>
          </w:p>
        </w:tc>
        <w:tc>
          <w:tcPr>
            <w:tcW w:w="4675" w:type="dxa"/>
            <w:shd w:val="clear" w:color="auto" w:fill="auto"/>
            <w:vAlign w:val="center"/>
          </w:tcPr>
          <w:p w:rsidR="002F41EB" w:rsidRPr="002C32B3" w:rsidRDefault="002F41EB" w:rsidP="005155FB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 xml:space="preserve">WITH temp1 (col1, col2) AS (                                  </w:t>
            </w:r>
          </w:p>
          <w:p w:rsidR="002F41EB" w:rsidRPr="002C32B3" w:rsidRDefault="002F41EB" w:rsidP="005155FB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 xml:space="preserve">VALUES (0, </w:t>
            </w:r>
            <w:r w:rsidR="008F4165" w:rsidRPr="002C32B3">
              <w:rPr>
                <w:rFonts w:ascii="Arial" w:hAnsi="Arial" w:cs="Arial"/>
                <w:sz w:val="20"/>
                <w:szCs w:val="20"/>
              </w:rPr>
              <w:t xml:space="preserve">cast </w:t>
            </w:r>
            <w:r w:rsidRPr="002C32B3">
              <w:rPr>
                <w:rFonts w:ascii="Arial" w:hAnsi="Arial" w:cs="Arial"/>
                <w:sz w:val="20"/>
                <w:szCs w:val="20"/>
              </w:rPr>
              <w:t xml:space="preserve">('AA' AS </w:t>
            </w:r>
            <w:r w:rsidR="008F4165" w:rsidRPr="002C32B3">
              <w:rPr>
                <w:rFonts w:ascii="Arial" w:hAnsi="Arial" w:cs="Arial"/>
                <w:sz w:val="20"/>
                <w:szCs w:val="20"/>
              </w:rPr>
              <w:t>char</w:t>
            </w:r>
            <w:r w:rsidRPr="002C32B3">
              <w:rPr>
                <w:rFonts w:ascii="Arial" w:hAnsi="Arial" w:cs="Arial"/>
                <w:sz w:val="20"/>
                <w:szCs w:val="20"/>
              </w:rPr>
              <w:t xml:space="preserve">(1)))                    </w:t>
            </w:r>
          </w:p>
          <w:p w:rsidR="002F41EB" w:rsidRPr="002C32B3" w:rsidRDefault="002F41EB" w:rsidP="005155FB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 xml:space="preserve">        ,(1, </w:t>
            </w:r>
            <w:r w:rsidR="008F4165" w:rsidRPr="002C32B3">
              <w:rPr>
                <w:rFonts w:ascii="Arial" w:hAnsi="Arial" w:cs="Arial"/>
                <w:sz w:val="20"/>
                <w:szCs w:val="20"/>
              </w:rPr>
              <w:t xml:space="preserve">cast </w:t>
            </w:r>
            <w:r w:rsidRPr="002C32B3">
              <w:rPr>
                <w:rFonts w:ascii="Arial" w:hAnsi="Arial" w:cs="Arial"/>
                <w:sz w:val="20"/>
                <w:szCs w:val="20"/>
              </w:rPr>
              <w:t xml:space="preserve">('BB' AS </w:t>
            </w:r>
            <w:r w:rsidR="008F4165" w:rsidRPr="002C32B3">
              <w:rPr>
                <w:rFonts w:ascii="Arial" w:hAnsi="Arial" w:cs="Arial"/>
                <w:sz w:val="20"/>
                <w:szCs w:val="20"/>
              </w:rPr>
              <w:t xml:space="preserve">char </w:t>
            </w:r>
            <w:r w:rsidRPr="002C32B3">
              <w:rPr>
                <w:rFonts w:ascii="Arial" w:hAnsi="Arial" w:cs="Arial"/>
                <w:sz w:val="20"/>
                <w:szCs w:val="20"/>
              </w:rPr>
              <w:t xml:space="preserve">(1)))                     </w:t>
            </w:r>
          </w:p>
          <w:p w:rsidR="002F41EB" w:rsidRPr="002C32B3" w:rsidRDefault="002F41EB" w:rsidP="005155FB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 xml:space="preserve">        ,(2, </w:t>
            </w:r>
            <w:r w:rsidR="008F4165" w:rsidRPr="002C32B3">
              <w:rPr>
                <w:rFonts w:ascii="Arial" w:hAnsi="Arial" w:cs="Arial"/>
                <w:sz w:val="20"/>
                <w:szCs w:val="20"/>
              </w:rPr>
              <w:t xml:space="preserve">cast </w:t>
            </w:r>
            <w:r w:rsidRPr="002C32B3">
              <w:rPr>
                <w:rFonts w:ascii="Arial" w:hAnsi="Arial" w:cs="Arial"/>
                <w:sz w:val="20"/>
                <w:szCs w:val="20"/>
              </w:rPr>
              <w:t>(</w:t>
            </w:r>
            <w:r w:rsidR="008F4165" w:rsidRPr="002C32B3">
              <w:rPr>
                <w:rFonts w:ascii="Arial" w:hAnsi="Arial" w:cs="Arial"/>
                <w:sz w:val="20"/>
                <w:szCs w:val="20"/>
              </w:rPr>
              <w:t xml:space="preserve">null </w:t>
            </w:r>
            <w:r w:rsidRPr="002C32B3">
              <w:rPr>
                <w:rFonts w:ascii="Arial" w:hAnsi="Arial" w:cs="Arial"/>
                <w:sz w:val="20"/>
                <w:szCs w:val="20"/>
              </w:rPr>
              <w:t xml:space="preserve">AS </w:t>
            </w:r>
            <w:r w:rsidR="008F4165" w:rsidRPr="002C32B3">
              <w:rPr>
                <w:rFonts w:ascii="Arial" w:hAnsi="Arial" w:cs="Arial"/>
                <w:sz w:val="20"/>
                <w:szCs w:val="20"/>
              </w:rPr>
              <w:t xml:space="preserve">char </w:t>
            </w:r>
            <w:r w:rsidRPr="002C32B3">
              <w:rPr>
                <w:rFonts w:ascii="Arial" w:hAnsi="Arial" w:cs="Arial"/>
                <w:sz w:val="20"/>
                <w:szCs w:val="20"/>
              </w:rPr>
              <w:t xml:space="preserve">(1)))                    </w:t>
            </w:r>
          </w:p>
          <w:p w:rsidR="002F41EB" w:rsidRPr="002C32B3" w:rsidRDefault="002F41EB" w:rsidP="005155FB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76" w:type="dxa"/>
            <w:shd w:val="clear" w:color="auto" w:fill="auto"/>
            <w:vAlign w:val="center"/>
          </w:tcPr>
          <w:p w:rsidR="002F41EB" w:rsidRPr="002C32B3" w:rsidRDefault="002F41EB" w:rsidP="001471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41EB" w:rsidRPr="001C59F5" w:rsidTr="002C32B3">
        <w:tc>
          <w:tcPr>
            <w:tcW w:w="1452" w:type="dxa"/>
            <w:shd w:val="clear" w:color="auto" w:fill="auto"/>
            <w:vAlign w:val="center"/>
          </w:tcPr>
          <w:p w:rsidR="002F41EB" w:rsidRPr="002C32B3" w:rsidRDefault="002F41EB" w:rsidP="005155FB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>定义临时表并命名列</w:t>
            </w:r>
          </w:p>
          <w:p w:rsidR="002F41EB" w:rsidRPr="002C32B3" w:rsidRDefault="002F41EB" w:rsidP="005155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5" w:type="dxa"/>
            <w:shd w:val="clear" w:color="auto" w:fill="auto"/>
            <w:vAlign w:val="center"/>
          </w:tcPr>
          <w:p w:rsidR="002F41EB" w:rsidRPr="002C32B3" w:rsidRDefault="001E71B1" w:rsidP="005155FB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>Select c</w:t>
            </w:r>
            <w:r w:rsidR="002F41EB" w:rsidRPr="002C32B3">
              <w:rPr>
                <w:rFonts w:ascii="Arial" w:hAnsi="Arial" w:cs="Arial"/>
                <w:sz w:val="20"/>
                <w:szCs w:val="20"/>
              </w:rPr>
              <w:t xml:space="preserve">1, c2, c3 </w:t>
            </w:r>
          </w:p>
          <w:p w:rsidR="002F41EB" w:rsidRPr="002C32B3" w:rsidRDefault="001E71B1" w:rsidP="005155FB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 xml:space="preserve">From table </w:t>
            </w:r>
            <w:r w:rsidR="002F41EB" w:rsidRPr="002C32B3">
              <w:rPr>
                <w:rFonts w:ascii="Arial" w:hAnsi="Arial" w:cs="Arial"/>
                <w:sz w:val="20"/>
                <w:szCs w:val="20"/>
              </w:rPr>
              <w:t>(</w:t>
            </w:r>
          </w:p>
          <w:p w:rsidR="002F41EB" w:rsidRPr="002C32B3" w:rsidRDefault="002F41EB" w:rsidP="005155FB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 xml:space="preserve">  VALUES(1,</w:t>
            </w:r>
            <w:r w:rsidR="003E47F7" w:rsidRPr="002C32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C32B3">
              <w:rPr>
                <w:rFonts w:ascii="Arial" w:hAnsi="Arial" w:cs="Arial"/>
                <w:sz w:val="20"/>
                <w:szCs w:val="20"/>
              </w:rPr>
              <w:t>1,</w:t>
            </w:r>
            <w:r w:rsidR="003E47F7" w:rsidRPr="002C32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C32B3">
              <w:rPr>
                <w:rFonts w:ascii="Arial" w:hAnsi="Arial" w:cs="Arial"/>
                <w:sz w:val="20"/>
                <w:szCs w:val="20"/>
              </w:rPr>
              <w:t>1), (2,</w:t>
            </w:r>
            <w:r w:rsidR="003E47F7" w:rsidRPr="002C32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C32B3">
              <w:rPr>
                <w:rFonts w:ascii="Arial" w:hAnsi="Arial" w:cs="Arial"/>
                <w:sz w:val="20"/>
                <w:szCs w:val="20"/>
              </w:rPr>
              <w:t>2,</w:t>
            </w:r>
            <w:r w:rsidR="003E47F7" w:rsidRPr="002C32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C32B3">
              <w:rPr>
                <w:rFonts w:ascii="Arial" w:hAnsi="Arial" w:cs="Arial"/>
                <w:sz w:val="20"/>
                <w:szCs w:val="20"/>
              </w:rPr>
              <w:t>2), (3,</w:t>
            </w:r>
            <w:r w:rsidR="003E47F7" w:rsidRPr="002C32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C32B3">
              <w:rPr>
                <w:rFonts w:ascii="Arial" w:hAnsi="Arial" w:cs="Arial"/>
                <w:sz w:val="20"/>
                <w:szCs w:val="20"/>
              </w:rPr>
              <w:t>3,</w:t>
            </w:r>
            <w:r w:rsidR="003E47F7" w:rsidRPr="002C32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C32B3">
              <w:rPr>
                <w:rFonts w:ascii="Arial" w:hAnsi="Arial" w:cs="Arial"/>
                <w:sz w:val="20"/>
                <w:szCs w:val="20"/>
              </w:rPr>
              <w:t>3)</w:t>
            </w:r>
          </w:p>
          <w:p w:rsidR="002F41EB" w:rsidRPr="002C32B3" w:rsidRDefault="002F41EB" w:rsidP="005155FB">
            <w:pPr>
              <w:rPr>
                <w:rFonts w:ascii="Arial" w:hAnsi="Arial" w:cs="Arial"/>
                <w:sz w:val="20"/>
                <w:szCs w:val="20"/>
              </w:rPr>
            </w:pPr>
            <w:r w:rsidRPr="002C32B3">
              <w:rPr>
                <w:rFonts w:ascii="Arial" w:hAnsi="Arial" w:cs="Arial"/>
                <w:sz w:val="20"/>
                <w:szCs w:val="20"/>
              </w:rPr>
              <w:t>) AS T(c1, c2, c3)</w:t>
            </w:r>
          </w:p>
        </w:tc>
        <w:tc>
          <w:tcPr>
            <w:tcW w:w="1876" w:type="dxa"/>
            <w:shd w:val="clear" w:color="auto" w:fill="auto"/>
            <w:vAlign w:val="center"/>
          </w:tcPr>
          <w:p w:rsidR="002F41EB" w:rsidRPr="002C32B3" w:rsidRDefault="002F41EB" w:rsidP="001471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14229" w:rsidRPr="001C59F5" w:rsidRDefault="005650A7" w:rsidP="005650A7">
      <w:pPr>
        <w:rPr>
          <w:rFonts w:ascii="Arial" w:hAnsi="Arial" w:cs="Arial"/>
          <w:color w:val="FF0000"/>
        </w:rPr>
      </w:pPr>
      <w:r w:rsidRPr="001C59F5">
        <w:rPr>
          <w:rFonts w:ascii="Arial" w:hAnsi="Arial" w:cs="Arial"/>
          <w:color w:val="FF0000"/>
        </w:rPr>
        <w:t xml:space="preserve">/** </w:t>
      </w:r>
      <w:r w:rsidRPr="001C59F5">
        <w:rPr>
          <w:rFonts w:ascii="Arial" w:hAnsi="Arial" w:cs="Arial"/>
          <w:color w:val="FF0000"/>
        </w:rPr>
        <w:t>注意</w:t>
      </w:r>
      <w:r w:rsidRPr="001C59F5">
        <w:rPr>
          <w:rFonts w:ascii="Arial" w:hAnsi="Arial" w:cs="Arial"/>
          <w:color w:val="FF0000"/>
        </w:rPr>
        <w:t xml:space="preserve">: </w:t>
      </w:r>
    </w:p>
    <w:p w:rsidR="005650A7" w:rsidRPr="001C59F5" w:rsidRDefault="00814229" w:rsidP="005650A7">
      <w:pPr>
        <w:rPr>
          <w:rFonts w:ascii="Arial" w:hAnsi="Arial" w:cs="Arial"/>
          <w:color w:val="FF0000"/>
        </w:rPr>
      </w:pPr>
      <w:r w:rsidRPr="001C59F5">
        <w:rPr>
          <w:rFonts w:ascii="Arial" w:hAnsi="Arial" w:cs="Arial"/>
          <w:color w:val="FF0000"/>
        </w:rPr>
        <w:t>1</w:t>
      </w:r>
      <w:r w:rsidRPr="001C59F5">
        <w:rPr>
          <w:rFonts w:ascii="Arial" w:hAnsi="Arial" w:cs="Arial"/>
          <w:color w:val="FF0000"/>
        </w:rPr>
        <w:t>、</w:t>
      </w:r>
      <w:r w:rsidR="005650A7" w:rsidRPr="001C59F5">
        <w:rPr>
          <w:rFonts w:ascii="Arial" w:hAnsi="Arial" w:cs="Arial"/>
          <w:color w:val="FF0000"/>
        </w:rPr>
        <w:t>"( )"</w:t>
      </w:r>
      <w:r w:rsidR="005650A7" w:rsidRPr="001C59F5">
        <w:rPr>
          <w:rFonts w:ascii="Arial" w:hAnsi="Arial" w:cs="Arial"/>
          <w:color w:val="FF0000"/>
        </w:rPr>
        <w:t>内的</w:t>
      </w:r>
      <w:r w:rsidR="005650A7" w:rsidRPr="001C59F5">
        <w:rPr>
          <w:rFonts w:ascii="Arial" w:hAnsi="Arial" w:cs="Arial"/>
          <w:color w:val="FF0000"/>
        </w:rPr>
        <w:t>","</w:t>
      </w:r>
      <w:r w:rsidR="005650A7" w:rsidRPr="001C59F5">
        <w:rPr>
          <w:rFonts w:ascii="Arial" w:hAnsi="Arial" w:cs="Arial"/>
          <w:color w:val="FF0000"/>
        </w:rPr>
        <w:t>作为</w:t>
      </w:r>
      <w:r w:rsidR="005650A7" w:rsidRPr="001C59F5">
        <w:rPr>
          <w:rFonts w:ascii="Arial" w:hAnsi="Arial" w:cs="Arial"/>
          <w:color w:val="FF0000"/>
        </w:rPr>
        <w:t>"</w:t>
      </w:r>
      <w:r w:rsidR="005650A7" w:rsidRPr="001C59F5">
        <w:rPr>
          <w:rFonts w:ascii="Arial" w:hAnsi="Arial" w:cs="Arial"/>
          <w:color w:val="FF0000"/>
        </w:rPr>
        <w:t>列</w:t>
      </w:r>
      <w:r w:rsidR="005650A7" w:rsidRPr="001C59F5">
        <w:rPr>
          <w:rFonts w:ascii="Arial" w:hAnsi="Arial" w:cs="Arial"/>
          <w:color w:val="FF0000"/>
        </w:rPr>
        <w:t>"</w:t>
      </w:r>
      <w:r w:rsidR="005650A7" w:rsidRPr="001C59F5">
        <w:rPr>
          <w:rFonts w:ascii="Arial" w:hAnsi="Arial" w:cs="Arial"/>
          <w:color w:val="FF0000"/>
        </w:rPr>
        <w:t>分割符</w:t>
      </w:r>
      <w:r w:rsidR="005650A7" w:rsidRPr="001C59F5">
        <w:rPr>
          <w:rFonts w:ascii="Arial" w:hAnsi="Arial" w:cs="Arial"/>
          <w:color w:val="FF0000"/>
        </w:rPr>
        <w:t>, " ( ) "</w:t>
      </w:r>
      <w:r w:rsidR="005650A7" w:rsidRPr="001C59F5">
        <w:rPr>
          <w:rFonts w:ascii="Arial" w:hAnsi="Arial" w:cs="Arial"/>
          <w:color w:val="FF0000"/>
        </w:rPr>
        <w:t>间的</w:t>
      </w:r>
      <w:r w:rsidR="005650A7" w:rsidRPr="001C59F5">
        <w:rPr>
          <w:rFonts w:ascii="Arial" w:hAnsi="Arial" w:cs="Arial"/>
          <w:color w:val="FF0000"/>
        </w:rPr>
        <w:t>","</w:t>
      </w:r>
      <w:r w:rsidR="005650A7" w:rsidRPr="001C59F5">
        <w:rPr>
          <w:rFonts w:ascii="Arial" w:hAnsi="Arial" w:cs="Arial"/>
          <w:color w:val="FF0000"/>
        </w:rPr>
        <w:t>作为</w:t>
      </w:r>
      <w:r w:rsidR="005650A7" w:rsidRPr="001C59F5">
        <w:rPr>
          <w:rFonts w:ascii="Arial" w:hAnsi="Arial" w:cs="Arial"/>
          <w:color w:val="FF0000"/>
        </w:rPr>
        <w:t>"</w:t>
      </w:r>
      <w:r w:rsidR="005650A7" w:rsidRPr="001C59F5">
        <w:rPr>
          <w:rFonts w:ascii="Arial" w:hAnsi="Arial" w:cs="Arial"/>
          <w:color w:val="FF0000"/>
        </w:rPr>
        <w:t>行</w:t>
      </w:r>
      <w:r w:rsidR="005650A7" w:rsidRPr="001C59F5">
        <w:rPr>
          <w:rFonts w:ascii="Arial" w:hAnsi="Arial" w:cs="Arial"/>
          <w:color w:val="FF0000"/>
        </w:rPr>
        <w:t>"</w:t>
      </w:r>
      <w:r w:rsidR="005650A7" w:rsidRPr="001C59F5">
        <w:rPr>
          <w:rFonts w:ascii="Arial" w:hAnsi="Arial" w:cs="Arial"/>
          <w:color w:val="FF0000"/>
        </w:rPr>
        <w:t>分割符</w:t>
      </w:r>
      <w:r w:rsidR="000F13AD" w:rsidRPr="001C59F5">
        <w:rPr>
          <w:rFonts w:ascii="Arial" w:hAnsi="Arial" w:cs="Arial"/>
          <w:color w:val="FF0000"/>
        </w:rPr>
        <w:tab/>
      </w:r>
      <w:r w:rsidR="000F13AD" w:rsidRPr="001C59F5">
        <w:rPr>
          <w:rFonts w:ascii="Arial" w:hAnsi="Arial" w:cs="Arial"/>
          <w:color w:val="FF0000"/>
        </w:rPr>
        <w:t>；</w:t>
      </w:r>
      <w:r w:rsidR="005650A7" w:rsidRPr="001C59F5">
        <w:rPr>
          <w:rFonts w:ascii="Arial" w:hAnsi="Arial" w:cs="Arial"/>
          <w:color w:val="FF0000"/>
        </w:rPr>
        <w:tab/>
      </w:r>
      <w:r w:rsidR="005650A7" w:rsidRPr="001C59F5">
        <w:rPr>
          <w:rFonts w:ascii="Arial" w:hAnsi="Arial" w:cs="Arial"/>
          <w:color w:val="FF0000"/>
        </w:rPr>
        <w:tab/>
      </w:r>
      <w:r w:rsidR="005650A7" w:rsidRPr="001C59F5">
        <w:rPr>
          <w:rFonts w:ascii="Arial" w:hAnsi="Arial" w:cs="Arial"/>
          <w:color w:val="FF0000"/>
        </w:rPr>
        <w:tab/>
      </w:r>
    </w:p>
    <w:p w:rsidR="00814229" w:rsidRPr="001C59F5" w:rsidRDefault="00814229" w:rsidP="005650A7">
      <w:pPr>
        <w:rPr>
          <w:rFonts w:ascii="Arial" w:hAnsi="Arial" w:cs="Arial"/>
          <w:color w:val="FF0000"/>
        </w:rPr>
      </w:pPr>
      <w:r w:rsidRPr="001C59F5">
        <w:rPr>
          <w:rFonts w:ascii="Arial" w:hAnsi="Arial" w:cs="Arial"/>
          <w:color w:val="FF0000"/>
        </w:rPr>
        <w:t>2</w:t>
      </w:r>
      <w:r w:rsidRPr="001C59F5">
        <w:rPr>
          <w:rFonts w:ascii="Arial" w:hAnsi="Arial" w:cs="Arial"/>
          <w:color w:val="FF0000"/>
        </w:rPr>
        <w:t>、</w:t>
      </w:r>
      <w:r w:rsidR="005650A7" w:rsidRPr="001C59F5">
        <w:rPr>
          <w:rFonts w:ascii="Arial" w:hAnsi="Arial" w:cs="Arial"/>
          <w:color w:val="FF0000"/>
        </w:rPr>
        <w:t>不支持列值全部为</w:t>
      </w:r>
      <w:r w:rsidR="005650A7" w:rsidRPr="001C59F5">
        <w:rPr>
          <w:rFonts w:ascii="Arial" w:hAnsi="Arial" w:cs="Arial"/>
          <w:color w:val="FF0000"/>
        </w:rPr>
        <w:t xml:space="preserve">NULL, </w:t>
      </w:r>
      <w:r w:rsidR="005650A7" w:rsidRPr="001C59F5">
        <w:rPr>
          <w:rFonts w:ascii="Arial" w:hAnsi="Arial" w:cs="Arial"/>
          <w:color w:val="FF0000"/>
        </w:rPr>
        <w:t>否则需用</w:t>
      </w:r>
      <w:r w:rsidR="005650A7" w:rsidRPr="001C59F5">
        <w:rPr>
          <w:rFonts w:ascii="Arial" w:hAnsi="Arial" w:cs="Arial"/>
          <w:color w:val="FF0000"/>
        </w:rPr>
        <w:t>CAST</w:t>
      </w:r>
      <w:r w:rsidR="005650A7" w:rsidRPr="001C59F5">
        <w:rPr>
          <w:rFonts w:ascii="Arial" w:hAnsi="Arial" w:cs="Arial"/>
          <w:color w:val="FF0000"/>
        </w:rPr>
        <w:t>函数进行显示类型转</w:t>
      </w:r>
      <w:r w:rsidR="000F13AD" w:rsidRPr="001C59F5">
        <w:rPr>
          <w:rFonts w:ascii="Arial" w:hAnsi="Arial" w:cs="Arial"/>
          <w:color w:val="FF0000"/>
        </w:rPr>
        <w:t>；</w:t>
      </w:r>
    </w:p>
    <w:p w:rsidR="005650A7" w:rsidRPr="001C59F5" w:rsidRDefault="00814229" w:rsidP="005650A7">
      <w:pPr>
        <w:rPr>
          <w:rFonts w:ascii="Arial" w:hAnsi="Arial" w:cs="Arial"/>
          <w:color w:val="FF0000"/>
        </w:rPr>
      </w:pPr>
      <w:r w:rsidRPr="001C59F5">
        <w:rPr>
          <w:rFonts w:ascii="Arial" w:hAnsi="Arial" w:cs="Arial"/>
          <w:color w:val="FF0000"/>
        </w:rPr>
        <w:t>3</w:t>
      </w:r>
      <w:r w:rsidRPr="001C59F5">
        <w:rPr>
          <w:rFonts w:ascii="Arial" w:hAnsi="Arial" w:cs="Arial"/>
          <w:color w:val="FF0000"/>
        </w:rPr>
        <w:t>、与</w:t>
      </w:r>
      <w:r w:rsidRPr="001C59F5">
        <w:rPr>
          <w:rFonts w:ascii="Arial" w:hAnsi="Arial" w:cs="Arial"/>
          <w:color w:val="FF0000"/>
        </w:rPr>
        <w:t xml:space="preserve">”select expression from sysibm.sysdummy1” </w:t>
      </w:r>
      <w:r w:rsidRPr="001C59F5">
        <w:rPr>
          <w:rFonts w:ascii="Arial" w:hAnsi="Arial" w:cs="Arial"/>
          <w:color w:val="FF0000"/>
        </w:rPr>
        <w:t>功能近似</w:t>
      </w:r>
      <w:r w:rsidR="000F13AD" w:rsidRPr="001C59F5">
        <w:rPr>
          <w:rFonts w:ascii="Arial" w:hAnsi="Arial" w:cs="Arial"/>
          <w:color w:val="FF0000"/>
        </w:rPr>
        <w:t>。</w:t>
      </w:r>
      <w:r w:rsidRPr="001C59F5">
        <w:rPr>
          <w:rFonts w:ascii="Arial" w:hAnsi="Arial" w:cs="Arial"/>
          <w:color w:val="FF0000"/>
        </w:rPr>
        <w:t xml:space="preserve"> </w:t>
      </w:r>
      <w:r w:rsidR="005650A7" w:rsidRPr="001C59F5">
        <w:rPr>
          <w:rFonts w:ascii="Arial" w:hAnsi="Arial" w:cs="Arial"/>
          <w:color w:val="FF0000"/>
        </w:rPr>
        <w:t>**/</w:t>
      </w:r>
    </w:p>
    <w:p w:rsidR="00575E28" w:rsidRPr="001C59F5" w:rsidRDefault="00575E28" w:rsidP="00575E28">
      <w:pPr>
        <w:pStyle w:val="2"/>
        <w:rPr>
          <w:rFonts w:ascii="Arial" w:hAnsi="Arial" w:cs="Arial"/>
        </w:rPr>
      </w:pPr>
      <w:bookmarkStart w:id="46" w:name="_Toc279997919"/>
      <w:r w:rsidRPr="001C59F5">
        <w:rPr>
          <w:rFonts w:ascii="Arial" w:hAnsi="Arial" w:cs="Arial"/>
        </w:rPr>
        <w:t>CASE</w:t>
      </w:r>
      <w:bookmarkEnd w:id="46"/>
    </w:p>
    <w:p w:rsidR="00575E28" w:rsidRPr="001C59F5" w:rsidRDefault="00575E28" w:rsidP="00575E28">
      <w:pPr>
        <w:rPr>
          <w:rFonts w:ascii="Arial" w:hAnsi="Arial" w:cs="Arial"/>
        </w:rPr>
      </w:pPr>
      <w:r w:rsidRPr="001C59F5">
        <w:rPr>
          <w:rFonts w:ascii="Arial" w:hAnsi="Arial" w:cs="Arial"/>
        </w:rPr>
        <w:t>概述</w:t>
      </w:r>
      <w:r w:rsidRPr="001C59F5">
        <w:rPr>
          <w:rFonts w:ascii="Arial" w:hAnsi="Arial" w:cs="Arial"/>
        </w:rPr>
        <w:t>: case</w:t>
      </w:r>
      <w:r w:rsidRPr="001C59F5">
        <w:rPr>
          <w:rFonts w:ascii="Arial" w:hAnsi="Arial" w:cs="Arial"/>
        </w:rPr>
        <w:t>表达式能够在</w:t>
      </w:r>
      <w:r w:rsidRPr="001C59F5">
        <w:rPr>
          <w:rFonts w:ascii="Arial" w:hAnsi="Arial" w:cs="Arial"/>
        </w:rPr>
        <w:t>SQL Statements</w:t>
      </w:r>
      <w:r w:rsidRPr="001C59F5">
        <w:rPr>
          <w:rFonts w:ascii="Arial" w:hAnsi="Arial" w:cs="Arial"/>
        </w:rPr>
        <w:t>中实现</w:t>
      </w:r>
      <w:r w:rsidRPr="001C59F5">
        <w:rPr>
          <w:rFonts w:ascii="Arial" w:hAnsi="Arial" w:cs="Arial"/>
        </w:rPr>
        <w:t>if-then-else</w:t>
      </w:r>
      <w:r w:rsidRPr="001C59F5">
        <w:rPr>
          <w:rFonts w:ascii="Arial" w:hAnsi="Arial" w:cs="Arial"/>
        </w:rPr>
        <w:t>功能。</w:t>
      </w:r>
    </w:p>
    <w:p w:rsidR="00575E28" w:rsidRPr="001C59F5" w:rsidRDefault="00575E28" w:rsidP="00575E28">
      <w:pPr>
        <w:pStyle w:val="3"/>
        <w:rPr>
          <w:rFonts w:ascii="Arial" w:hAnsi="Arial" w:cs="Arial"/>
        </w:rPr>
      </w:pPr>
      <w:bookmarkStart w:id="47" w:name="_Toc279997920"/>
      <w:r w:rsidRPr="001C59F5">
        <w:rPr>
          <w:rFonts w:ascii="Arial" w:hAnsi="Arial" w:cs="Arial"/>
        </w:rPr>
        <w:t>类型</w:t>
      </w:r>
      <w:r w:rsidRPr="001C59F5">
        <w:rPr>
          <w:rFonts w:ascii="Arial" w:hAnsi="Arial" w:cs="Arial"/>
        </w:rPr>
        <w:t>1</w:t>
      </w:r>
      <w:bookmarkEnd w:id="47"/>
    </w:p>
    <w:p w:rsidR="000646A5" w:rsidRPr="001C59F5" w:rsidRDefault="00D4560C" w:rsidP="000646A5">
      <w:pPr>
        <w:rPr>
          <w:rFonts w:ascii="Arial" w:hAnsi="Arial" w:cs="Arial"/>
        </w:rPr>
      </w:pPr>
      <w:r w:rsidRPr="001C59F5">
        <w:rPr>
          <w:rFonts w:ascii="Arial" w:hAnsi="Arial" w:cs="Arial"/>
        </w:rPr>
        <w:t>每个</w:t>
      </w:r>
      <w:r w:rsidRPr="001C59F5">
        <w:rPr>
          <w:rFonts w:ascii="Arial" w:hAnsi="Arial" w:cs="Arial"/>
        </w:rPr>
        <w:t>when</w:t>
      </w:r>
      <w:r w:rsidRPr="001C59F5">
        <w:rPr>
          <w:rFonts w:ascii="Arial" w:hAnsi="Arial" w:cs="Arial"/>
        </w:rPr>
        <w:t>子句单独进行条件匹配，</w:t>
      </w:r>
      <w:r w:rsidR="000646A5" w:rsidRPr="001C59F5">
        <w:rPr>
          <w:rFonts w:ascii="Arial" w:hAnsi="Arial" w:cs="Arial"/>
        </w:rPr>
        <w:t>语法</w:t>
      </w:r>
      <w:r w:rsidR="000646A5" w:rsidRPr="001C59F5">
        <w:rPr>
          <w:rFonts w:ascii="Arial" w:hAnsi="Arial" w:cs="Arial"/>
        </w:rPr>
        <w:t>:</w:t>
      </w:r>
    </w:p>
    <w:p w:rsidR="00575E28" w:rsidRPr="001C59F5" w:rsidRDefault="009D1728" w:rsidP="00575E2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167630" cy="9569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E28" w:rsidRPr="001C59F5" w:rsidRDefault="00575E28" w:rsidP="00A022D9">
      <w:pPr>
        <w:pStyle w:val="3"/>
        <w:rPr>
          <w:rFonts w:ascii="Arial" w:hAnsi="Arial" w:cs="Arial"/>
        </w:rPr>
      </w:pPr>
      <w:bookmarkStart w:id="48" w:name="_Toc279997921"/>
      <w:r w:rsidRPr="001C59F5">
        <w:rPr>
          <w:rFonts w:ascii="Arial" w:hAnsi="Arial" w:cs="Arial"/>
        </w:rPr>
        <w:t>类型</w:t>
      </w:r>
      <w:r w:rsidR="00A022D9" w:rsidRPr="001C59F5">
        <w:rPr>
          <w:rFonts w:ascii="Arial" w:hAnsi="Arial" w:cs="Arial"/>
        </w:rPr>
        <w:t>2</w:t>
      </w:r>
      <w:bookmarkEnd w:id="48"/>
    </w:p>
    <w:p w:rsidR="000646A5" w:rsidRPr="001C59F5" w:rsidRDefault="00D4560C" w:rsidP="000646A5">
      <w:pPr>
        <w:rPr>
          <w:rFonts w:ascii="Arial" w:hAnsi="Arial" w:cs="Arial"/>
        </w:rPr>
      </w:pPr>
      <w:r w:rsidRPr="001C59F5">
        <w:rPr>
          <w:rFonts w:ascii="Arial" w:hAnsi="Arial" w:cs="Arial"/>
        </w:rPr>
        <w:t>每个</w:t>
      </w:r>
      <w:r w:rsidRPr="001C59F5">
        <w:rPr>
          <w:rFonts w:ascii="Arial" w:hAnsi="Arial" w:cs="Arial"/>
        </w:rPr>
        <w:t xml:space="preserve">when </w:t>
      </w:r>
      <w:r w:rsidRPr="001C59F5">
        <w:rPr>
          <w:rFonts w:ascii="Arial" w:hAnsi="Arial" w:cs="Arial"/>
        </w:rPr>
        <w:t>子句仅与条件表达式作相等检查，</w:t>
      </w:r>
      <w:r w:rsidR="000646A5" w:rsidRPr="001C59F5">
        <w:rPr>
          <w:rFonts w:ascii="Arial" w:hAnsi="Arial" w:cs="Arial"/>
        </w:rPr>
        <w:t>语法</w:t>
      </w:r>
      <w:r w:rsidR="000646A5" w:rsidRPr="001C59F5">
        <w:rPr>
          <w:rFonts w:ascii="Arial" w:hAnsi="Arial" w:cs="Arial"/>
        </w:rPr>
        <w:t>:</w:t>
      </w:r>
    </w:p>
    <w:p w:rsidR="00575E28" w:rsidRPr="001C59F5" w:rsidRDefault="009D1728" w:rsidP="00575E2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273675" cy="95694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2D9" w:rsidRPr="001C59F5" w:rsidRDefault="00A022D9" w:rsidP="00A022D9">
      <w:pPr>
        <w:rPr>
          <w:rFonts w:ascii="Arial" w:hAnsi="Arial" w:cs="Arial"/>
          <w:color w:val="FF0000"/>
        </w:rPr>
      </w:pPr>
      <w:r w:rsidRPr="001C59F5">
        <w:rPr>
          <w:rFonts w:ascii="Arial" w:hAnsi="Arial" w:cs="Arial"/>
          <w:color w:val="FF0000"/>
        </w:rPr>
        <w:t xml:space="preserve">/** </w:t>
      </w:r>
      <w:r w:rsidRPr="001C59F5">
        <w:rPr>
          <w:rFonts w:ascii="Arial" w:hAnsi="Arial" w:cs="Arial"/>
          <w:color w:val="FF0000"/>
        </w:rPr>
        <w:t>注意</w:t>
      </w:r>
      <w:r w:rsidRPr="001C59F5">
        <w:rPr>
          <w:rFonts w:ascii="Arial" w:hAnsi="Arial" w:cs="Arial"/>
          <w:color w:val="FF0000"/>
        </w:rPr>
        <w:t xml:space="preserve">: </w:t>
      </w:r>
    </w:p>
    <w:p w:rsidR="00575E28" w:rsidRPr="001C59F5" w:rsidRDefault="00A022D9" w:rsidP="00A022D9">
      <w:pPr>
        <w:rPr>
          <w:rFonts w:ascii="Arial" w:hAnsi="Arial" w:cs="Arial"/>
          <w:color w:val="FF0000"/>
        </w:rPr>
      </w:pPr>
      <w:r w:rsidRPr="001C59F5">
        <w:rPr>
          <w:rFonts w:ascii="Arial" w:hAnsi="Arial" w:cs="Arial"/>
          <w:color w:val="FF0000"/>
        </w:rPr>
        <w:t>1</w:t>
      </w:r>
      <w:r w:rsidRPr="001C59F5">
        <w:rPr>
          <w:rFonts w:ascii="Arial" w:hAnsi="Arial" w:cs="Arial"/>
          <w:color w:val="FF0000"/>
        </w:rPr>
        <w:t>、</w:t>
      </w:r>
      <w:r w:rsidR="00575E28" w:rsidRPr="001C59F5">
        <w:rPr>
          <w:rFonts w:ascii="Arial" w:hAnsi="Arial" w:cs="Arial"/>
          <w:color w:val="FF0000"/>
        </w:rPr>
        <w:t>若存在多个</w:t>
      </w:r>
      <w:r w:rsidR="00575E28" w:rsidRPr="001C59F5">
        <w:rPr>
          <w:rFonts w:ascii="Arial" w:hAnsi="Arial" w:cs="Arial"/>
          <w:color w:val="FF0000"/>
        </w:rPr>
        <w:t>when</w:t>
      </w:r>
      <w:r w:rsidR="00575E28" w:rsidRPr="001C59F5">
        <w:rPr>
          <w:rFonts w:ascii="Arial" w:hAnsi="Arial" w:cs="Arial"/>
          <w:color w:val="FF0000"/>
        </w:rPr>
        <w:t>子句匹配</w:t>
      </w:r>
      <w:r w:rsidR="00575E28" w:rsidRPr="001C59F5">
        <w:rPr>
          <w:rFonts w:ascii="Arial" w:hAnsi="Arial" w:cs="Arial"/>
          <w:color w:val="FF0000"/>
        </w:rPr>
        <w:t xml:space="preserve">, </w:t>
      </w:r>
      <w:r w:rsidR="00575E28" w:rsidRPr="001C59F5">
        <w:rPr>
          <w:rFonts w:ascii="Arial" w:hAnsi="Arial" w:cs="Arial"/>
          <w:color w:val="FF0000"/>
        </w:rPr>
        <w:t>按表示式顺序仅应用第一个子句匹配</w:t>
      </w:r>
      <w:r w:rsidRPr="001C59F5">
        <w:rPr>
          <w:rFonts w:ascii="Arial" w:hAnsi="Arial" w:cs="Arial"/>
          <w:color w:val="FF0000"/>
        </w:rPr>
        <w:t>；</w:t>
      </w:r>
    </w:p>
    <w:p w:rsidR="00575E28" w:rsidRPr="001C59F5" w:rsidRDefault="00A022D9" w:rsidP="00A022D9">
      <w:pPr>
        <w:rPr>
          <w:rFonts w:ascii="Arial" w:hAnsi="Arial" w:cs="Arial"/>
          <w:color w:val="FF0000"/>
        </w:rPr>
      </w:pPr>
      <w:r w:rsidRPr="001C59F5">
        <w:rPr>
          <w:rFonts w:ascii="Arial" w:hAnsi="Arial" w:cs="Arial"/>
          <w:color w:val="FF0000"/>
        </w:rPr>
        <w:t>2</w:t>
      </w:r>
      <w:r w:rsidRPr="001C59F5">
        <w:rPr>
          <w:rFonts w:ascii="Arial" w:hAnsi="Arial" w:cs="Arial"/>
          <w:color w:val="FF0000"/>
        </w:rPr>
        <w:t>、</w:t>
      </w:r>
      <w:r w:rsidR="00575E28" w:rsidRPr="001C59F5">
        <w:rPr>
          <w:rFonts w:ascii="Arial" w:hAnsi="Arial" w:cs="Arial"/>
          <w:color w:val="FF0000"/>
        </w:rPr>
        <w:t>若不存在</w:t>
      </w:r>
      <w:r w:rsidR="00575E28" w:rsidRPr="001C59F5">
        <w:rPr>
          <w:rFonts w:ascii="Arial" w:hAnsi="Arial" w:cs="Arial"/>
          <w:color w:val="FF0000"/>
        </w:rPr>
        <w:t xml:space="preserve">when </w:t>
      </w:r>
      <w:r w:rsidR="00575E28" w:rsidRPr="001C59F5">
        <w:rPr>
          <w:rFonts w:ascii="Arial" w:hAnsi="Arial" w:cs="Arial"/>
          <w:color w:val="FF0000"/>
        </w:rPr>
        <w:t>子句匹配</w:t>
      </w:r>
      <w:r w:rsidR="00575E28" w:rsidRPr="001C59F5">
        <w:rPr>
          <w:rFonts w:ascii="Arial" w:hAnsi="Arial" w:cs="Arial"/>
          <w:color w:val="FF0000"/>
        </w:rPr>
        <w:t xml:space="preserve">, </w:t>
      </w:r>
      <w:r w:rsidR="00575E28" w:rsidRPr="001C59F5">
        <w:rPr>
          <w:rFonts w:ascii="Arial" w:hAnsi="Arial" w:cs="Arial"/>
          <w:color w:val="FF0000"/>
        </w:rPr>
        <w:t>应用</w:t>
      </w:r>
      <w:r w:rsidR="00575E28" w:rsidRPr="001C59F5">
        <w:rPr>
          <w:rFonts w:ascii="Arial" w:hAnsi="Arial" w:cs="Arial"/>
          <w:color w:val="FF0000"/>
        </w:rPr>
        <w:t>else</w:t>
      </w:r>
      <w:r w:rsidR="00575E28" w:rsidRPr="001C59F5">
        <w:rPr>
          <w:rFonts w:ascii="Arial" w:hAnsi="Arial" w:cs="Arial"/>
          <w:color w:val="FF0000"/>
        </w:rPr>
        <w:t>子句</w:t>
      </w:r>
      <w:r w:rsidRPr="001C59F5">
        <w:rPr>
          <w:rFonts w:ascii="Arial" w:hAnsi="Arial" w:cs="Arial"/>
          <w:color w:val="FF0000"/>
        </w:rPr>
        <w:t>；</w:t>
      </w:r>
      <w:r w:rsidR="00575E28" w:rsidRPr="001C59F5">
        <w:rPr>
          <w:rFonts w:ascii="Arial" w:hAnsi="Arial" w:cs="Arial"/>
          <w:color w:val="FF0000"/>
        </w:rPr>
        <w:t>若</w:t>
      </w:r>
      <w:r w:rsidR="00575E28" w:rsidRPr="001C59F5">
        <w:rPr>
          <w:rFonts w:ascii="Arial" w:hAnsi="Arial" w:cs="Arial"/>
          <w:color w:val="FF0000"/>
        </w:rPr>
        <w:t xml:space="preserve">else </w:t>
      </w:r>
      <w:r w:rsidR="00575E28" w:rsidRPr="001C59F5">
        <w:rPr>
          <w:rFonts w:ascii="Arial" w:hAnsi="Arial" w:cs="Arial"/>
          <w:color w:val="FF0000"/>
        </w:rPr>
        <w:t>子句不存在</w:t>
      </w:r>
      <w:r w:rsidR="00575E28" w:rsidRPr="001C59F5">
        <w:rPr>
          <w:rFonts w:ascii="Arial" w:hAnsi="Arial" w:cs="Arial"/>
          <w:color w:val="FF0000"/>
        </w:rPr>
        <w:t xml:space="preserve">, </w:t>
      </w:r>
      <w:r w:rsidR="00575E28" w:rsidRPr="001C59F5">
        <w:rPr>
          <w:rFonts w:ascii="Arial" w:hAnsi="Arial" w:cs="Arial"/>
          <w:color w:val="FF0000"/>
        </w:rPr>
        <w:t>返回</w:t>
      </w:r>
      <w:r w:rsidR="00575E28" w:rsidRPr="001C59F5">
        <w:rPr>
          <w:rFonts w:ascii="Arial" w:hAnsi="Arial" w:cs="Arial"/>
          <w:color w:val="FF0000"/>
        </w:rPr>
        <w:t>null</w:t>
      </w:r>
      <w:r w:rsidRPr="001C59F5">
        <w:rPr>
          <w:rFonts w:ascii="Arial" w:hAnsi="Arial" w:cs="Arial"/>
          <w:color w:val="FF0000"/>
        </w:rPr>
        <w:t>；</w:t>
      </w:r>
    </w:p>
    <w:p w:rsidR="00575E28" w:rsidRPr="001C59F5" w:rsidRDefault="00A022D9" w:rsidP="00A022D9">
      <w:pPr>
        <w:rPr>
          <w:rFonts w:ascii="Arial" w:hAnsi="Arial" w:cs="Arial"/>
          <w:color w:val="FF0000"/>
        </w:rPr>
      </w:pPr>
      <w:r w:rsidRPr="001C59F5">
        <w:rPr>
          <w:rFonts w:ascii="Arial" w:hAnsi="Arial" w:cs="Arial"/>
          <w:color w:val="FF0000"/>
        </w:rPr>
        <w:t>3</w:t>
      </w:r>
      <w:r w:rsidRPr="001C59F5">
        <w:rPr>
          <w:rFonts w:ascii="Arial" w:hAnsi="Arial" w:cs="Arial"/>
          <w:color w:val="FF0000"/>
        </w:rPr>
        <w:t>、</w:t>
      </w:r>
      <w:r w:rsidR="00575E28" w:rsidRPr="001C59F5">
        <w:rPr>
          <w:rFonts w:ascii="Arial" w:hAnsi="Arial" w:cs="Arial"/>
          <w:color w:val="FF0000"/>
        </w:rPr>
        <w:t>所有</w:t>
      </w:r>
      <w:r w:rsidR="00575E28" w:rsidRPr="001C59F5">
        <w:rPr>
          <w:rFonts w:ascii="Arial" w:hAnsi="Arial" w:cs="Arial"/>
          <w:color w:val="FF0000"/>
        </w:rPr>
        <w:t>when</w:t>
      </w:r>
      <w:r w:rsidR="00575E28" w:rsidRPr="001C59F5">
        <w:rPr>
          <w:rFonts w:ascii="Arial" w:hAnsi="Arial" w:cs="Arial"/>
          <w:color w:val="FF0000"/>
        </w:rPr>
        <w:t>或</w:t>
      </w:r>
      <w:r w:rsidR="00575E28" w:rsidRPr="001C59F5">
        <w:rPr>
          <w:rFonts w:ascii="Arial" w:hAnsi="Arial" w:cs="Arial"/>
          <w:color w:val="FF0000"/>
        </w:rPr>
        <w:t>else</w:t>
      </w:r>
      <w:r w:rsidR="00575E28" w:rsidRPr="001C59F5">
        <w:rPr>
          <w:rFonts w:ascii="Arial" w:hAnsi="Arial" w:cs="Arial"/>
          <w:color w:val="FF0000"/>
        </w:rPr>
        <w:t>子句定义的返回值类型相同</w:t>
      </w:r>
      <w:r w:rsidR="0071367C" w:rsidRPr="001C59F5">
        <w:rPr>
          <w:rFonts w:ascii="Arial" w:hAnsi="Arial" w:cs="Arial"/>
          <w:color w:val="FF0000"/>
        </w:rPr>
        <w:t>；</w:t>
      </w:r>
    </w:p>
    <w:p w:rsidR="00575E28" w:rsidRPr="001C59F5" w:rsidRDefault="00575E28" w:rsidP="00575E28">
      <w:pPr>
        <w:rPr>
          <w:rFonts w:ascii="Arial" w:hAnsi="Arial" w:cs="Arial"/>
          <w:color w:val="FF0000"/>
        </w:rPr>
      </w:pPr>
      <w:r w:rsidRPr="001C59F5">
        <w:rPr>
          <w:rFonts w:ascii="Arial" w:hAnsi="Arial" w:cs="Arial"/>
          <w:color w:val="FF0000"/>
        </w:rPr>
        <w:t>4</w:t>
      </w:r>
      <w:r w:rsidRPr="001C59F5">
        <w:rPr>
          <w:rFonts w:ascii="Arial" w:hAnsi="Arial" w:cs="Arial"/>
          <w:color w:val="FF0000"/>
        </w:rPr>
        <w:t>、不能应用在</w:t>
      </w:r>
      <w:r w:rsidRPr="001C59F5">
        <w:rPr>
          <w:rFonts w:ascii="Arial" w:hAnsi="Arial" w:cs="Arial"/>
          <w:color w:val="FF0000"/>
        </w:rPr>
        <w:t>TSQL</w:t>
      </w:r>
      <w:r w:rsidRPr="001C59F5">
        <w:rPr>
          <w:rFonts w:ascii="Arial" w:hAnsi="Arial" w:cs="Arial"/>
          <w:color w:val="FF0000"/>
        </w:rPr>
        <w:t>符合语句中</w:t>
      </w:r>
      <w:r w:rsidR="0071367C" w:rsidRPr="001C59F5">
        <w:rPr>
          <w:rFonts w:ascii="Arial" w:hAnsi="Arial" w:cs="Arial"/>
          <w:color w:val="FF0000"/>
        </w:rPr>
        <w:t>。</w:t>
      </w:r>
      <w:r w:rsidR="004212AA" w:rsidRPr="001C59F5">
        <w:rPr>
          <w:rFonts w:ascii="Arial" w:hAnsi="Arial" w:cs="Arial"/>
          <w:color w:val="FF0000"/>
        </w:rPr>
        <w:t>**/</w:t>
      </w:r>
    </w:p>
    <w:p w:rsidR="005650A7" w:rsidRPr="001C59F5" w:rsidRDefault="00F82D5C" w:rsidP="009155B0">
      <w:pPr>
        <w:pStyle w:val="2"/>
        <w:rPr>
          <w:rFonts w:ascii="Arial" w:hAnsi="Arial" w:cs="Arial"/>
        </w:rPr>
      </w:pPr>
      <w:bookmarkStart w:id="49" w:name="_Toc279997922"/>
      <w:r w:rsidRPr="001C59F5">
        <w:rPr>
          <w:rFonts w:ascii="Arial" w:hAnsi="Arial" w:cs="Arial"/>
        </w:rPr>
        <w:t>Union, Intersect</w:t>
      </w:r>
      <w:r w:rsidR="009C061D" w:rsidRPr="001C59F5">
        <w:rPr>
          <w:rFonts w:ascii="Arial" w:hAnsi="Arial" w:cs="Arial"/>
        </w:rPr>
        <w:t xml:space="preserve"> </w:t>
      </w:r>
      <w:r w:rsidRPr="001C59F5">
        <w:rPr>
          <w:rFonts w:ascii="Arial" w:hAnsi="Arial" w:cs="Arial"/>
        </w:rPr>
        <w:t xml:space="preserve">and </w:t>
      </w:r>
      <w:r w:rsidR="009C061D" w:rsidRPr="001C59F5">
        <w:rPr>
          <w:rFonts w:ascii="Arial" w:hAnsi="Arial" w:cs="Arial"/>
        </w:rPr>
        <w:t>E</w:t>
      </w:r>
      <w:r w:rsidRPr="001C59F5">
        <w:rPr>
          <w:rFonts w:ascii="Arial" w:hAnsi="Arial" w:cs="Arial"/>
        </w:rPr>
        <w:t>xcept</w:t>
      </w:r>
      <w:bookmarkEnd w:id="49"/>
      <w:r w:rsidR="009C061D" w:rsidRPr="001C59F5">
        <w:rPr>
          <w:rFonts w:ascii="Arial" w:hAnsi="Arial" w:cs="Arial"/>
        </w:rPr>
        <w:t xml:space="preserve"> </w:t>
      </w:r>
    </w:p>
    <w:p w:rsidR="00432252" w:rsidRPr="001C59F5" w:rsidRDefault="00AF48DB">
      <w:pPr>
        <w:rPr>
          <w:rFonts w:ascii="Arial" w:hAnsi="Arial" w:cs="Arial"/>
        </w:rPr>
      </w:pPr>
      <w:r w:rsidRPr="001C59F5">
        <w:rPr>
          <w:rFonts w:ascii="Arial" w:hAnsi="Arial" w:cs="Arial"/>
        </w:rPr>
        <w:t>概述</w:t>
      </w:r>
      <w:r w:rsidR="00432252" w:rsidRPr="001C59F5">
        <w:rPr>
          <w:rFonts w:ascii="Arial" w:hAnsi="Arial" w:cs="Arial"/>
        </w:rPr>
        <w:t>：在列方向上组合多个结果集为一个结果集</w:t>
      </w:r>
      <w:r w:rsidR="007D3874" w:rsidRPr="001C59F5">
        <w:rPr>
          <w:rFonts w:ascii="Arial" w:hAnsi="Arial" w:cs="Arial"/>
        </w:rPr>
        <w:t>，</w:t>
      </w:r>
      <w:r w:rsidR="00286695" w:rsidRPr="001C59F5">
        <w:rPr>
          <w:rFonts w:ascii="Arial" w:hAnsi="Arial" w:cs="Arial"/>
        </w:rPr>
        <w:t>区别于</w:t>
      </w:r>
      <w:r w:rsidR="007D3874" w:rsidRPr="001C59F5">
        <w:rPr>
          <w:rFonts w:ascii="Arial" w:hAnsi="Arial" w:cs="Arial"/>
        </w:rPr>
        <w:t>JOIN</w:t>
      </w:r>
      <w:r w:rsidR="007D3874" w:rsidRPr="001C59F5">
        <w:rPr>
          <w:rFonts w:ascii="Arial" w:hAnsi="Arial" w:cs="Arial"/>
        </w:rPr>
        <w:t>，</w:t>
      </w:r>
      <w:r w:rsidR="00E47453" w:rsidRPr="001C59F5">
        <w:rPr>
          <w:rFonts w:ascii="Arial" w:hAnsi="Arial" w:cs="Arial"/>
        </w:rPr>
        <w:t>操作顺序</w:t>
      </w:r>
      <w:r w:rsidR="00ED36A7" w:rsidRPr="001C59F5">
        <w:rPr>
          <w:rFonts w:ascii="Arial" w:hAnsi="Arial" w:cs="Arial"/>
        </w:rPr>
        <w:t>“</w:t>
      </w:r>
      <w:r w:rsidR="00ED36A7" w:rsidRPr="001C59F5">
        <w:rPr>
          <w:rFonts w:ascii="Arial" w:hAnsi="Arial" w:cs="Arial"/>
        </w:rPr>
        <w:t>从上到下</w:t>
      </w:r>
      <w:r w:rsidR="00ED36A7" w:rsidRPr="001C59F5">
        <w:rPr>
          <w:rFonts w:ascii="Arial" w:hAnsi="Arial" w:cs="Arial"/>
        </w:rPr>
        <w:t>”</w:t>
      </w:r>
      <w:r w:rsidR="00ED36A7" w:rsidRPr="001C59F5">
        <w:rPr>
          <w:rFonts w:ascii="Arial" w:hAnsi="Arial" w:cs="Arial"/>
        </w:rPr>
        <w:t>，</w:t>
      </w:r>
      <w:r w:rsidR="001F33C7" w:rsidRPr="001C59F5">
        <w:rPr>
          <w:rFonts w:ascii="Arial" w:hAnsi="Arial" w:cs="Arial"/>
        </w:rPr>
        <w:t>语法</w:t>
      </w:r>
      <w:r w:rsidR="001F33C7" w:rsidRPr="001C59F5">
        <w:rPr>
          <w:rFonts w:ascii="Arial" w:hAnsi="Arial" w:cs="Arial"/>
        </w:rPr>
        <w:t>:</w:t>
      </w:r>
    </w:p>
    <w:p w:rsidR="00FB459F" w:rsidRPr="001C59F5" w:rsidRDefault="009D172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86910" cy="112712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"/>
        <w:gridCol w:w="485"/>
        <w:gridCol w:w="765"/>
        <w:gridCol w:w="1034"/>
        <w:gridCol w:w="1022"/>
        <w:gridCol w:w="1290"/>
        <w:gridCol w:w="968"/>
        <w:gridCol w:w="1418"/>
      </w:tblGrid>
      <w:tr w:rsidR="00191136" w:rsidRPr="001C59F5" w:rsidTr="00D52750">
        <w:tc>
          <w:tcPr>
            <w:tcW w:w="0" w:type="auto"/>
            <w:shd w:val="clear" w:color="auto" w:fill="DDD9C3"/>
            <w:vAlign w:val="center"/>
          </w:tcPr>
          <w:p w:rsidR="00191136" w:rsidRPr="001C59F5" w:rsidRDefault="00191136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R1</w:t>
            </w:r>
          </w:p>
        </w:tc>
        <w:tc>
          <w:tcPr>
            <w:tcW w:w="0" w:type="auto"/>
            <w:shd w:val="clear" w:color="auto" w:fill="DDD9C3"/>
            <w:vAlign w:val="center"/>
          </w:tcPr>
          <w:p w:rsidR="00191136" w:rsidRPr="001C59F5" w:rsidRDefault="00191136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  <w:shd w:val="clear" w:color="auto" w:fill="DDD9C3"/>
            <w:vAlign w:val="center"/>
          </w:tcPr>
          <w:p w:rsidR="00191136" w:rsidRPr="001C59F5" w:rsidRDefault="00191136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R1</w:t>
            </w:r>
          </w:p>
          <w:p w:rsidR="00191136" w:rsidRPr="001C59F5" w:rsidRDefault="00191136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Union</w:t>
            </w:r>
          </w:p>
          <w:p w:rsidR="00191136" w:rsidRPr="001C59F5" w:rsidRDefault="00191136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  <w:shd w:val="clear" w:color="auto" w:fill="DDD9C3"/>
            <w:vAlign w:val="center"/>
          </w:tcPr>
          <w:p w:rsidR="00191136" w:rsidRPr="001C59F5" w:rsidRDefault="00191136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R1</w:t>
            </w:r>
          </w:p>
          <w:p w:rsidR="00191136" w:rsidRPr="001C59F5" w:rsidRDefault="00191136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Union all</w:t>
            </w:r>
          </w:p>
          <w:p w:rsidR="00191136" w:rsidRPr="001C59F5" w:rsidRDefault="00191136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  <w:shd w:val="clear" w:color="auto" w:fill="DDD9C3"/>
            <w:vAlign w:val="center"/>
          </w:tcPr>
          <w:p w:rsidR="00191136" w:rsidRPr="001C59F5" w:rsidRDefault="00191136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R1</w:t>
            </w:r>
          </w:p>
          <w:p w:rsidR="00191136" w:rsidRPr="001C59F5" w:rsidRDefault="00191136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Intersect</w:t>
            </w:r>
          </w:p>
          <w:p w:rsidR="00191136" w:rsidRPr="001C59F5" w:rsidRDefault="00191136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R2</w:t>
            </w:r>
          </w:p>
        </w:tc>
        <w:tc>
          <w:tcPr>
            <w:tcW w:w="0" w:type="auto"/>
            <w:shd w:val="clear" w:color="auto" w:fill="DDD9C3"/>
            <w:vAlign w:val="center"/>
          </w:tcPr>
          <w:p w:rsidR="00191136" w:rsidRPr="001C59F5" w:rsidRDefault="00191136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R1</w:t>
            </w:r>
          </w:p>
          <w:p w:rsidR="00191136" w:rsidRPr="001C59F5" w:rsidRDefault="00191136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Intersect all</w:t>
            </w:r>
          </w:p>
          <w:p w:rsidR="00191136" w:rsidRPr="001C59F5" w:rsidRDefault="00191136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R2</w:t>
            </w:r>
          </w:p>
        </w:tc>
        <w:tc>
          <w:tcPr>
            <w:tcW w:w="968" w:type="dxa"/>
            <w:shd w:val="clear" w:color="auto" w:fill="DDD9C3"/>
            <w:vAlign w:val="center"/>
          </w:tcPr>
          <w:p w:rsidR="00191136" w:rsidRPr="001C59F5" w:rsidRDefault="00191136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R1</w:t>
            </w:r>
          </w:p>
          <w:p w:rsidR="00191136" w:rsidRPr="001C59F5" w:rsidRDefault="00191136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Except</w:t>
            </w:r>
          </w:p>
          <w:p w:rsidR="00191136" w:rsidRPr="001C59F5" w:rsidRDefault="00191136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R2</w:t>
            </w:r>
          </w:p>
        </w:tc>
        <w:tc>
          <w:tcPr>
            <w:tcW w:w="1418" w:type="dxa"/>
            <w:shd w:val="clear" w:color="auto" w:fill="DDD9C3"/>
            <w:vAlign w:val="center"/>
          </w:tcPr>
          <w:p w:rsidR="00191136" w:rsidRPr="001C59F5" w:rsidRDefault="00191136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R1</w:t>
            </w:r>
          </w:p>
          <w:p w:rsidR="00191136" w:rsidRPr="001C59F5" w:rsidRDefault="00191136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Except all</w:t>
            </w:r>
          </w:p>
          <w:p w:rsidR="00191136" w:rsidRPr="001C59F5" w:rsidRDefault="00191136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R2</w:t>
            </w:r>
          </w:p>
        </w:tc>
      </w:tr>
      <w:tr w:rsidR="00191136" w:rsidRPr="001C59F5" w:rsidTr="00D52750">
        <w:tc>
          <w:tcPr>
            <w:tcW w:w="0" w:type="auto"/>
            <w:vAlign w:val="center"/>
          </w:tcPr>
          <w:p w:rsidR="00191136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vAlign w:val="center"/>
          </w:tcPr>
          <w:p w:rsidR="00191136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vAlign w:val="center"/>
          </w:tcPr>
          <w:p w:rsidR="00191136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vAlign w:val="center"/>
          </w:tcPr>
          <w:p w:rsidR="00191136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vAlign w:val="center"/>
          </w:tcPr>
          <w:p w:rsidR="00191136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vAlign w:val="center"/>
          </w:tcPr>
          <w:p w:rsidR="00191136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A</w:t>
            </w:r>
          </w:p>
        </w:tc>
        <w:tc>
          <w:tcPr>
            <w:tcW w:w="968" w:type="dxa"/>
            <w:vAlign w:val="center"/>
          </w:tcPr>
          <w:p w:rsidR="00191136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</w:t>
            </w:r>
          </w:p>
        </w:tc>
        <w:tc>
          <w:tcPr>
            <w:tcW w:w="1418" w:type="dxa"/>
            <w:vAlign w:val="center"/>
          </w:tcPr>
          <w:p w:rsidR="00191136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A</w:t>
            </w:r>
          </w:p>
        </w:tc>
      </w:tr>
      <w:tr w:rsidR="00191136" w:rsidRPr="001C59F5" w:rsidTr="00D52750">
        <w:tc>
          <w:tcPr>
            <w:tcW w:w="0" w:type="auto"/>
            <w:vAlign w:val="center"/>
          </w:tcPr>
          <w:p w:rsidR="00191136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vAlign w:val="center"/>
          </w:tcPr>
          <w:p w:rsidR="00191136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vAlign w:val="center"/>
          </w:tcPr>
          <w:p w:rsidR="00191136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vAlign w:val="center"/>
          </w:tcPr>
          <w:p w:rsidR="00191136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vAlign w:val="center"/>
          </w:tcPr>
          <w:p w:rsidR="00191136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vAlign w:val="center"/>
          </w:tcPr>
          <w:p w:rsidR="00191136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A</w:t>
            </w:r>
          </w:p>
        </w:tc>
        <w:tc>
          <w:tcPr>
            <w:tcW w:w="968" w:type="dxa"/>
            <w:vAlign w:val="center"/>
          </w:tcPr>
          <w:p w:rsidR="00191136" w:rsidRPr="001C59F5" w:rsidRDefault="00191136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191136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</w:t>
            </w:r>
          </w:p>
        </w:tc>
      </w:tr>
      <w:tr w:rsidR="00191136" w:rsidRPr="001C59F5" w:rsidTr="00D52750">
        <w:tc>
          <w:tcPr>
            <w:tcW w:w="0" w:type="auto"/>
            <w:vAlign w:val="center"/>
          </w:tcPr>
          <w:p w:rsidR="00191136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vAlign w:val="center"/>
          </w:tcPr>
          <w:p w:rsidR="00191136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vAlign w:val="center"/>
          </w:tcPr>
          <w:p w:rsidR="00191136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vAlign w:val="center"/>
          </w:tcPr>
          <w:p w:rsidR="00191136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vAlign w:val="center"/>
          </w:tcPr>
          <w:p w:rsidR="00191136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vAlign w:val="center"/>
          </w:tcPr>
          <w:p w:rsidR="00191136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</w:t>
            </w:r>
          </w:p>
        </w:tc>
        <w:tc>
          <w:tcPr>
            <w:tcW w:w="968" w:type="dxa"/>
            <w:vAlign w:val="center"/>
          </w:tcPr>
          <w:p w:rsidR="00191136" w:rsidRPr="001C59F5" w:rsidRDefault="00191136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191136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</w:t>
            </w:r>
          </w:p>
        </w:tc>
      </w:tr>
      <w:tr w:rsidR="006867BF" w:rsidRPr="001C59F5" w:rsidTr="00D52750"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</w:t>
            </w:r>
          </w:p>
        </w:tc>
        <w:tc>
          <w:tcPr>
            <w:tcW w:w="96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</w:t>
            </w:r>
          </w:p>
        </w:tc>
      </w:tr>
      <w:tr w:rsidR="006867BF" w:rsidRPr="001C59F5" w:rsidTr="00D52750"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</w:t>
            </w:r>
          </w:p>
        </w:tc>
        <w:tc>
          <w:tcPr>
            <w:tcW w:w="96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</w:tr>
      <w:tr w:rsidR="006867BF" w:rsidRPr="001C59F5" w:rsidTr="00D52750"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</w:tr>
      <w:tr w:rsidR="006867BF" w:rsidRPr="001C59F5" w:rsidTr="00D52750"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</w:tr>
      <w:tr w:rsidR="006867BF" w:rsidRPr="001C59F5" w:rsidTr="00D52750"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</w:tr>
      <w:tr w:rsidR="006867BF" w:rsidRPr="001C59F5" w:rsidTr="00D52750"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</w:tr>
      <w:tr w:rsidR="006867BF" w:rsidRPr="001C59F5" w:rsidTr="00D52750"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</w:tr>
      <w:tr w:rsidR="006867BF" w:rsidRPr="001C59F5" w:rsidTr="00D52750"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</w:tr>
      <w:tr w:rsidR="006867BF" w:rsidRPr="001C59F5" w:rsidTr="00D52750"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</w:tr>
      <w:tr w:rsidR="006867BF" w:rsidRPr="001C59F5" w:rsidTr="00D52750"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</w:tr>
      <w:tr w:rsidR="006867BF" w:rsidRPr="001C59F5" w:rsidTr="00D52750"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</w:tr>
      <w:tr w:rsidR="006867BF" w:rsidRPr="001C59F5" w:rsidTr="00D52750"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</w:tr>
      <w:tr w:rsidR="006867BF" w:rsidRPr="001C59F5" w:rsidTr="00D52750"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  <w:r w:rsidRPr="001C59F5">
              <w:rPr>
                <w:rFonts w:ascii="Arial" w:hAnsi="Arial" w:cs="Arial"/>
              </w:rPr>
              <w:t>E</w:t>
            </w: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6867BF" w:rsidRPr="001C59F5" w:rsidRDefault="006867BF" w:rsidP="009C57D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72494" w:rsidRPr="001C59F5" w:rsidRDefault="00E72494">
      <w:pPr>
        <w:rPr>
          <w:rFonts w:ascii="Arial" w:hAnsi="Arial" w:cs="Arial"/>
        </w:rPr>
      </w:pP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5103"/>
      </w:tblGrid>
      <w:tr w:rsidR="00791763" w:rsidRPr="001C59F5" w:rsidTr="00C74554">
        <w:tc>
          <w:tcPr>
            <w:tcW w:w="2093" w:type="dxa"/>
            <w:shd w:val="clear" w:color="auto" w:fill="DDD9C3"/>
            <w:vAlign w:val="center"/>
          </w:tcPr>
          <w:p w:rsidR="00791763" w:rsidRPr="0013786F" w:rsidRDefault="00791763" w:rsidP="009C57DA">
            <w:pPr>
              <w:pStyle w:val="af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786F">
              <w:rPr>
                <w:rFonts w:ascii="Arial" w:hAnsi="Arial" w:cs="Arial"/>
                <w:b/>
                <w:sz w:val="20"/>
                <w:szCs w:val="20"/>
              </w:rPr>
              <w:t>Usage</w:t>
            </w:r>
          </w:p>
        </w:tc>
        <w:tc>
          <w:tcPr>
            <w:tcW w:w="5103" w:type="dxa"/>
            <w:shd w:val="clear" w:color="auto" w:fill="DDD9C3"/>
            <w:vAlign w:val="center"/>
          </w:tcPr>
          <w:p w:rsidR="00791763" w:rsidRPr="0013786F" w:rsidRDefault="00154D90" w:rsidP="009C57D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Remark</w:t>
            </w:r>
          </w:p>
        </w:tc>
      </w:tr>
      <w:tr w:rsidR="00791763" w:rsidRPr="001C59F5" w:rsidTr="0013786F">
        <w:tc>
          <w:tcPr>
            <w:tcW w:w="2093" w:type="dxa"/>
            <w:shd w:val="clear" w:color="auto" w:fill="auto"/>
            <w:vAlign w:val="center"/>
          </w:tcPr>
          <w:p w:rsidR="00791763" w:rsidRPr="0013786F" w:rsidRDefault="00791763" w:rsidP="00E55D26">
            <w:pPr>
              <w:rPr>
                <w:rFonts w:ascii="Arial" w:hAnsi="Arial" w:cs="Arial"/>
                <w:sz w:val="20"/>
                <w:szCs w:val="20"/>
              </w:rPr>
            </w:pPr>
            <w:r w:rsidRPr="0013786F">
              <w:rPr>
                <w:rFonts w:ascii="Arial" w:hAnsi="Arial" w:cs="Arial"/>
                <w:sz w:val="20"/>
                <w:szCs w:val="20"/>
              </w:rPr>
              <w:t>R1 Union R2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791763" w:rsidRPr="0013786F" w:rsidRDefault="00791763" w:rsidP="00AD794B">
            <w:pPr>
              <w:rPr>
                <w:rFonts w:ascii="Arial" w:hAnsi="Arial" w:cs="Arial"/>
                <w:sz w:val="20"/>
                <w:szCs w:val="20"/>
              </w:rPr>
            </w:pPr>
            <w:r w:rsidRPr="0013786F">
              <w:rPr>
                <w:rFonts w:ascii="Arial" w:hAnsi="Arial" w:cs="Arial"/>
                <w:sz w:val="20"/>
                <w:szCs w:val="20"/>
              </w:rPr>
              <w:t>包含</w:t>
            </w:r>
            <w:r w:rsidRPr="0013786F">
              <w:rPr>
                <w:rFonts w:ascii="Arial" w:hAnsi="Arial" w:cs="Arial"/>
                <w:sz w:val="20"/>
                <w:szCs w:val="20"/>
              </w:rPr>
              <w:t>R1</w:t>
            </w:r>
            <w:r w:rsidRPr="0013786F">
              <w:rPr>
                <w:rFonts w:ascii="Arial" w:hAnsi="Arial" w:cs="Arial"/>
                <w:sz w:val="20"/>
                <w:szCs w:val="20"/>
              </w:rPr>
              <w:t>与</w:t>
            </w:r>
            <w:r w:rsidRPr="0013786F">
              <w:rPr>
                <w:rFonts w:ascii="Arial" w:hAnsi="Arial" w:cs="Arial"/>
                <w:sz w:val="20"/>
                <w:szCs w:val="20"/>
              </w:rPr>
              <w:t>R2</w:t>
            </w:r>
            <w:r w:rsidRPr="0013786F">
              <w:rPr>
                <w:rFonts w:ascii="Arial" w:hAnsi="Arial" w:cs="Arial"/>
                <w:sz w:val="20"/>
                <w:szCs w:val="20"/>
              </w:rPr>
              <w:t>并集</w:t>
            </w:r>
            <w:r w:rsidR="00AD794B" w:rsidRPr="0013786F">
              <w:rPr>
                <w:rFonts w:ascii="Arial" w:hAnsi="Arial" w:cs="Arial"/>
                <w:sz w:val="20"/>
                <w:szCs w:val="20"/>
              </w:rPr>
              <w:t>非重复行</w:t>
            </w:r>
            <w:r w:rsidR="00B9418B" w:rsidRPr="0013786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9418B" w:rsidRPr="0013786F">
              <w:rPr>
                <w:rFonts w:ascii="Arial" w:hAnsi="Arial" w:cs="Arial"/>
                <w:sz w:val="20"/>
                <w:szCs w:val="20"/>
              </w:rPr>
              <w:t>需要排序</w:t>
            </w:r>
          </w:p>
        </w:tc>
      </w:tr>
      <w:tr w:rsidR="00791763" w:rsidRPr="001C59F5" w:rsidTr="0013786F">
        <w:tc>
          <w:tcPr>
            <w:tcW w:w="2093" w:type="dxa"/>
            <w:shd w:val="clear" w:color="auto" w:fill="auto"/>
            <w:vAlign w:val="center"/>
          </w:tcPr>
          <w:p w:rsidR="00791763" w:rsidRPr="0013786F" w:rsidRDefault="00791763" w:rsidP="009C57DA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13786F">
              <w:rPr>
                <w:rFonts w:ascii="Arial" w:hAnsi="Arial" w:cs="Arial"/>
                <w:sz w:val="20"/>
                <w:szCs w:val="20"/>
              </w:rPr>
              <w:t xml:space="preserve">R2 Union All R2 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791763" w:rsidRPr="0013786F" w:rsidRDefault="00791763" w:rsidP="00AD794B">
            <w:pPr>
              <w:rPr>
                <w:rFonts w:ascii="Arial" w:hAnsi="Arial" w:cs="Arial"/>
                <w:sz w:val="20"/>
                <w:szCs w:val="20"/>
              </w:rPr>
            </w:pPr>
            <w:r w:rsidRPr="0013786F">
              <w:rPr>
                <w:rFonts w:ascii="Arial" w:hAnsi="Arial" w:cs="Arial"/>
                <w:sz w:val="20"/>
                <w:szCs w:val="20"/>
              </w:rPr>
              <w:t>包含</w:t>
            </w:r>
            <w:r w:rsidRPr="0013786F">
              <w:rPr>
                <w:rFonts w:ascii="Arial" w:hAnsi="Arial" w:cs="Arial"/>
                <w:sz w:val="20"/>
                <w:szCs w:val="20"/>
              </w:rPr>
              <w:t>R1</w:t>
            </w:r>
            <w:r w:rsidRPr="0013786F">
              <w:rPr>
                <w:rFonts w:ascii="Arial" w:hAnsi="Arial" w:cs="Arial"/>
                <w:sz w:val="20"/>
                <w:szCs w:val="20"/>
              </w:rPr>
              <w:t>与</w:t>
            </w:r>
            <w:r w:rsidRPr="0013786F">
              <w:rPr>
                <w:rFonts w:ascii="Arial" w:hAnsi="Arial" w:cs="Arial"/>
                <w:sz w:val="20"/>
                <w:szCs w:val="20"/>
              </w:rPr>
              <w:t>R2</w:t>
            </w:r>
            <w:r w:rsidRPr="0013786F">
              <w:rPr>
                <w:rFonts w:ascii="Arial" w:hAnsi="Arial" w:cs="Arial"/>
                <w:sz w:val="20"/>
                <w:szCs w:val="20"/>
              </w:rPr>
              <w:t>并集</w:t>
            </w:r>
            <w:r w:rsidR="00AD794B" w:rsidRPr="0013786F">
              <w:rPr>
                <w:rFonts w:ascii="Arial" w:hAnsi="Arial" w:cs="Arial"/>
                <w:sz w:val="20"/>
                <w:szCs w:val="20"/>
              </w:rPr>
              <w:t>所有行</w:t>
            </w:r>
          </w:p>
        </w:tc>
      </w:tr>
      <w:tr w:rsidR="00791763" w:rsidRPr="001C59F5" w:rsidTr="0013786F">
        <w:tc>
          <w:tcPr>
            <w:tcW w:w="2093" w:type="dxa"/>
            <w:shd w:val="clear" w:color="auto" w:fill="auto"/>
            <w:vAlign w:val="center"/>
          </w:tcPr>
          <w:p w:rsidR="00791763" w:rsidRPr="0013786F" w:rsidRDefault="00791763" w:rsidP="00E55D26">
            <w:pPr>
              <w:rPr>
                <w:rFonts w:ascii="Arial" w:hAnsi="Arial" w:cs="Arial"/>
                <w:sz w:val="20"/>
                <w:szCs w:val="20"/>
              </w:rPr>
            </w:pPr>
            <w:r w:rsidRPr="0013786F">
              <w:rPr>
                <w:rFonts w:ascii="Arial" w:hAnsi="Arial" w:cs="Arial"/>
                <w:sz w:val="20"/>
                <w:szCs w:val="20"/>
              </w:rPr>
              <w:t>R1 Intersect R2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791763" w:rsidRPr="0013786F" w:rsidRDefault="00791763" w:rsidP="00ED4407">
            <w:pPr>
              <w:rPr>
                <w:rFonts w:ascii="Arial" w:hAnsi="Arial" w:cs="Arial"/>
                <w:sz w:val="20"/>
                <w:szCs w:val="20"/>
              </w:rPr>
            </w:pPr>
            <w:r w:rsidRPr="0013786F">
              <w:rPr>
                <w:rFonts w:ascii="Arial" w:hAnsi="Arial" w:cs="Arial"/>
                <w:sz w:val="20"/>
                <w:szCs w:val="20"/>
              </w:rPr>
              <w:t>包含</w:t>
            </w:r>
            <w:r w:rsidRPr="0013786F">
              <w:rPr>
                <w:rFonts w:ascii="Arial" w:hAnsi="Arial" w:cs="Arial"/>
                <w:sz w:val="20"/>
                <w:szCs w:val="20"/>
              </w:rPr>
              <w:t>R1</w:t>
            </w:r>
            <w:r w:rsidRPr="0013786F">
              <w:rPr>
                <w:rFonts w:ascii="Arial" w:hAnsi="Arial" w:cs="Arial"/>
                <w:sz w:val="20"/>
                <w:szCs w:val="20"/>
              </w:rPr>
              <w:t>与</w:t>
            </w:r>
            <w:r w:rsidRPr="0013786F">
              <w:rPr>
                <w:rFonts w:ascii="Arial" w:hAnsi="Arial" w:cs="Arial"/>
                <w:sz w:val="20"/>
                <w:szCs w:val="20"/>
              </w:rPr>
              <w:t>R2</w:t>
            </w:r>
            <w:r w:rsidRPr="0013786F">
              <w:rPr>
                <w:rFonts w:ascii="Arial" w:hAnsi="Arial" w:cs="Arial"/>
                <w:sz w:val="20"/>
                <w:szCs w:val="20"/>
              </w:rPr>
              <w:t>交集非重复行</w:t>
            </w:r>
            <w:r w:rsidR="00B9418B" w:rsidRPr="0013786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9418B" w:rsidRPr="0013786F">
              <w:rPr>
                <w:rFonts w:ascii="Arial" w:hAnsi="Arial" w:cs="Arial"/>
                <w:sz w:val="20"/>
                <w:szCs w:val="20"/>
              </w:rPr>
              <w:t>需要排序</w:t>
            </w:r>
          </w:p>
        </w:tc>
      </w:tr>
      <w:tr w:rsidR="00791763" w:rsidRPr="001C59F5" w:rsidTr="0013786F">
        <w:tc>
          <w:tcPr>
            <w:tcW w:w="2093" w:type="dxa"/>
            <w:shd w:val="clear" w:color="auto" w:fill="auto"/>
            <w:vAlign w:val="center"/>
          </w:tcPr>
          <w:p w:rsidR="00791763" w:rsidRPr="0013786F" w:rsidRDefault="00791763" w:rsidP="009C57DA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13786F">
              <w:rPr>
                <w:rFonts w:ascii="Arial" w:hAnsi="Arial" w:cs="Arial"/>
                <w:sz w:val="20"/>
                <w:szCs w:val="20"/>
              </w:rPr>
              <w:t>R1 Intersect All R2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791763" w:rsidRPr="0013786F" w:rsidRDefault="00791763" w:rsidP="009C57DA">
            <w:pPr>
              <w:rPr>
                <w:rFonts w:ascii="Arial" w:hAnsi="Arial" w:cs="Arial"/>
                <w:sz w:val="20"/>
                <w:szCs w:val="20"/>
              </w:rPr>
            </w:pPr>
            <w:r w:rsidRPr="0013786F">
              <w:rPr>
                <w:rFonts w:ascii="Arial" w:hAnsi="Arial" w:cs="Arial"/>
                <w:sz w:val="20"/>
                <w:szCs w:val="20"/>
              </w:rPr>
              <w:t>包含</w:t>
            </w:r>
            <w:r w:rsidRPr="0013786F">
              <w:rPr>
                <w:rFonts w:ascii="Arial" w:hAnsi="Arial" w:cs="Arial"/>
                <w:sz w:val="20"/>
                <w:szCs w:val="20"/>
              </w:rPr>
              <w:t>R1</w:t>
            </w:r>
            <w:r w:rsidRPr="0013786F">
              <w:rPr>
                <w:rFonts w:ascii="Arial" w:hAnsi="Arial" w:cs="Arial"/>
                <w:sz w:val="20"/>
                <w:szCs w:val="20"/>
              </w:rPr>
              <w:t>与</w:t>
            </w:r>
            <w:r w:rsidRPr="0013786F">
              <w:rPr>
                <w:rFonts w:ascii="Arial" w:hAnsi="Arial" w:cs="Arial"/>
                <w:sz w:val="20"/>
                <w:szCs w:val="20"/>
              </w:rPr>
              <w:t>R2</w:t>
            </w:r>
            <w:r w:rsidRPr="0013786F">
              <w:rPr>
                <w:rFonts w:ascii="Arial" w:hAnsi="Arial" w:cs="Arial"/>
                <w:sz w:val="20"/>
                <w:szCs w:val="20"/>
              </w:rPr>
              <w:t>交集所有行</w:t>
            </w:r>
          </w:p>
        </w:tc>
      </w:tr>
      <w:tr w:rsidR="00791763" w:rsidRPr="001C59F5" w:rsidTr="0013786F">
        <w:tc>
          <w:tcPr>
            <w:tcW w:w="2093" w:type="dxa"/>
            <w:shd w:val="clear" w:color="auto" w:fill="auto"/>
            <w:vAlign w:val="center"/>
          </w:tcPr>
          <w:p w:rsidR="00791763" w:rsidRPr="0013786F" w:rsidRDefault="00791763" w:rsidP="00E55D26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13786F">
              <w:rPr>
                <w:rFonts w:ascii="Arial" w:hAnsi="Arial" w:cs="Arial"/>
                <w:sz w:val="20"/>
                <w:szCs w:val="20"/>
              </w:rPr>
              <w:t>R1 Except R2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791763" w:rsidRPr="0013786F" w:rsidRDefault="00791763" w:rsidP="00ED4407">
            <w:pPr>
              <w:rPr>
                <w:rFonts w:ascii="Arial" w:hAnsi="Arial" w:cs="Arial"/>
                <w:sz w:val="20"/>
                <w:szCs w:val="20"/>
              </w:rPr>
            </w:pPr>
            <w:r w:rsidRPr="0013786F">
              <w:rPr>
                <w:rFonts w:ascii="Arial" w:hAnsi="Arial" w:cs="Arial"/>
                <w:sz w:val="20"/>
                <w:szCs w:val="20"/>
              </w:rPr>
              <w:t>包含存在</w:t>
            </w:r>
            <w:r w:rsidRPr="0013786F">
              <w:rPr>
                <w:rFonts w:ascii="Arial" w:hAnsi="Arial" w:cs="Arial"/>
                <w:sz w:val="20"/>
                <w:szCs w:val="20"/>
              </w:rPr>
              <w:t>R1</w:t>
            </w:r>
            <w:r w:rsidRPr="0013786F">
              <w:rPr>
                <w:rFonts w:ascii="Arial" w:hAnsi="Arial" w:cs="Arial"/>
                <w:sz w:val="20"/>
                <w:szCs w:val="20"/>
              </w:rPr>
              <w:t>但不存在</w:t>
            </w:r>
            <w:r w:rsidRPr="0013786F">
              <w:rPr>
                <w:rFonts w:ascii="Arial" w:hAnsi="Arial" w:cs="Arial"/>
                <w:sz w:val="20"/>
                <w:szCs w:val="20"/>
              </w:rPr>
              <w:t>R2</w:t>
            </w:r>
            <w:r w:rsidRPr="0013786F">
              <w:rPr>
                <w:rFonts w:ascii="Arial" w:hAnsi="Arial" w:cs="Arial"/>
                <w:sz w:val="20"/>
                <w:szCs w:val="20"/>
              </w:rPr>
              <w:t>的补集非重复行</w:t>
            </w:r>
            <w:r w:rsidR="00B9418B" w:rsidRPr="0013786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9418B" w:rsidRPr="0013786F">
              <w:rPr>
                <w:rFonts w:ascii="Arial" w:hAnsi="Arial" w:cs="Arial"/>
                <w:sz w:val="20"/>
                <w:szCs w:val="20"/>
              </w:rPr>
              <w:t>需要排序</w:t>
            </w:r>
          </w:p>
        </w:tc>
      </w:tr>
      <w:tr w:rsidR="00791763" w:rsidRPr="001C59F5" w:rsidTr="0013786F">
        <w:tc>
          <w:tcPr>
            <w:tcW w:w="2093" w:type="dxa"/>
            <w:shd w:val="clear" w:color="auto" w:fill="auto"/>
            <w:vAlign w:val="center"/>
          </w:tcPr>
          <w:p w:rsidR="00791763" w:rsidRPr="0013786F" w:rsidRDefault="00791763" w:rsidP="009C57DA">
            <w:pPr>
              <w:pStyle w:val="af"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13786F">
              <w:rPr>
                <w:rFonts w:ascii="Arial" w:hAnsi="Arial" w:cs="Arial"/>
                <w:sz w:val="20"/>
                <w:szCs w:val="20"/>
              </w:rPr>
              <w:t xml:space="preserve">R1 Except All R2 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791763" w:rsidRPr="0013786F" w:rsidRDefault="00791763" w:rsidP="009C57DA">
            <w:pPr>
              <w:rPr>
                <w:rFonts w:ascii="Arial" w:hAnsi="Arial" w:cs="Arial"/>
                <w:sz w:val="20"/>
                <w:szCs w:val="20"/>
              </w:rPr>
            </w:pPr>
            <w:r w:rsidRPr="0013786F">
              <w:rPr>
                <w:rFonts w:ascii="Arial" w:hAnsi="Arial" w:cs="Arial"/>
                <w:sz w:val="20"/>
                <w:szCs w:val="20"/>
              </w:rPr>
              <w:t>包含</w:t>
            </w:r>
            <w:r w:rsidRPr="0013786F">
              <w:rPr>
                <w:rFonts w:ascii="Arial" w:hAnsi="Arial" w:cs="Arial"/>
                <w:sz w:val="20"/>
                <w:szCs w:val="20"/>
              </w:rPr>
              <w:t>R1</w:t>
            </w:r>
            <w:r w:rsidRPr="0013786F">
              <w:rPr>
                <w:rFonts w:ascii="Arial" w:hAnsi="Arial" w:cs="Arial"/>
                <w:sz w:val="20"/>
                <w:szCs w:val="20"/>
              </w:rPr>
              <w:t>存在但</w:t>
            </w:r>
            <w:r w:rsidRPr="0013786F">
              <w:rPr>
                <w:rFonts w:ascii="Arial" w:hAnsi="Arial" w:cs="Arial"/>
                <w:sz w:val="20"/>
                <w:szCs w:val="20"/>
              </w:rPr>
              <w:t>R2</w:t>
            </w:r>
            <w:r w:rsidRPr="0013786F">
              <w:rPr>
                <w:rFonts w:ascii="Arial" w:hAnsi="Arial" w:cs="Arial"/>
                <w:sz w:val="20"/>
                <w:szCs w:val="20"/>
              </w:rPr>
              <w:t>不存在的补集所有行</w:t>
            </w:r>
          </w:p>
        </w:tc>
      </w:tr>
    </w:tbl>
    <w:p w:rsidR="00E72494" w:rsidRPr="001C59F5" w:rsidRDefault="001F33C7" w:rsidP="001F33C7">
      <w:pPr>
        <w:pStyle w:val="2"/>
        <w:rPr>
          <w:rFonts w:ascii="Arial" w:hAnsi="Arial" w:cs="Arial"/>
        </w:rPr>
      </w:pPr>
      <w:bookmarkStart w:id="50" w:name="_Toc279997923"/>
      <w:r w:rsidRPr="001C59F5">
        <w:rPr>
          <w:rFonts w:ascii="Arial" w:hAnsi="Arial" w:cs="Arial"/>
        </w:rPr>
        <w:t>Order</w:t>
      </w:r>
      <w:r w:rsidR="002F6D9D" w:rsidRPr="001C59F5">
        <w:rPr>
          <w:rFonts w:ascii="Arial" w:hAnsi="Arial" w:cs="Arial"/>
        </w:rPr>
        <w:t xml:space="preserve"> By</w:t>
      </w:r>
      <w:bookmarkEnd w:id="50"/>
    </w:p>
    <w:p w:rsidR="00206866" w:rsidRPr="001C59F5" w:rsidRDefault="00586E85" w:rsidP="00206866">
      <w:pPr>
        <w:rPr>
          <w:rFonts w:ascii="Arial" w:hAnsi="Arial" w:cs="Arial"/>
        </w:rPr>
      </w:pPr>
      <w:r w:rsidRPr="001C59F5">
        <w:rPr>
          <w:rFonts w:ascii="Arial" w:hAnsi="Arial" w:cs="Arial"/>
        </w:rPr>
        <w:t>概要</w:t>
      </w:r>
      <w:r w:rsidRPr="001C59F5">
        <w:rPr>
          <w:rFonts w:ascii="Arial" w:hAnsi="Arial" w:cs="Arial"/>
        </w:rPr>
        <w:t xml:space="preserve">: </w:t>
      </w:r>
      <w:r w:rsidR="00206866" w:rsidRPr="001C59F5">
        <w:rPr>
          <w:rFonts w:ascii="Arial" w:hAnsi="Arial" w:cs="Arial"/>
        </w:rPr>
        <w:t>对结果集进行按一或多个字段</w:t>
      </w:r>
      <w:r w:rsidR="00DD042F" w:rsidRPr="001C59F5">
        <w:rPr>
          <w:rFonts w:ascii="Arial" w:hAnsi="Arial" w:cs="Arial"/>
        </w:rPr>
        <w:t>、表达式</w:t>
      </w:r>
      <w:r w:rsidR="00541B29" w:rsidRPr="001C59F5">
        <w:rPr>
          <w:rFonts w:ascii="Arial" w:hAnsi="Arial" w:cs="Arial"/>
        </w:rPr>
        <w:t>或</w:t>
      </w:r>
      <w:r w:rsidR="00DD042F" w:rsidRPr="001C59F5">
        <w:rPr>
          <w:rFonts w:ascii="Arial" w:hAnsi="Arial" w:cs="Arial"/>
        </w:rPr>
        <w:t>序号</w:t>
      </w:r>
      <w:r w:rsidR="00206866" w:rsidRPr="001C59F5">
        <w:rPr>
          <w:rFonts w:ascii="Arial" w:hAnsi="Arial" w:cs="Arial"/>
        </w:rPr>
        <w:t>进行排序</w:t>
      </w:r>
      <w:r w:rsidR="007819D5" w:rsidRPr="001C59F5">
        <w:rPr>
          <w:rFonts w:ascii="Arial" w:hAnsi="Arial" w:cs="Arial"/>
        </w:rPr>
        <w:t>，</w:t>
      </w:r>
      <w:r w:rsidR="00206866" w:rsidRPr="001C59F5">
        <w:rPr>
          <w:rFonts w:ascii="Arial" w:hAnsi="Arial" w:cs="Arial"/>
        </w:rPr>
        <w:t>语法</w:t>
      </w:r>
      <w:r w:rsidR="00206866" w:rsidRPr="001C59F5">
        <w:rPr>
          <w:rFonts w:ascii="Arial" w:hAnsi="Arial" w:cs="Arial"/>
        </w:rPr>
        <w:t>:</w:t>
      </w:r>
    </w:p>
    <w:p w:rsidR="00E72494" w:rsidRPr="001C59F5" w:rsidRDefault="009D172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3675" cy="967740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D9D" w:rsidRPr="001C59F5" w:rsidRDefault="002F6D9D" w:rsidP="002F6D9D">
      <w:pPr>
        <w:pStyle w:val="2"/>
        <w:rPr>
          <w:rFonts w:ascii="Arial" w:hAnsi="Arial" w:cs="Arial"/>
        </w:rPr>
      </w:pPr>
      <w:bookmarkStart w:id="51" w:name="_Toc279997924"/>
      <w:r w:rsidRPr="001C59F5">
        <w:rPr>
          <w:rFonts w:ascii="Arial" w:hAnsi="Arial" w:cs="Arial"/>
        </w:rPr>
        <w:t>Group By, and Having</w:t>
      </w:r>
      <w:bookmarkEnd w:id="51"/>
    </w:p>
    <w:p w:rsidR="002F6D9D" w:rsidRPr="001C59F5" w:rsidRDefault="0034609D" w:rsidP="002F6D9D">
      <w:pPr>
        <w:rPr>
          <w:rFonts w:ascii="Arial" w:hAnsi="Arial" w:cs="Arial"/>
        </w:rPr>
      </w:pPr>
      <w:r w:rsidRPr="001C59F5">
        <w:rPr>
          <w:rFonts w:ascii="Arial" w:hAnsi="Arial" w:cs="Arial"/>
        </w:rPr>
        <w:t>概要</w:t>
      </w:r>
      <w:r w:rsidRPr="001C59F5">
        <w:rPr>
          <w:rFonts w:ascii="Arial" w:hAnsi="Arial" w:cs="Arial"/>
        </w:rPr>
        <w:t xml:space="preserve">: </w:t>
      </w:r>
      <w:r w:rsidRPr="001C59F5">
        <w:rPr>
          <w:rFonts w:ascii="Arial" w:hAnsi="Arial" w:cs="Arial"/>
        </w:rPr>
        <w:t>对结果集进行分类汇总</w:t>
      </w:r>
      <w:r w:rsidR="000F6F6C" w:rsidRPr="001C59F5">
        <w:rPr>
          <w:rFonts w:ascii="Arial" w:hAnsi="Arial" w:cs="Arial"/>
        </w:rPr>
        <w:t>，</w:t>
      </w:r>
      <w:r w:rsidRPr="001C59F5">
        <w:rPr>
          <w:rFonts w:ascii="Arial" w:hAnsi="Arial" w:cs="Arial"/>
        </w:rPr>
        <w:t>分组字段值每种组合仅显示一行</w:t>
      </w:r>
      <w:r w:rsidR="007819D5" w:rsidRPr="001C59F5">
        <w:rPr>
          <w:rFonts w:ascii="Arial" w:hAnsi="Arial" w:cs="Arial"/>
        </w:rPr>
        <w:t>，</w:t>
      </w:r>
      <w:r w:rsidRPr="001C59F5">
        <w:rPr>
          <w:rFonts w:ascii="Arial" w:hAnsi="Arial" w:cs="Arial"/>
        </w:rPr>
        <w:t xml:space="preserve">where </w:t>
      </w:r>
      <w:r w:rsidRPr="001C59F5">
        <w:rPr>
          <w:rFonts w:ascii="Arial" w:hAnsi="Arial" w:cs="Arial"/>
        </w:rPr>
        <w:t>谓词</w:t>
      </w:r>
      <w:r w:rsidRPr="001C59F5">
        <w:rPr>
          <w:rFonts w:ascii="Arial" w:hAnsi="Arial" w:cs="Arial"/>
        </w:rPr>
        <w:t xml:space="preserve"> (perdict) </w:t>
      </w:r>
      <w:r w:rsidRPr="001C59F5">
        <w:rPr>
          <w:rFonts w:ascii="Arial" w:hAnsi="Arial" w:cs="Arial"/>
        </w:rPr>
        <w:t>应用在</w:t>
      </w:r>
      <w:r w:rsidRPr="001C59F5">
        <w:rPr>
          <w:rFonts w:ascii="Arial" w:hAnsi="Arial" w:cs="Arial"/>
        </w:rPr>
        <w:t>Group By</w:t>
      </w:r>
      <w:r w:rsidRPr="001C59F5">
        <w:rPr>
          <w:rFonts w:ascii="Arial" w:hAnsi="Arial" w:cs="Arial"/>
        </w:rPr>
        <w:t>之前</w:t>
      </w:r>
      <w:r w:rsidR="007819D5" w:rsidRPr="001C59F5">
        <w:rPr>
          <w:rFonts w:ascii="Arial" w:hAnsi="Arial" w:cs="Arial"/>
        </w:rPr>
        <w:t>，</w:t>
      </w:r>
      <w:r w:rsidRPr="001C59F5">
        <w:rPr>
          <w:rFonts w:ascii="Arial" w:hAnsi="Arial" w:cs="Arial"/>
        </w:rPr>
        <w:t xml:space="preserve"> having</w:t>
      </w:r>
      <w:r w:rsidRPr="001C59F5">
        <w:rPr>
          <w:rFonts w:ascii="Arial" w:hAnsi="Arial" w:cs="Arial"/>
        </w:rPr>
        <w:t>谓词</w:t>
      </w:r>
      <w:r w:rsidRPr="001C59F5">
        <w:rPr>
          <w:rFonts w:ascii="Arial" w:hAnsi="Arial" w:cs="Arial"/>
        </w:rPr>
        <w:t xml:space="preserve"> (perdict) </w:t>
      </w:r>
      <w:r w:rsidRPr="001C59F5">
        <w:rPr>
          <w:rFonts w:ascii="Arial" w:hAnsi="Arial" w:cs="Arial"/>
        </w:rPr>
        <w:t>应用</w:t>
      </w:r>
      <w:r w:rsidRPr="001C59F5">
        <w:rPr>
          <w:rFonts w:ascii="Arial" w:hAnsi="Arial" w:cs="Arial"/>
        </w:rPr>
        <w:t>Group By</w:t>
      </w:r>
      <w:r w:rsidRPr="001C59F5">
        <w:rPr>
          <w:rFonts w:ascii="Arial" w:hAnsi="Arial" w:cs="Arial"/>
        </w:rPr>
        <w:t>之后</w:t>
      </w:r>
      <w:r w:rsidR="007819D5" w:rsidRPr="001C59F5">
        <w:rPr>
          <w:rFonts w:ascii="Arial" w:hAnsi="Arial" w:cs="Arial"/>
        </w:rPr>
        <w:t>，</w:t>
      </w:r>
      <w:r w:rsidR="002F6D9D" w:rsidRPr="001C59F5">
        <w:rPr>
          <w:rFonts w:ascii="Arial" w:hAnsi="Arial" w:cs="Arial"/>
        </w:rPr>
        <w:t>语法</w:t>
      </w:r>
      <w:r w:rsidR="002F6D9D" w:rsidRPr="001C59F5">
        <w:rPr>
          <w:rFonts w:ascii="Arial" w:hAnsi="Arial" w:cs="Arial"/>
        </w:rPr>
        <w:t>:</w:t>
      </w:r>
    </w:p>
    <w:p w:rsidR="00E72494" w:rsidRPr="001C59F5" w:rsidRDefault="009D172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3675" cy="343408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BD" w:rsidRPr="001C59F5" w:rsidRDefault="00EA2771" w:rsidP="00B704BD">
      <w:pPr>
        <w:pStyle w:val="3"/>
        <w:rPr>
          <w:rFonts w:ascii="Arial" w:hAnsi="Arial" w:cs="Arial"/>
        </w:rPr>
      </w:pPr>
      <w:bookmarkStart w:id="52" w:name="_Toc279997925"/>
      <w:r w:rsidRPr="001C59F5">
        <w:rPr>
          <w:rFonts w:ascii="Arial" w:hAnsi="Arial" w:cs="Arial"/>
        </w:rPr>
        <w:t>G</w:t>
      </w:r>
      <w:r w:rsidR="00854CB4" w:rsidRPr="001C59F5">
        <w:rPr>
          <w:rFonts w:ascii="Arial" w:hAnsi="Arial" w:cs="Arial"/>
        </w:rPr>
        <w:t>ROUPING SETS</w:t>
      </w:r>
      <w:bookmarkEnd w:id="52"/>
    </w:p>
    <w:tbl>
      <w:tblPr>
        <w:tblW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4899"/>
      </w:tblGrid>
      <w:tr w:rsidR="009D7197" w:rsidRPr="001C59F5" w:rsidTr="004E0805">
        <w:tc>
          <w:tcPr>
            <w:tcW w:w="3510" w:type="dxa"/>
            <w:tcBorders>
              <w:bottom w:val="single" w:sz="4" w:space="0" w:color="auto"/>
            </w:tcBorders>
            <w:shd w:val="clear" w:color="auto" w:fill="DDD9C3"/>
            <w:vAlign w:val="center"/>
          </w:tcPr>
          <w:p w:rsidR="00B704BD" w:rsidRPr="004E0805" w:rsidRDefault="00B704BD" w:rsidP="00C53007">
            <w:pPr>
              <w:pStyle w:val="af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0805">
              <w:rPr>
                <w:rFonts w:ascii="Arial" w:hAnsi="Arial" w:cs="Arial"/>
                <w:b/>
                <w:sz w:val="20"/>
                <w:szCs w:val="20"/>
              </w:rPr>
              <w:t>GROUPING SETS</w:t>
            </w:r>
            <w:r w:rsidR="0002566A" w:rsidRPr="004E0805">
              <w:rPr>
                <w:rFonts w:ascii="Arial" w:hAnsi="Arial" w:cs="Arial"/>
                <w:b/>
                <w:sz w:val="20"/>
                <w:szCs w:val="20"/>
              </w:rPr>
              <w:t xml:space="preserve"> ( )</w:t>
            </w:r>
          </w:p>
        </w:tc>
        <w:tc>
          <w:tcPr>
            <w:tcW w:w="4899" w:type="dxa"/>
            <w:tcBorders>
              <w:bottom w:val="single" w:sz="4" w:space="0" w:color="auto"/>
            </w:tcBorders>
            <w:shd w:val="clear" w:color="auto" w:fill="DDD9C3"/>
            <w:vAlign w:val="center"/>
          </w:tcPr>
          <w:p w:rsidR="00B704BD" w:rsidRPr="004E0805" w:rsidRDefault="00AE7190" w:rsidP="00F73D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C</w:t>
            </w:r>
            <w:r w:rsidRPr="00AE7190">
              <w:rPr>
                <w:rFonts w:ascii="Arial" w:hAnsi="Arial" w:cs="Arial"/>
                <w:b/>
                <w:sz w:val="20"/>
                <w:szCs w:val="20"/>
              </w:rPr>
              <w:t>orresponding</w:t>
            </w:r>
            <w:r w:rsidRPr="004E080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951F5" w:rsidRPr="004E0805">
              <w:rPr>
                <w:rFonts w:ascii="Arial" w:hAnsi="Arial" w:cs="Arial"/>
                <w:b/>
                <w:sz w:val="20"/>
                <w:szCs w:val="20"/>
              </w:rPr>
              <w:t>GROUP BY</w:t>
            </w:r>
          </w:p>
        </w:tc>
      </w:tr>
      <w:tr w:rsidR="009951F5" w:rsidRPr="001C59F5" w:rsidTr="004E0805">
        <w:tc>
          <w:tcPr>
            <w:tcW w:w="3510" w:type="dxa"/>
            <w:shd w:val="clear" w:color="auto" w:fill="auto"/>
            <w:vAlign w:val="center"/>
          </w:tcPr>
          <w:p w:rsidR="009951F5" w:rsidRPr="001C59F5" w:rsidRDefault="009951F5" w:rsidP="003C5626">
            <w:pPr>
              <w:pStyle w:val="af"/>
              <w:ind w:firstLineChars="0" w:firstLine="0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C59F5">
              <w:rPr>
                <w:rFonts w:ascii="Arial" w:hAnsi="Arial" w:cs="Arial"/>
                <w:b/>
                <w:i/>
                <w:sz w:val="18"/>
                <w:szCs w:val="18"/>
              </w:rPr>
              <w:t>GROUPING SETS((),</w:t>
            </w:r>
            <w:r w:rsidR="007D4F5B" w:rsidRPr="001C59F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b/>
                <w:i/>
                <w:sz w:val="18"/>
                <w:szCs w:val="18"/>
              </w:rPr>
              <w:t>()</w:t>
            </w:r>
            <w:r w:rsidR="007D4F5B" w:rsidRPr="001C59F5">
              <w:rPr>
                <w:rFonts w:ascii="Arial" w:hAnsi="Arial" w:cs="Arial"/>
                <w:b/>
                <w:i/>
                <w:sz w:val="18"/>
                <w:szCs w:val="18"/>
              </w:rPr>
              <w:t>, …</w:t>
            </w:r>
            <w:r w:rsidRPr="001C59F5"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7D4F5B" w:rsidRPr="001C59F5" w:rsidRDefault="007D4F5B" w:rsidP="003C5626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C59F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GROUP BY ( ) UNION ALL </w:t>
            </w:r>
          </w:p>
          <w:p w:rsidR="007D4F5B" w:rsidRPr="001C59F5" w:rsidRDefault="00CE63E2" w:rsidP="003C5626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C59F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GROUP BY </w:t>
            </w:r>
            <w:r w:rsidR="007D4F5B" w:rsidRPr="001C59F5">
              <w:rPr>
                <w:rFonts w:ascii="Arial" w:hAnsi="Arial" w:cs="Arial"/>
                <w:b/>
                <w:i/>
                <w:sz w:val="18"/>
                <w:szCs w:val="18"/>
              </w:rPr>
              <w:t>( )</w:t>
            </w:r>
            <w:r w:rsidR="00FA6A70" w:rsidRPr="001C59F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7D4F5B" w:rsidRPr="001C59F5">
              <w:rPr>
                <w:rFonts w:ascii="Arial" w:hAnsi="Arial" w:cs="Arial"/>
                <w:b/>
                <w:i/>
                <w:sz w:val="18"/>
                <w:szCs w:val="18"/>
              </w:rPr>
              <w:t>UNION ALL …</w:t>
            </w:r>
          </w:p>
        </w:tc>
      </w:tr>
      <w:tr w:rsidR="009D7197" w:rsidRPr="001C59F5" w:rsidTr="004E0805">
        <w:tc>
          <w:tcPr>
            <w:tcW w:w="3510" w:type="dxa"/>
            <w:shd w:val="clear" w:color="auto" w:fill="auto"/>
            <w:vAlign w:val="center"/>
          </w:tcPr>
          <w:p w:rsidR="00B704BD" w:rsidRPr="001C59F5" w:rsidRDefault="004C38E7" w:rsidP="003C5626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GROUPING SETS((A,</w:t>
            </w:r>
            <w:r w:rsidR="00D1240E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B,</w:t>
            </w:r>
            <w:r w:rsidR="00D1240E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C))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B704BD" w:rsidRPr="001C59F5" w:rsidRDefault="004C38E7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 BY A,</w:t>
            </w:r>
            <w:r w:rsidR="00D1240E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B,</w:t>
            </w:r>
            <w:r w:rsidR="00D1240E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B704BD" w:rsidRPr="001C59F5" w:rsidTr="004E0805">
        <w:tc>
          <w:tcPr>
            <w:tcW w:w="3510" w:type="dxa"/>
            <w:shd w:val="clear" w:color="auto" w:fill="auto"/>
            <w:vAlign w:val="center"/>
          </w:tcPr>
          <w:p w:rsidR="00B704BD" w:rsidRPr="001C59F5" w:rsidRDefault="004C38E7" w:rsidP="003C5626">
            <w:pPr>
              <w:pStyle w:val="af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GROUPING SETS(A,</w:t>
            </w:r>
            <w:r w:rsidR="00D1240E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(B,</w:t>
            </w:r>
            <w:r w:rsidR="00D1240E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C))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4C38E7" w:rsidRPr="001C59F5" w:rsidRDefault="004C38E7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 BY A</w:t>
            </w:r>
            <w:r w:rsidR="009951F5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 xml:space="preserve">UNION ALL </w:t>
            </w:r>
          </w:p>
          <w:p w:rsidR="00B704BD" w:rsidRPr="001C59F5" w:rsidRDefault="004C38E7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 BY B,</w:t>
            </w:r>
            <w:r w:rsidR="00D1240E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9D7197" w:rsidRPr="001C59F5" w:rsidTr="004E0805">
        <w:tc>
          <w:tcPr>
            <w:tcW w:w="3510" w:type="dxa"/>
            <w:shd w:val="clear" w:color="auto" w:fill="auto"/>
            <w:vAlign w:val="center"/>
          </w:tcPr>
          <w:p w:rsidR="00B704BD" w:rsidRPr="001C59F5" w:rsidRDefault="004C38E7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GROUPING SETS(A,</w:t>
            </w:r>
            <w:r w:rsidR="00D1240E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B,</w:t>
            </w:r>
            <w:r w:rsidR="00D1240E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C)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4C38E7" w:rsidRPr="001C59F5" w:rsidRDefault="00FA6A70" w:rsidP="004C38E7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GROUP BY A </w:t>
            </w:r>
            <w:r w:rsidR="004C38E7" w:rsidRPr="001C59F5">
              <w:rPr>
                <w:rFonts w:ascii="Arial" w:hAnsi="Arial" w:cs="Arial"/>
                <w:sz w:val="18"/>
                <w:szCs w:val="18"/>
              </w:rPr>
              <w:t xml:space="preserve">UNION ALL </w:t>
            </w:r>
          </w:p>
          <w:p w:rsidR="004C38E7" w:rsidRPr="001C59F5" w:rsidRDefault="00FA6A70" w:rsidP="004C38E7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GROUP BY B </w:t>
            </w:r>
            <w:r w:rsidR="004C38E7" w:rsidRPr="001C59F5">
              <w:rPr>
                <w:rFonts w:ascii="Arial" w:hAnsi="Arial" w:cs="Arial"/>
                <w:sz w:val="18"/>
                <w:szCs w:val="18"/>
              </w:rPr>
              <w:t>UNION ALL</w:t>
            </w:r>
          </w:p>
          <w:p w:rsidR="00B704BD" w:rsidRPr="001C59F5" w:rsidRDefault="004C38E7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 BY C</w:t>
            </w:r>
          </w:p>
        </w:tc>
      </w:tr>
      <w:tr w:rsidR="00251F0D" w:rsidRPr="001C59F5" w:rsidTr="004E0805">
        <w:tc>
          <w:tcPr>
            <w:tcW w:w="3510" w:type="dxa"/>
            <w:shd w:val="clear" w:color="auto" w:fill="auto"/>
            <w:vAlign w:val="center"/>
          </w:tcPr>
          <w:p w:rsidR="00121CD3" w:rsidRPr="001C59F5" w:rsidRDefault="00121CD3" w:rsidP="003C5626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C59F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GROUPING SETS(), </w:t>
            </w:r>
          </w:p>
          <w:p w:rsidR="00B704BD" w:rsidRPr="001C59F5" w:rsidRDefault="00121CD3" w:rsidP="003C5626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C59F5">
              <w:rPr>
                <w:rFonts w:ascii="Arial" w:hAnsi="Arial" w:cs="Arial"/>
                <w:b/>
                <w:i/>
                <w:sz w:val="18"/>
                <w:szCs w:val="18"/>
              </w:rPr>
              <w:t>GROUPING SETS(), …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CE63E2" w:rsidRPr="001C59F5" w:rsidRDefault="00CE63E2" w:rsidP="003C5626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C59F5">
              <w:rPr>
                <w:rFonts w:ascii="Arial" w:hAnsi="Arial" w:cs="Arial"/>
                <w:b/>
                <w:i/>
                <w:sz w:val="18"/>
                <w:szCs w:val="18"/>
              </w:rPr>
              <w:t>GROUP BY ()</w:t>
            </w:r>
            <w:r w:rsidR="00F53363" w:rsidRPr="001C59F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, (), </w:t>
            </w:r>
            <w:r w:rsidRPr="001C59F5">
              <w:rPr>
                <w:rFonts w:ascii="Arial" w:hAnsi="Arial" w:cs="Arial"/>
                <w:b/>
                <w:i/>
                <w:sz w:val="18"/>
                <w:szCs w:val="18"/>
              </w:rPr>
              <w:t>…</w:t>
            </w:r>
          </w:p>
        </w:tc>
      </w:tr>
      <w:tr w:rsidR="009951F5" w:rsidRPr="001C59F5" w:rsidTr="004E0805">
        <w:tc>
          <w:tcPr>
            <w:tcW w:w="3510" w:type="dxa"/>
            <w:shd w:val="clear" w:color="auto" w:fill="auto"/>
            <w:vAlign w:val="center"/>
          </w:tcPr>
          <w:p w:rsidR="00323F08" w:rsidRPr="001C59F5" w:rsidRDefault="009951F5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GROUPINGSETS(A),</w:t>
            </w:r>
          </w:p>
          <w:p w:rsidR="00323F08" w:rsidRPr="001C59F5" w:rsidRDefault="009951F5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GROUPING SET</w:t>
            </w:r>
            <w:r w:rsidR="002E32EB" w:rsidRPr="001C59F5">
              <w:rPr>
                <w:rFonts w:ascii="Arial" w:hAnsi="Arial" w:cs="Arial"/>
                <w:sz w:val="18"/>
                <w:szCs w:val="18"/>
              </w:rPr>
              <w:t>S</w:t>
            </w:r>
            <w:r w:rsidRPr="001C59F5">
              <w:rPr>
                <w:rFonts w:ascii="Arial" w:hAnsi="Arial" w:cs="Arial"/>
                <w:sz w:val="18"/>
                <w:szCs w:val="18"/>
              </w:rPr>
              <w:t>(B),</w:t>
            </w:r>
          </w:p>
          <w:p w:rsidR="009951F5" w:rsidRPr="001C59F5" w:rsidRDefault="009951F5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GROUPING SET</w:t>
            </w:r>
            <w:r w:rsidR="002E32EB" w:rsidRPr="001C59F5">
              <w:rPr>
                <w:rFonts w:ascii="Arial" w:hAnsi="Arial" w:cs="Arial"/>
                <w:sz w:val="18"/>
                <w:szCs w:val="18"/>
              </w:rPr>
              <w:t>S</w:t>
            </w:r>
            <w:r w:rsidRPr="001C59F5">
              <w:rPr>
                <w:rFonts w:ascii="Arial" w:hAnsi="Arial" w:cs="Arial"/>
                <w:sz w:val="18"/>
                <w:szCs w:val="18"/>
              </w:rPr>
              <w:t>(C)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9951F5" w:rsidRPr="001C59F5" w:rsidRDefault="009951F5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 BY A,</w:t>
            </w:r>
            <w:r w:rsidR="00D1240E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B,</w:t>
            </w:r>
            <w:r w:rsidR="00D1240E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9951F5" w:rsidRPr="001C59F5" w:rsidTr="004E0805">
        <w:tc>
          <w:tcPr>
            <w:tcW w:w="3510" w:type="dxa"/>
            <w:shd w:val="clear" w:color="auto" w:fill="auto"/>
            <w:vAlign w:val="center"/>
          </w:tcPr>
          <w:p w:rsidR="0002566A" w:rsidRPr="001C59F5" w:rsidRDefault="002E32EB" w:rsidP="002E32EB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GROUPING SETS(A),</w:t>
            </w:r>
          </w:p>
          <w:p w:rsidR="009951F5" w:rsidRPr="001C59F5" w:rsidRDefault="002E32EB" w:rsidP="002E32EB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GROUPING SET((B,</w:t>
            </w:r>
            <w:r w:rsidR="00D1240E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C))</w:t>
            </w:r>
            <w:r w:rsidRPr="001C59F5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9951F5" w:rsidRPr="001C59F5" w:rsidRDefault="002E32EB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 BY A,</w:t>
            </w:r>
            <w:r w:rsidR="00D1240E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B,</w:t>
            </w:r>
            <w:r w:rsidR="00D1240E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9951F5" w:rsidRPr="001C59F5" w:rsidTr="004E0805">
        <w:tc>
          <w:tcPr>
            <w:tcW w:w="3510" w:type="dxa"/>
            <w:shd w:val="clear" w:color="auto" w:fill="auto"/>
            <w:vAlign w:val="center"/>
          </w:tcPr>
          <w:p w:rsidR="00B80F14" w:rsidRPr="001C59F5" w:rsidRDefault="001327D4" w:rsidP="001327D4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GROUPING SETS(A),</w:t>
            </w:r>
          </w:p>
          <w:p w:rsidR="009951F5" w:rsidRPr="001C59F5" w:rsidRDefault="001327D4" w:rsidP="001327D4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GROUPING SET</w:t>
            </w:r>
            <w:r w:rsidR="00C122A9" w:rsidRPr="001C59F5">
              <w:rPr>
                <w:rFonts w:ascii="Arial" w:hAnsi="Arial" w:cs="Arial"/>
                <w:sz w:val="18"/>
                <w:szCs w:val="18"/>
              </w:rPr>
              <w:t>S</w:t>
            </w:r>
            <w:r w:rsidRPr="001C59F5">
              <w:rPr>
                <w:rFonts w:ascii="Arial" w:hAnsi="Arial" w:cs="Arial"/>
                <w:sz w:val="18"/>
                <w:szCs w:val="18"/>
              </w:rPr>
              <w:t>(B,</w:t>
            </w:r>
            <w:r w:rsidR="00D1240E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C)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1327D4" w:rsidRPr="001C59F5" w:rsidRDefault="001327D4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 BY A,</w:t>
            </w:r>
            <w:r w:rsidR="00D1240E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 xml:space="preserve">B UNION ALL </w:t>
            </w:r>
          </w:p>
          <w:p w:rsidR="009951F5" w:rsidRPr="001C59F5" w:rsidRDefault="001327D4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 BY A,</w:t>
            </w:r>
            <w:r w:rsidR="00D1240E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9951F5" w:rsidRPr="001C59F5" w:rsidTr="004E0805">
        <w:tc>
          <w:tcPr>
            <w:tcW w:w="3510" w:type="dxa"/>
            <w:shd w:val="clear" w:color="auto" w:fill="auto"/>
            <w:vAlign w:val="center"/>
          </w:tcPr>
          <w:p w:rsidR="009951F5" w:rsidRPr="001C59F5" w:rsidRDefault="00B80F14" w:rsidP="003C5626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C59F5">
              <w:rPr>
                <w:rFonts w:ascii="Arial" w:hAnsi="Arial" w:cs="Arial"/>
                <w:b/>
                <w:i/>
                <w:sz w:val="18"/>
                <w:szCs w:val="18"/>
              </w:rPr>
              <w:t>GROUP BY (), GROUPING SETS()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9951F5" w:rsidRPr="001C59F5" w:rsidRDefault="00B80F14" w:rsidP="003C5626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C59F5">
              <w:rPr>
                <w:rFonts w:ascii="Arial" w:hAnsi="Arial" w:cs="Arial"/>
                <w:b/>
                <w:i/>
                <w:sz w:val="18"/>
                <w:szCs w:val="18"/>
              </w:rPr>
              <w:t>GROUP BY (), ()</w:t>
            </w:r>
          </w:p>
        </w:tc>
      </w:tr>
      <w:tr w:rsidR="00687D5D" w:rsidRPr="001C59F5" w:rsidTr="004E0805">
        <w:trPr>
          <w:trHeight w:val="330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B80F14" w:rsidRPr="001C59F5" w:rsidRDefault="00687D5D" w:rsidP="006F276E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 BY A,</w:t>
            </w:r>
            <w:r w:rsidR="00B80F14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 xml:space="preserve">B, </w:t>
            </w:r>
          </w:p>
          <w:p w:rsidR="00687D5D" w:rsidRPr="001C59F5" w:rsidRDefault="00687D5D" w:rsidP="006F276E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GROUPING SETS((B, C))</w:t>
            </w:r>
            <w:r w:rsidRPr="001C59F5">
              <w:rPr>
                <w:rFonts w:ascii="Arial" w:hAnsi="Arial" w:cs="Arial"/>
                <w:sz w:val="18"/>
                <w:szCs w:val="18"/>
              </w:rPr>
              <w:tab/>
            </w:r>
            <w:r w:rsidRPr="001C59F5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687D5D" w:rsidRPr="001C59F5" w:rsidRDefault="00687D5D" w:rsidP="006F276E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GROUP BY A, B, B, C </w:t>
            </w:r>
          </w:p>
        </w:tc>
      </w:tr>
      <w:tr w:rsidR="00687D5D" w:rsidRPr="001C59F5" w:rsidTr="004E0805">
        <w:trPr>
          <w:trHeight w:val="300"/>
        </w:trPr>
        <w:tc>
          <w:tcPr>
            <w:tcW w:w="3510" w:type="dxa"/>
            <w:vMerge/>
            <w:shd w:val="clear" w:color="auto" w:fill="auto"/>
            <w:vAlign w:val="center"/>
          </w:tcPr>
          <w:p w:rsidR="00687D5D" w:rsidRPr="001C59F5" w:rsidRDefault="00687D5D" w:rsidP="006F27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99" w:type="dxa"/>
            <w:shd w:val="clear" w:color="auto" w:fill="auto"/>
            <w:vAlign w:val="center"/>
          </w:tcPr>
          <w:p w:rsidR="00687D5D" w:rsidRPr="001C59F5" w:rsidRDefault="00687D5D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 BY A, B, C</w:t>
            </w:r>
          </w:p>
        </w:tc>
      </w:tr>
      <w:tr w:rsidR="00687D5D" w:rsidRPr="001C59F5" w:rsidTr="004E0805">
        <w:trPr>
          <w:trHeight w:val="825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E60AF" w:rsidRPr="001C59F5" w:rsidRDefault="00687D5D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GROUP BY A, B, </w:t>
            </w:r>
          </w:p>
          <w:p w:rsidR="00687D5D" w:rsidRPr="001C59F5" w:rsidRDefault="00687D5D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GROUPING SETS(B, C)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687D5D" w:rsidRPr="001C59F5" w:rsidRDefault="00687D5D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GROUP BY A, B, B UNION ALL </w:t>
            </w:r>
          </w:p>
          <w:p w:rsidR="00687D5D" w:rsidRPr="001C59F5" w:rsidRDefault="00687D5D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 BY A, B, C</w:t>
            </w:r>
          </w:p>
        </w:tc>
      </w:tr>
      <w:tr w:rsidR="00687D5D" w:rsidRPr="001C59F5" w:rsidTr="004E0805">
        <w:trPr>
          <w:trHeight w:val="720"/>
        </w:trPr>
        <w:tc>
          <w:tcPr>
            <w:tcW w:w="3510" w:type="dxa"/>
            <w:vMerge/>
            <w:shd w:val="clear" w:color="auto" w:fill="auto"/>
            <w:vAlign w:val="center"/>
          </w:tcPr>
          <w:p w:rsidR="00687D5D" w:rsidRPr="001C59F5" w:rsidRDefault="00687D5D" w:rsidP="003C56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99" w:type="dxa"/>
            <w:shd w:val="clear" w:color="auto" w:fill="auto"/>
            <w:vAlign w:val="center"/>
          </w:tcPr>
          <w:p w:rsidR="00687D5D" w:rsidRPr="001C59F5" w:rsidRDefault="00687D5D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GROUP BY A, B UNION ALL </w:t>
            </w:r>
          </w:p>
          <w:p w:rsidR="00687D5D" w:rsidRPr="001C59F5" w:rsidRDefault="00687D5D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 BY A, B, C</w:t>
            </w:r>
          </w:p>
        </w:tc>
      </w:tr>
    </w:tbl>
    <w:p w:rsidR="00EA2771" w:rsidRPr="001C59F5" w:rsidRDefault="00EA2771" w:rsidP="009951F5">
      <w:pPr>
        <w:pStyle w:val="3"/>
        <w:rPr>
          <w:rFonts w:ascii="Arial" w:hAnsi="Arial" w:cs="Arial"/>
        </w:rPr>
      </w:pPr>
      <w:bookmarkStart w:id="53" w:name="_Toc279997926"/>
      <w:r w:rsidRPr="001C59F5">
        <w:rPr>
          <w:rFonts w:ascii="Arial" w:hAnsi="Arial" w:cs="Arial"/>
        </w:rPr>
        <w:t>ROLLUP( )</w:t>
      </w:r>
      <w:bookmarkEnd w:id="53"/>
    </w:p>
    <w:tbl>
      <w:tblPr>
        <w:tblW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4899"/>
      </w:tblGrid>
      <w:tr w:rsidR="00486206" w:rsidRPr="001C59F5" w:rsidTr="00452675">
        <w:tc>
          <w:tcPr>
            <w:tcW w:w="3510" w:type="dxa"/>
            <w:shd w:val="clear" w:color="auto" w:fill="DDD9C3"/>
            <w:vAlign w:val="center"/>
          </w:tcPr>
          <w:p w:rsidR="00486206" w:rsidRPr="00074D09" w:rsidRDefault="00486206" w:rsidP="003C5626">
            <w:pPr>
              <w:pStyle w:val="af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4D09">
              <w:rPr>
                <w:rFonts w:ascii="Arial" w:hAnsi="Arial" w:cs="Arial"/>
                <w:b/>
                <w:sz w:val="20"/>
                <w:szCs w:val="20"/>
              </w:rPr>
              <w:t>ROLLUP ( )</w:t>
            </w:r>
          </w:p>
        </w:tc>
        <w:tc>
          <w:tcPr>
            <w:tcW w:w="4899" w:type="dxa"/>
            <w:shd w:val="clear" w:color="auto" w:fill="DDD9C3"/>
            <w:vAlign w:val="center"/>
          </w:tcPr>
          <w:p w:rsidR="00486206" w:rsidRPr="00074D09" w:rsidRDefault="00AE7190" w:rsidP="003C562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C</w:t>
            </w:r>
            <w:r w:rsidRPr="00AE7190">
              <w:rPr>
                <w:rFonts w:ascii="Arial" w:hAnsi="Arial" w:cs="Arial"/>
                <w:b/>
                <w:sz w:val="20"/>
                <w:szCs w:val="20"/>
              </w:rPr>
              <w:t>orresponding</w:t>
            </w:r>
            <w:r w:rsidRPr="00074D0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86206" w:rsidRPr="00074D09">
              <w:rPr>
                <w:rFonts w:ascii="Arial" w:hAnsi="Arial" w:cs="Arial"/>
                <w:b/>
                <w:sz w:val="20"/>
                <w:szCs w:val="20"/>
              </w:rPr>
              <w:t>GROUPING SETS ( )</w:t>
            </w:r>
          </w:p>
        </w:tc>
      </w:tr>
      <w:tr w:rsidR="00486206" w:rsidRPr="001C59F5" w:rsidTr="00452675">
        <w:tc>
          <w:tcPr>
            <w:tcW w:w="3510" w:type="dxa"/>
            <w:shd w:val="clear" w:color="auto" w:fill="auto"/>
            <w:vAlign w:val="center"/>
          </w:tcPr>
          <w:p w:rsidR="00486206" w:rsidRPr="001C59F5" w:rsidRDefault="00486206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ROLLUP(A, B, C)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486206" w:rsidRPr="001C59F5" w:rsidRDefault="00486206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GROUPING SETS((A, B, C),(A, B),(A),())</w:t>
            </w:r>
          </w:p>
        </w:tc>
      </w:tr>
      <w:tr w:rsidR="00486206" w:rsidRPr="001C59F5" w:rsidTr="00452675">
        <w:tc>
          <w:tcPr>
            <w:tcW w:w="3510" w:type="dxa"/>
            <w:shd w:val="clear" w:color="auto" w:fill="auto"/>
            <w:vAlign w:val="center"/>
          </w:tcPr>
          <w:p w:rsidR="00486206" w:rsidRPr="001C59F5" w:rsidRDefault="00486206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ROLLUP(A, (B, C))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486206" w:rsidRPr="001C59F5" w:rsidRDefault="00486206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GROUPING SETS((A,</w:t>
            </w:r>
            <w:r w:rsidR="00CC74F4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B,</w:t>
            </w:r>
            <w:r w:rsidR="00CC74F4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C),(A),())</w:t>
            </w:r>
          </w:p>
        </w:tc>
      </w:tr>
      <w:tr w:rsidR="001003A7" w:rsidRPr="001C59F5" w:rsidTr="00452675">
        <w:tc>
          <w:tcPr>
            <w:tcW w:w="3510" w:type="dxa"/>
            <w:vMerge w:val="restart"/>
            <w:shd w:val="clear" w:color="auto" w:fill="auto"/>
            <w:vAlign w:val="center"/>
          </w:tcPr>
          <w:p w:rsidR="001003A7" w:rsidRPr="001C59F5" w:rsidRDefault="001003A7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ROLLUP(A), ROLLUP(B, C)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1003A7" w:rsidRPr="001C59F5" w:rsidRDefault="001003A7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GROUPING SETS(A, ())*</w:t>
            </w:r>
          </w:p>
          <w:p w:rsidR="001003A7" w:rsidRPr="001C59F5" w:rsidRDefault="001003A7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GROUPING SETS((B, C),(B),())</w:t>
            </w:r>
          </w:p>
        </w:tc>
      </w:tr>
      <w:tr w:rsidR="001003A7" w:rsidRPr="001C59F5" w:rsidTr="00452675">
        <w:tc>
          <w:tcPr>
            <w:tcW w:w="3510" w:type="dxa"/>
            <w:vMerge/>
            <w:shd w:val="clear" w:color="auto" w:fill="auto"/>
            <w:vAlign w:val="center"/>
          </w:tcPr>
          <w:p w:rsidR="001003A7" w:rsidRPr="001C59F5" w:rsidRDefault="001003A7" w:rsidP="003C56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99" w:type="dxa"/>
            <w:shd w:val="clear" w:color="auto" w:fill="auto"/>
            <w:vAlign w:val="center"/>
          </w:tcPr>
          <w:p w:rsidR="001003A7" w:rsidRPr="001C59F5" w:rsidRDefault="001003A7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GROUPING SETS((A, B, C),(A, B),(A),(B, C),(B),())</w:t>
            </w:r>
            <w:r w:rsidRPr="001C59F5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p w:rsidR="00486206" w:rsidRPr="001C59F5" w:rsidRDefault="00EA2771" w:rsidP="009951F5">
      <w:pPr>
        <w:pStyle w:val="3"/>
        <w:rPr>
          <w:rFonts w:ascii="Arial" w:hAnsi="Arial" w:cs="Arial"/>
        </w:rPr>
      </w:pPr>
      <w:bookmarkStart w:id="54" w:name="_Toc279997927"/>
      <w:r w:rsidRPr="001C59F5">
        <w:rPr>
          <w:rFonts w:ascii="Arial" w:hAnsi="Arial" w:cs="Arial"/>
        </w:rPr>
        <w:t>CUBE( )</w:t>
      </w:r>
      <w:bookmarkEnd w:id="54"/>
    </w:p>
    <w:tbl>
      <w:tblPr>
        <w:tblW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4"/>
        <w:gridCol w:w="5165"/>
      </w:tblGrid>
      <w:tr w:rsidR="00BD6BDB" w:rsidRPr="001C59F5" w:rsidTr="00452675">
        <w:tc>
          <w:tcPr>
            <w:tcW w:w="3244" w:type="dxa"/>
            <w:shd w:val="clear" w:color="auto" w:fill="DDD9C3"/>
            <w:vAlign w:val="center"/>
          </w:tcPr>
          <w:p w:rsidR="00BD6BDB" w:rsidRPr="00452675" w:rsidRDefault="00BD6BDB" w:rsidP="003C5626">
            <w:pPr>
              <w:pStyle w:val="af"/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2675">
              <w:rPr>
                <w:rFonts w:ascii="Arial" w:hAnsi="Arial" w:cs="Arial"/>
                <w:b/>
                <w:sz w:val="20"/>
                <w:szCs w:val="20"/>
              </w:rPr>
              <w:t>CUBE ( )</w:t>
            </w:r>
          </w:p>
        </w:tc>
        <w:tc>
          <w:tcPr>
            <w:tcW w:w="5165" w:type="dxa"/>
            <w:shd w:val="clear" w:color="auto" w:fill="DDD9C3"/>
            <w:vAlign w:val="center"/>
          </w:tcPr>
          <w:p w:rsidR="00BD6BDB" w:rsidRPr="00452675" w:rsidRDefault="00AE7190" w:rsidP="003C562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C</w:t>
            </w:r>
            <w:r w:rsidRPr="00AE7190">
              <w:rPr>
                <w:rFonts w:ascii="Arial" w:hAnsi="Arial" w:cs="Arial"/>
                <w:b/>
                <w:sz w:val="20"/>
                <w:szCs w:val="20"/>
              </w:rPr>
              <w:t>orresponding</w:t>
            </w:r>
            <w:r w:rsidRPr="0045267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D6BDB" w:rsidRPr="00452675">
              <w:rPr>
                <w:rFonts w:ascii="Arial" w:hAnsi="Arial" w:cs="Arial"/>
                <w:b/>
                <w:sz w:val="20"/>
                <w:szCs w:val="20"/>
              </w:rPr>
              <w:t>GROUPING SETS ( )</w:t>
            </w:r>
          </w:p>
        </w:tc>
      </w:tr>
      <w:tr w:rsidR="00BD6BDB" w:rsidRPr="001C59F5" w:rsidTr="00452675">
        <w:tc>
          <w:tcPr>
            <w:tcW w:w="3244" w:type="dxa"/>
            <w:shd w:val="clear" w:color="auto" w:fill="auto"/>
            <w:vAlign w:val="center"/>
          </w:tcPr>
          <w:p w:rsidR="00BD6BDB" w:rsidRPr="001C59F5" w:rsidRDefault="00BD6BDB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 BY CUBE(A, B, C)</w:t>
            </w:r>
          </w:p>
        </w:tc>
        <w:tc>
          <w:tcPr>
            <w:tcW w:w="5165" w:type="dxa"/>
            <w:shd w:val="clear" w:color="auto" w:fill="auto"/>
            <w:vAlign w:val="center"/>
          </w:tcPr>
          <w:p w:rsidR="00BD6BDB" w:rsidRPr="001C59F5" w:rsidRDefault="00BD6BDB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GROUPING SETS((A,B,C),(A,B),(A,C),(A),(B,C),(B),(C),())</w:t>
            </w:r>
          </w:p>
        </w:tc>
      </w:tr>
      <w:tr w:rsidR="00BD6BDB" w:rsidRPr="001C59F5" w:rsidTr="00452675">
        <w:tc>
          <w:tcPr>
            <w:tcW w:w="3244" w:type="dxa"/>
            <w:shd w:val="clear" w:color="auto" w:fill="auto"/>
            <w:vAlign w:val="center"/>
          </w:tcPr>
          <w:p w:rsidR="00BD6BDB" w:rsidRPr="001C59F5" w:rsidRDefault="00BD6BDB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 xml:space="preserve">GROUP BY CUBE(A, (B, C)) </w:t>
            </w:r>
          </w:p>
        </w:tc>
        <w:tc>
          <w:tcPr>
            <w:tcW w:w="5165" w:type="dxa"/>
            <w:shd w:val="clear" w:color="auto" w:fill="auto"/>
            <w:vAlign w:val="center"/>
          </w:tcPr>
          <w:p w:rsidR="00BD6BDB" w:rsidRPr="001C59F5" w:rsidRDefault="00BD6BDB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GROUPING SETS((A,B,C),(A),(B,C),())</w:t>
            </w:r>
          </w:p>
        </w:tc>
      </w:tr>
      <w:tr w:rsidR="00BD6BDB" w:rsidRPr="001C59F5" w:rsidTr="00452675">
        <w:tc>
          <w:tcPr>
            <w:tcW w:w="3244" w:type="dxa"/>
            <w:vMerge w:val="restart"/>
            <w:shd w:val="clear" w:color="auto" w:fill="auto"/>
            <w:vAlign w:val="center"/>
          </w:tcPr>
          <w:p w:rsidR="00BD6BDB" w:rsidRPr="001C59F5" w:rsidRDefault="00BD6BDB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 BY CUBE(A, B), CUBE(B, C)</w:t>
            </w:r>
          </w:p>
        </w:tc>
        <w:tc>
          <w:tcPr>
            <w:tcW w:w="5165" w:type="dxa"/>
            <w:shd w:val="clear" w:color="auto" w:fill="auto"/>
            <w:vAlign w:val="center"/>
          </w:tcPr>
          <w:p w:rsidR="00BD6BDB" w:rsidRPr="001C59F5" w:rsidRDefault="00BD6BDB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GROUPING SETS (</w:t>
            </w:r>
            <w:r w:rsidRPr="001C59F5">
              <w:rPr>
                <w:rFonts w:ascii="Arial" w:hAnsi="Arial" w:cs="Arial"/>
                <w:sz w:val="18"/>
                <w:szCs w:val="18"/>
              </w:rPr>
              <w:tab/>
            </w:r>
            <w:r w:rsidRPr="001C59F5">
              <w:rPr>
                <w:rFonts w:ascii="Arial" w:hAnsi="Arial" w:cs="Arial"/>
                <w:sz w:val="18"/>
                <w:szCs w:val="18"/>
              </w:rPr>
              <w:tab/>
            </w:r>
            <w:r w:rsidRPr="001C59F5">
              <w:rPr>
                <w:rFonts w:ascii="Arial" w:hAnsi="Arial" w:cs="Arial"/>
                <w:sz w:val="18"/>
                <w:szCs w:val="18"/>
              </w:rPr>
              <w:tab/>
            </w:r>
            <w:r w:rsidRPr="001C59F5">
              <w:rPr>
                <w:rFonts w:ascii="Arial" w:hAnsi="Arial" w:cs="Arial"/>
                <w:sz w:val="18"/>
                <w:szCs w:val="18"/>
              </w:rPr>
              <w:tab/>
            </w:r>
            <w:r w:rsidRPr="001C59F5">
              <w:rPr>
                <w:rFonts w:ascii="Arial" w:hAnsi="Arial" w:cs="Arial"/>
                <w:sz w:val="18"/>
                <w:szCs w:val="18"/>
              </w:rPr>
              <w:tab/>
            </w:r>
            <w:r w:rsidRPr="001C59F5">
              <w:rPr>
                <w:rFonts w:ascii="Arial" w:hAnsi="Arial" w:cs="Arial"/>
                <w:sz w:val="18"/>
                <w:szCs w:val="18"/>
              </w:rPr>
              <w:tab/>
            </w:r>
            <w:r w:rsidRPr="001C59F5">
              <w:rPr>
                <w:rFonts w:ascii="Arial" w:hAnsi="Arial" w:cs="Arial"/>
                <w:sz w:val="18"/>
                <w:szCs w:val="18"/>
              </w:rPr>
              <w:tab/>
            </w:r>
          </w:p>
          <w:p w:rsidR="00BD6BDB" w:rsidRPr="001C59F5" w:rsidRDefault="00BD6BDB" w:rsidP="003C5626">
            <w:pPr>
              <w:ind w:firstLineChars="150" w:firstLine="27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(A, B, B, C), (A, B, B),(A, B, C), (A, B),</w:t>
            </w:r>
          </w:p>
          <w:p w:rsidR="00BD6BDB" w:rsidRPr="001C59F5" w:rsidRDefault="00BD6BDB" w:rsidP="003C5626">
            <w:pPr>
              <w:ind w:firstLineChars="150" w:firstLine="27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(A, B, C), (A, B), (A, C), (A),</w:t>
            </w:r>
          </w:p>
          <w:p w:rsidR="00BD6BDB" w:rsidRPr="001C59F5" w:rsidRDefault="00BD6BDB" w:rsidP="003C5626">
            <w:pPr>
              <w:ind w:firstLineChars="150" w:firstLine="27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(B, B, C), (B, B), (B, C) ,(B),</w:t>
            </w:r>
          </w:p>
          <w:p w:rsidR="00BD6BDB" w:rsidRPr="001C59F5" w:rsidRDefault="00BD6BDB" w:rsidP="003C5626">
            <w:pPr>
              <w:ind w:firstLineChars="150" w:firstLine="27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(B, C), (B), (C), ()</w:t>
            </w:r>
          </w:p>
          <w:p w:rsidR="00BD6BDB" w:rsidRPr="001C59F5" w:rsidRDefault="00BD6BDB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BD6BDB" w:rsidRPr="001C59F5" w:rsidTr="00452675">
        <w:tc>
          <w:tcPr>
            <w:tcW w:w="3244" w:type="dxa"/>
            <w:vMerge/>
            <w:shd w:val="clear" w:color="auto" w:fill="auto"/>
            <w:vAlign w:val="center"/>
          </w:tcPr>
          <w:p w:rsidR="00BD6BDB" w:rsidRPr="001C59F5" w:rsidRDefault="00BD6BDB" w:rsidP="003C56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5" w:type="dxa"/>
            <w:shd w:val="clear" w:color="auto" w:fill="auto"/>
            <w:vAlign w:val="center"/>
          </w:tcPr>
          <w:p w:rsidR="00BD6BDB" w:rsidRPr="001C59F5" w:rsidRDefault="00BD6BDB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GROUPING SETS (</w:t>
            </w:r>
          </w:p>
          <w:p w:rsidR="00BD6BDB" w:rsidRPr="001C59F5" w:rsidRDefault="00BD6BDB" w:rsidP="003C5626">
            <w:pPr>
              <w:ind w:firstLineChars="150" w:firstLine="27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(A, ,C),</w:t>
            </w:r>
            <w:r w:rsidR="00E13516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(A,B),</w:t>
            </w:r>
            <w:r w:rsidR="00E13516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(A,B,C),</w:t>
            </w:r>
            <w:r w:rsidR="00E13516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(A,B),</w:t>
            </w:r>
          </w:p>
          <w:p w:rsidR="00BD6BDB" w:rsidRPr="001C59F5" w:rsidRDefault="00BD6BDB" w:rsidP="00F126E5">
            <w:pPr>
              <w:ind w:firstLineChars="150" w:firstLine="27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(A, B, C),</w:t>
            </w:r>
            <w:r w:rsidR="00E13516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(A, B),</w:t>
            </w:r>
            <w:r w:rsidR="00E13516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(A, C), (A),</w:t>
            </w:r>
            <w:r w:rsidRPr="001C59F5">
              <w:rPr>
                <w:rFonts w:ascii="Arial" w:hAnsi="Arial" w:cs="Arial"/>
                <w:sz w:val="18"/>
                <w:szCs w:val="18"/>
              </w:rPr>
              <w:tab/>
            </w:r>
            <w:r w:rsidRPr="001C59F5">
              <w:rPr>
                <w:rFonts w:ascii="Arial" w:hAnsi="Arial" w:cs="Arial"/>
                <w:sz w:val="18"/>
                <w:szCs w:val="18"/>
              </w:rPr>
              <w:tab/>
            </w:r>
          </w:p>
          <w:p w:rsidR="00BD6BDB" w:rsidRPr="001C59F5" w:rsidRDefault="00BD6BDB" w:rsidP="00F126E5">
            <w:pPr>
              <w:ind w:firstLineChars="150" w:firstLine="27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(B, C), (B), (B, C), (B),</w:t>
            </w:r>
          </w:p>
          <w:p w:rsidR="00BD6BDB" w:rsidRPr="001C59F5" w:rsidRDefault="00BD6BDB" w:rsidP="00F126E5">
            <w:pPr>
              <w:ind w:firstLineChars="150" w:firstLine="270"/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(B, C), (B), (C),</w:t>
            </w:r>
            <w:r w:rsidR="00E13516" w:rsidRPr="001C59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C59F5">
              <w:rPr>
                <w:rFonts w:ascii="Arial" w:hAnsi="Arial" w:cs="Arial"/>
                <w:sz w:val="18"/>
                <w:szCs w:val="18"/>
              </w:rPr>
              <w:t>()</w:t>
            </w:r>
          </w:p>
          <w:p w:rsidR="00BD6BDB" w:rsidRPr="001C59F5" w:rsidRDefault="00BD6BDB" w:rsidP="003C5626">
            <w:pPr>
              <w:rPr>
                <w:rFonts w:ascii="Arial" w:hAnsi="Arial" w:cs="Arial"/>
                <w:sz w:val="18"/>
                <w:szCs w:val="18"/>
              </w:rPr>
            </w:pPr>
            <w:r w:rsidRPr="001C59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7D1B62" w:rsidRPr="001C59F5" w:rsidRDefault="00C67C0D" w:rsidP="009951F5">
      <w:pPr>
        <w:pStyle w:val="2"/>
        <w:rPr>
          <w:rFonts w:ascii="Arial" w:hAnsi="Arial" w:cs="Arial"/>
        </w:rPr>
      </w:pPr>
      <w:bookmarkStart w:id="55" w:name="_Toc279997928"/>
      <w:r w:rsidRPr="001C59F5">
        <w:rPr>
          <w:rFonts w:ascii="Arial" w:hAnsi="Arial" w:cs="Arial"/>
        </w:rPr>
        <w:t>Flow Control Statements</w:t>
      </w:r>
      <w:bookmarkEnd w:id="55"/>
    </w:p>
    <w:p w:rsidR="00C67C0D" w:rsidRPr="001C59F5" w:rsidRDefault="00C67C0D" w:rsidP="006B23F9">
      <w:pPr>
        <w:pStyle w:val="3"/>
        <w:rPr>
          <w:rFonts w:ascii="Arial" w:hAnsi="Arial" w:cs="Arial"/>
        </w:rPr>
      </w:pPr>
      <w:bookmarkStart w:id="56" w:name="_Toc279997929"/>
      <w:r w:rsidRPr="001C59F5">
        <w:rPr>
          <w:rFonts w:ascii="Arial" w:hAnsi="Arial" w:cs="Arial"/>
        </w:rPr>
        <w:t>I</w:t>
      </w:r>
      <w:r w:rsidR="005E65C6" w:rsidRPr="001C59F5">
        <w:rPr>
          <w:rFonts w:ascii="Arial" w:hAnsi="Arial" w:cs="Arial"/>
        </w:rPr>
        <w:t>F</w:t>
      </w:r>
      <w:bookmarkEnd w:id="56"/>
    </w:p>
    <w:p w:rsidR="00246EB2" w:rsidRPr="001C59F5" w:rsidRDefault="006B23F9" w:rsidP="009951F5">
      <w:pPr>
        <w:rPr>
          <w:rFonts w:ascii="Arial" w:hAnsi="Arial" w:cs="Arial"/>
        </w:rPr>
      </w:pPr>
      <w:r w:rsidRPr="001C59F5">
        <w:rPr>
          <w:rFonts w:ascii="Arial" w:hAnsi="Arial" w:cs="Arial"/>
        </w:rPr>
        <w:t>概述</w:t>
      </w:r>
      <w:r w:rsidR="00246EB2" w:rsidRPr="001C59F5">
        <w:rPr>
          <w:rFonts w:ascii="Arial" w:hAnsi="Arial" w:cs="Arial"/>
        </w:rPr>
        <w:t>:</w:t>
      </w:r>
      <w:r w:rsidRPr="001C59F5">
        <w:rPr>
          <w:rFonts w:ascii="Arial" w:hAnsi="Arial" w:cs="Arial"/>
        </w:rPr>
        <w:t xml:space="preserve"> </w:t>
      </w:r>
      <w:r w:rsidR="00246EB2" w:rsidRPr="001C59F5">
        <w:rPr>
          <w:rFonts w:ascii="Arial" w:hAnsi="Arial" w:cs="Arial"/>
        </w:rPr>
        <w:t>用于实现标准的</w:t>
      </w:r>
      <w:r w:rsidR="00246EB2" w:rsidRPr="001C59F5">
        <w:rPr>
          <w:rFonts w:ascii="Arial" w:hAnsi="Arial" w:cs="Arial"/>
        </w:rPr>
        <w:t>if-then-else</w:t>
      </w:r>
      <w:r w:rsidR="00246EB2" w:rsidRPr="001C59F5">
        <w:rPr>
          <w:rFonts w:ascii="Arial" w:hAnsi="Arial" w:cs="Arial"/>
        </w:rPr>
        <w:t>分支逻辑</w:t>
      </w:r>
      <w:r w:rsidRPr="001C59F5">
        <w:rPr>
          <w:rFonts w:ascii="Arial" w:hAnsi="Arial" w:cs="Arial"/>
        </w:rPr>
        <w:t>，语法</w:t>
      </w:r>
      <w:r w:rsidRPr="001C59F5">
        <w:rPr>
          <w:rFonts w:ascii="Arial" w:hAnsi="Arial" w:cs="Arial"/>
        </w:rPr>
        <w:t>:</w:t>
      </w:r>
    </w:p>
    <w:p w:rsidR="00246EB2" w:rsidRPr="001C59F5" w:rsidRDefault="009D1728" w:rsidP="009951F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273675" cy="1445895"/>
            <wp:effectExtent l="0" t="0" r="317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42F" w:rsidRPr="001C59F5" w:rsidRDefault="008966A3" w:rsidP="006B23F9">
      <w:pPr>
        <w:pStyle w:val="3"/>
        <w:rPr>
          <w:rFonts w:ascii="Arial" w:hAnsi="Arial" w:cs="Arial"/>
        </w:rPr>
      </w:pPr>
      <w:bookmarkStart w:id="57" w:name="_Toc279997930"/>
      <w:r w:rsidRPr="001C59F5">
        <w:rPr>
          <w:rFonts w:ascii="Arial" w:hAnsi="Arial" w:cs="Arial"/>
        </w:rPr>
        <w:t>FOR</w:t>
      </w:r>
      <w:bookmarkEnd w:id="57"/>
    </w:p>
    <w:p w:rsidR="00C67C0D" w:rsidRPr="001C59F5" w:rsidRDefault="00694482" w:rsidP="009951F5">
      <w:pPr>
        <w:rPr>
          <w:rFonts w:ascii="Arial" w:hAnsi="Arial" w:cs="Arial"/>
        </w:rPr>
      </w:pPr>
      <w:r w:rsidRPr="001C59F5">
        <w:rPr>
          <w:rFonts w:ascii="Arial" w:hAnsi="Arial" w:cs="Arial"/>
        </w:rPr>
        <w:t>概述</w:t>
      </w:r>
      <w:r w:rsidR="0003142F" w:rsidRPr="001C59F5">
        <w:rPr>
          <w:rFonts w:ascii="Arial" w:hAnsi="Arial" w:cs="Arial"/>
        </w:rPr>
        <w:t xml:space="preserve">: </w:t>
      </w:r>
      <w:r w:rsidR="0003142F" w:rsidRPr="001C59F5">
        <w:rPr>
          <w:rFonts w:ascii="Arial" w:hAnsi="Arial" w:cs="Arial"/>
        </w:rPr>
        <w:t>顺序遍历</w:t>
      </w:r>
      <w:r w:rsidR="0003142F" w:rsidRPr="001C59F5">
        <w:rPr>
          <w:rFonts w:ascii="Arial" w:hAnsi="Arial" w:cs="Arial"/>
        </w:rPr>
        <w:t>(</w:t>
      </w:r>
      <w:r w:rsidR="0003142F" w:rsidRPr="001C59F5">
        <w:rPr>
          <w:rFonts w:ascii="Arial" w:hAnsi="Arial" w:cs="Arial"/>
        </w:rPr>
        <w:t>处理</w:t>
      </w:r>
      <w:r w:rsidR="0003142F" w:rsidRPr="001C59F5">
        <w:rPr>
          <w:rFonts w:ascii="Arial" w:hAnsi="Arial" w:cs="Arial"/>
        </w:rPr>
        <w:t>)</w:t>
      </w:r>
      <w:r w:rsidR="0003142F" w:rsidRPr="001C59F5">
        <w:rPr>
          <w:rFonts w:ascii="Arial" w:hAnsi="Arial" w:cs="Arial"/>
        </w:rPr>
        <w:t>查询中的每一行</w:t>
      </w:r>
      <w:r w:rsidRPr="001C59F5">
        <w:rPr>
          <w:rFonts w:ascii="Arial" w:hAnsi="Arial" w:cs="Arial"/>
        </w:rPr>
        <w:t>，</w:t>
      </w:r>
      <w:r w:rsidR="0003142F" w:rsidRPr="001C59F5">
        <w:rPr>
          <w:rFonts w:ascii="Arial" w:hAnsi="Arial" w:cs="Arial"/>
        </w:rPr>
        <w:t>语法</w:t>
      </w:r>
      <w:r w:rsidR="0003142F" w:rsidRPr="001C59F5">
        <w:rPr>
          <w:rFonts w:ascii="Arial" w:hAnsi="Arial" w:cs="Arial"/>
        </w:rPr>
        <w:t>:</w:t>
      </w:r>
      <w:r w:rsidR="00C67C0D" w:rsidRPr="001C59F5">
        <w:rPr>
          <w:rFonts w:ascii="Arial" w:hAnsi="Arial" w:cs="Arial"/>
        </w:rPr>
        <w:t xml:space="preserve"> </w:t>
      </w:r>
    </w:p>
    <w:p w:rsidR="0003142F" w:rsidRPr="001C59F5" w:rsidRDefault="009D1728" w:rsidP="009951F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273675" cy="680720"/>
            <wp:effectExtent l="0" t="0" r="317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95" w:rsidRPr="001C59F5" w:rsidRDefault="00694482" w:rsidP="009951F5">
      <w:pPr>
        <w:rPr>
          <w:rFonts w:ascii="Arial" w:hAnsi="Arial" w:cs="Arial"/>
          <w:color w:val="FF0000"/>
        </w:rPr>
      </w:pPr>
      <w:r w:rsidRPr="001C59F5">
        <w:rPr>
          <w:rFonts w:ascii="Arial" w:hAnsi="Arial" w:cs="Arial"/>
          <w:color w:val="FF0000"/>
        </w:rPr>
        <w:t xml:space="preserve">/** </w:t>
      </w:r>
      <w:r w:rsidRPr="001C59F5">
        <w:rPr>
          <w:rFonts w:ascii="Arial" w:hAnsi="Arial" w:cs="Arial"/>
          <w:color w:val="FF0000"/>
        </w:rPr>
        <w:t>注意</w:t>
      </w:r>
      <w:r w:rsidRPr="001C59F5">
        <w:rPr>
          <w:rFonts w:ascii="Arial" w:hAnsi="Arial" w:cs="Arial"/>
          <w:color w:val="FF0000"/>
        </w:rPr>
        <w:t xml:space="preserve">: </w:t>
      </w:r>
      <w:r w:rsidR="00750095" w:rsidRPr="001C59F5">
        <w:rPr>
          <w:rFonts w:ascii="Arial" w:hAnsi="Arial" w:cs="Arial"/>
          <w:color w:val="FF0000"/>
        </w:rPr>
        <w:t>在</w:t>
      </w:r>
      <w:r w:rsidR="00750095" w:rsidRPr="001C59F5">
        <w:rPr>
          <w:rFonts w:ascii="Arial" w:hAnsi="Arial" w:cs="Arial"/>
          <w:color w:val="FF0000"/>
        </w:rPr>
        <w:t>Function</w:t>
      </w:r>
      <w:r w:rsidR="00750095" w:rsidRPr="001C59F5">
        <w:rPr>
          <w:rFonts w:ascii="Arial" w:hAnsi="Arial" w:cs="Arial"/>
          <w:color w:val="FF0000"/>
        </w:rPr>
        <w:t>中不能使用游标</w:t>
      </w:r>
      <w:r w:rsidR="00750095" w:rsidRPr="001C59F5">
        <w:rPr>
          <w:rFonts w:ascii="Arial" w:hAnsi="Arial" w:cs="Arial"/>
          <w:color w:val="FF0000"/>
        </w:rPr>
        <w:t xml:space="preserve">, </w:t>
      </w:r>
      <w:r w:rsidR="00750095" w:rsidRPr="001C59F5">
        <w:rPr>
          <w:rFonts w:ascii="Arial" w:hAnsi="Arial" w:cs="Arial"/>
          <w:color w:val="FF0000"/>
        </w:rPr>
        <w:t>但可以使用</w:t>
      </w:r>
      <w:r w:rsidR="00750095" w:rsidRPr="001C59F5">
        <w:rPr>
          <w:rFonts w:ascii="Arial" w:hAnsi="Arial" w:cs="Arial"/>
          <w:color w:val="FF0000"/>
        </w:rPr>
        <w:t>FOR</w:t>
      </w:r>
      <w:r w:rsidR="00750095" w:rsidRPr="001C59F5">
        <w:rPr>
          <w:rFonts w:ascii="Arial" w:hAnsi="Arial" w:cs="Arial"/>
          <w:color w:val="FF0000"/>
        </w:rPr>
        <w:t>来替代</w:t>
      </w:r>
      <w:r w:rsidRPr="001C59F5">
        <w:rPr>
          <w:rFonts w:ascii="Arial" w:hAnsi="Arial" w:cs="Arial"/>
          <w:color w:val="FF0000"/>
        </w:rPr>
        <w:t xml:space="preserve"> **/</w:t>
      </w:r>
    </w:p>
    <w:p w:rsidR="00C67C0D" w:rsidRPr="001C59F5" w:rsidRDefault="005E65C6" w:rsidP="00694482">
      <w:pPr>
        <w:pStyle w:val="3"/>
        <w:rPr>
          <w:rFonts w:ascii="Arial" w:hAnsi="Arial" w:cs="Arial"/>
        </w:rPr>
      </w:pPr>
      <w:bookmarkStart w:id="58" w:name="_Toc279997931"/>
      <w:r w:rsidRPr="001C59F5">
        <w:rPr>
          <w:rFonts w:ascii="Arial" w:hAnsi="Arial" w:cs="Arial"/>
        </w:rPr>
        <w:t>WHILE</w:t>
      </w:r>
      <w:bookmarkEnd w:id="58"/>
    </w:p>
    <w:p w:rsidR="00694482" w:rsidRPr="001C59F5" w:rsidRDefault="00694482" w:rsidP="00694482">
      <w:pPr>
        <w:rPr>
          <w:rFonts w:ascii="Arial" w:hAnsi="Arial" w:cs="Arial"/>
        </w:rPr>
      </w:pPr>
      <w:r w:rsidRPr="001C59F5">
        <w:rPr>
          <w:rFonts w:ascii="Arial" w:hAnsi="Arial" w:cs="Arial"/>
        </w:rPr>
        <w:t>概述</w:t>
      </w:r>
      <w:r w:rsidR="00E4734F" w:rsidRPr="001C59F5">
        <w:rPr>
          <w:rFonts w:ascii="Arial" w:hAnsi="Arial" w:cs="Arial"/>
        </w:rPr>
        <w:t xml:space="preserve">: </w:t>
      </w:r>
      <w:r w:rsidR="00E4734F" w:rsidRPr="001C59F5">
        <w:rPr>
          <w:rFonts w:ascii="Arial" w:hAnsi="Arial" w:cs="Arial"/>
        </w:rPr>
        <w:t>当条件满足时</w:t>
      </w:r>
      <w:r w:rsidR="007819D5" w:rsidRPr="001C59F5">
        <w:rPr>
          <w:rFonts w:ascii="Arial" w:hAnsi="Arial" w:cs="Arial"/>
        </w:rPr>
        <w:t>，</w:t>
      </w:r>
      <w:r w:rsidR="00E4734F" w:rsidRPr="001C59F5">
        <w:rPr>
          <w:rFonts w:ascii="Arial" w:hAnsi="Arial" w:cs="Arial"/>
        </w:rPr>
        <w:t>循环执行一或多个语句</w:t>
      </w:r>
      <w:r w:rsidRPr="001C59F5">
        <w:rPr>
          <w:rFonts w:ascii="Arial" w:hAnsi="Arial" w:cs="Arial"/>
        </w:rPr>
        <w:t>，语法</w:t>
      </w:r>
      <w:r w:rsidRPr="001C59F5">
        <w:rPr>
          <w:rFonts w:ascii="Arial" w:hAnsi="Arial" w:cs="Arial"/>
        </w:rPr>
        <w:t xml:space="preserve">: </w:t>
      </w:r>
    </w:p>
    <w:p w:rsidR="006C4A66" w:rsidRPr="001C59F5" w:rsidRDefault="009D1728" w:rsidP="009951F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273675" cy="701675"/>
            <wp:effectExtent l="0" t="0" r="317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C0D" w:rsidRPr="001C59F5" w:rsidRDefault="005E65C6" w:rsidP="000B4D0C">
      <w:pPr>
        <w:pStyle w:val="3"/>
        <w:rPr>
          <w:rFonts w:ascii="Arial" w:hAnsi="Arial" w:cs="Arial"/>
        </w:rPr>
      </w:pPr>
      <w:bookmarkStart w:id="59" w:name="_Toc279997932"/>
      <w:r w:rsidRPr="001C59F5">
        <w:rPr>
          <w:rFonts w:ascii="Arial" w:hAnsi="Arial" w:cs="Arial"/>
        </w:rPr>
        <w:t>ITERATE</w:t>
      </w:r>
      <w:bookmarkEnd w:id="59"/>
      <w:r w:rsidRPr="001C59F5">
        <w:rPr>
          <w:rFonts w:ascii="Arial" w:hAnsi="Arial" w:cs="Arial"/>
        </w:rPr>
        <w:t xml:space="preserve"> </w:t>
      </w:r>
    </w:p>
    <w:p w:rsidR="00DC3744" w:rsidRPr="001C59F5" w:rsidRDefault="000B4D0C" w:rsidP="009951F5">
      <w:pPr>
        <w:rPr>
          <w:rFonts w:ascii="Arial" w:hAnsi="Arial" w:cs="Arial"/>
        </w:rPr>
      </w:pPr>
      <w:r w:rsidRPr="001C59F5">
        <w:rPr>
          <w:rFonts w:ascii="Arial" w:hAnsi="Arial" w:cs="Arial"/>
        </w:rPr>
        <w:t>概述</w:t>
      </w:r>
      <w:r w:rsidR="00DC3744" w:rsidRPr="001C59F5">
        <w:rPr>
          <w:rFonts w:ascii="Arial" w:hAnsi="Arial" w:cs="Arial"/>
        </w:rPr>
        <w:t xml:space="preserve">: </w:t>
      </w:r>
      <w:r w:rsidR="00DC3744" w:rsidRPr="001C59F5">
        <w:rPr>
          <w:rFonts w:ascii="Arial" w:hAnsi="Arial" w:cs="Arial"/>
        </w:rPr>
        <w:t>返回循环标签的开始处</w:t>
      </w:r>
      <w:r w:rsidR="00B9417B" w:rsidRPr="001C59F5">
        <w:rPr>
          <w:rFonts w:ascii="Arial" w:hAnsi="Arial" w:cs="Arial"/>
        </w:rPr>
        <w:t>，</w:t>
      </w:r>
      <w:r w:rsidR="00DC3744" w:rsidRPr="001C59F5">
        <w:rPr>
          <w:rFonts w:ascii="Arial" w:hAnsi="Arial" w:cs="Arial"/>
        </w:rPr>
        <w:t>一般用于循环语句</w:t>
      </w:r>
      <w:r w:rsidRPr="001C59F5">
        <w:rPr>
          <w:rFonts w:ascii="Arial" w:hAnsi="Arial" w:cs="Arial"/>
        </w:rPr>
        <w:t>，</w:t>
      </w:r>
      <w:r w:rsidR="00657111" w:rsidRPr="001C59F5">
        <w:rPr>
          <w:rFonts w:ascii="Arial" w:hAnsi="Arial" w:cs="Arial"/>
        </w:rPr>
        <w:t>如</w:t>
      </w:r>
      <w:r w:rsidR="00657111" w:rsidRPr="001C59F5">
        <w:rPr>
          <w:rFonts w:ascii="Arial" w:hAnsi="Arial" w:cs="Arial"/>
        </w:rPr>
        <w:t>FOR, WHILE</w:t>
      </w:r>
      <w:r w:rsidRPr="001C59F5">
        <w:rPr>
          <w:rFonts w:ascii="Arial" w:hAnsi="Arial" w:cs="Arial"/>
        </w:rPr>
        <w:t>，语法</w:t>
      </w:r>
      <w:r w:rsidRPr="001C59F5">
        <w:rPr>
          <w:rFonts w:ascii="Arial" w:hAnsi="Arial" w:cs="Arial"/>
        </w:rPr>
        <w:t>:</w:t>
      </w:r>
    </w:p>
    <w:p w:rsidR="00DC3744" w:rsidRPr="001C59F5" w:rsidRDefault="009D1728" w:rsidP="009951F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273675" cy="297815"/>
            <wp:effectExtent l="0" t="0" r="317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DC2" w:rsidRPr="001C59F5" w:rsidRDefault="00406DC2" w:rsidP="00EA1A32">
      <w:pPr>
        <w:pStyle w:val="3"/>
        <w:rPr>
          <w:rFonts w:ascii="Arial" w:hAnsi="Arial" w:cs="Arial"/>
        </w:rPr>
      </w:pPr>
      <w:bookmarkStart w:id="60" w:name="_Toc279997933"/>
      <w:r w:rsidRPr="001C59F5">
        <w:rPr>
          <w:rFonts w:ascii="Arial" w:hAnsi="Arial" w:cs="Arial"/>
        </w:rPr>
        <w:t>LEAVE</w:t>
      </w:r>
      <w:bookmarkEnd w:id="60"/>
      <w:r w:rsidRPr="001C59F5">
        <w:rPr>
          <w:rFonts w:ascii="Arial" w:hAnsi="Arial" w:cs="Arial"/>
        </w:rPr>
        <w:t xml:space="preserve"> </w:t>
      </w:r>
    </w:p>
    <w:p w:rsidR="00406DC2" w:rsidRPr="001C59F5" w:rsidRDefault="00EA1A32" w:rsidP="009951F5">
      <w:pPr>
        <w:rPr>
          <w:rFonts w:ascii="Arial" w:hAnsi="Arial" w:cs="Arial"/>
        </w:rPr>
      </w:pPr>
      <w:r w:rsidRPr="001C59F5">
        <w:rPr>
          <w:rFonts w:ascii="Arial" w:hAnsi="Arial" w:cs="Arial"/>
        </w:rPr>
        <w:t>概述</w:t>
      </w:r>
      <w:r w:rsidR="00406DC2" w:rsidRPr="001C59F5">
        <w:rPr>
          <w:rFonts w:ascii="Arial" w:hAnsi="Arial" w:cs="Arial"/>
        </w:rPr>
        <w:t xml:space="preserve">: </w:t>
      </w:r>
      <w:r w:rsidR="00406DC2" w:rsidRPr="001C59F5">
        <w:rPr>
          <w:rFonts w:ascii="Arial" w:hAnsi="Arial" w:cs="Arial"/>
        </w:rPr>
        <w:t>退出标签对应的循环</w:t>
      </w:r>
      <w:r w:rsidR="007819D5" w:rsidRPr="001C59F5">
        <w:rPr>
          <w:rFonts w:ascii="Arial" w:hAnsi="Arial" w:cs="Arial"/>
        </w:rPr>
        <w:t>，</w:t>
      </w:r>
      <w:r w:rsidR="00406DC2" w:rsidRPr="001C59F5">
        <w:rPr>
          <w:rFonts w:ascii="Arial" w:hAnsi="Arial" w:cs="Arial"/>
        </w:rPr>
        <w:t>执行循环体外的语句</w:t>
      </w:r>
      <w:r w:rsidR="00990D55" w:rsidRPr="001C59F5">
        <w:rPr>
          <w:rFonts w:ascii="Arial" w:hAnsi="Arial" w:cs="Arial"/>
        </w:rPr>
        <w:t>，语法</w:t>
      </w:r>
      <w:r w:rsidR="00990D55" w:rsidRPr="001C59F5">
        <w:rPr>
          <w:rFonts w:ascii="Arial" w:hAnsi="Arial" w:cs="Arial"/>
        </w:rPr>
        <w:t>:</w:t>
      </w:r>
    </w:p>
    <w:p w:rsidR="00406DC2" w:rsidRPr="001C59F5" w:rsidRDefault="009D1728" w:rsidP="009951F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273675" cy="276225"/>
            <wp:effectExtent l="0" t="0" r="317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DC2" w:rsidRPr="001C59F5" w:rsidRDefault="00D80621" w:rsidP="001F516F">
      <w:pPr>
        <w:pStyle w:val="3"/>
        <w:rPr>
          <w:rFonts w:ascii="Arial" w:hAnsi="Arial" w:cs="Arial"/>
        </w:rPr>
      </w:pPr>
      <w:bookmarkStart w:id="61" w:name="_Toc279997934"/>
      <w:r w:rsidRPr="001C59F5">
        <w:rPr>
          <w:rFonts w:ascii="Arial" w:hAnsi="Arial" w:cs="Arial"/>
        </w:rPr>
        <w:t>SIGNAL</w:t>
      </w:r>
      <w:bookmarkEnd w:id="61"/>
      <w:r w:rsidRPr="001C59F5">
        <w:rPr>
          <w:rFonts w:ascii="Arial" w:hAnsi="Arial" w:cs="Arial"/>
        </w:rPr>
        <w:t xml:space="preserve"> </w:t>
      </w:r>
    </w:p>
    <w:p w:rsidR="00D80621" w:rsidRPr="001C59F5" w:rsidRDefault="001F516F" w:rsidP="009951F5">
      <w:pPr>
        <w:rPr>
          <w:rFonts w:ascii="Arial" w:hAnsi="Arial" w:cs="Arial"/>
        </w:rPr>
      </w:pPr>
      <w:r w:rsidRPr="001C59F5">
        <w:rPr>
          <w:rFonts w:ascii="Arial" w:hAnsi="Arial" w:cs="Arial"/>
        </w:rPr>
        <w:t>概述</w:t>
      </w:r>
      <w:r w:rsidR="00D80621" w:rsidRPr="001C59F5">
        <w:rPr>
          <w:rFonts w:ascii="Arial" w:hAnsi="Arial" w:cs="Arial"/>
        </w:rPr>
        <w:t xml:space="preserve">: </w:t>
      </w:r>
      <w:r w:rsidR="00D80621" w:rsidRPr="001C59F5">
        <w:rPr>
          <w:rFonts w:ascii="Arial" w:hAnsi="Arial" w:cs="Arial"/>
        </w:rPr>
        <w:t>抛出错误或警告</w:t>
      </w:r>
      <w:r w:rsidRPr="001C59F5">
        <w:rPr>
          <w:rFonts w:ascii="Arial" w:hAnsi="Arial" w:cs="Arial"/>
        </w:rPr>
        <w:t>，语法</w:t>
      </w:r>
      <w:r w:rsidRPr="001C59F5">
        <w:rPr>
          <w:rFonts w:ascii="Arial" w:hAnsi="Arial" w:cs="Arial"/>
        </w:rPr>
        <w:t>:</w:t>
      </w:r>
    </w:p>
    <w:p w:rsidR="00D80621" w:rsidRPr="001C59F5" w:rsidRDefault="009D1728" w:rsidP="009951F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273675" cy="103124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A5D" w:rsidRPr="001C59F5" w:rsidRDefault="00D96A5D" w:rsidP="007F60BA">
      <w:pPr>
        <w:pStyle w:val="3"/>
        <w:rPr>
          <w:rFonts w:ascii="Arial" w:hAnsi="Arial" w:cs="Arial"/>
        </w:rPr>
      </w:pPr>
      <w:bookmarkStart w:id="62" w:name="_Toc279997935"/>
      <w:r w:rsidRPr="001C59F5">
        <w:rPr>
          <w:rFonts w:ascii="Arial" w:hAnsi="Arial" w:cs="Arial"/>
        </w:rPr>
        <w:t>G</w:t>
      </w:r>
      <w:r w:rsidR="00456839" w:rsidRPr="001C59F5">
        <w:rPr>
          <w:rFonts w:ascii="Arial" w:hAnsi="Arial" w:cs="Arial"/>
        </w:rPr>
        <w:t>ET</w:t>
      </w:r>
      <w:r w:rsidRPr="001C59F5">
        <w:rPr>
          <w:rFonts w:ascii="Arial" w:hAnsi="Arial" w:cs="Arial"/>
        </w:rPr>
        <w:t xml:space="preserve"> D</w:t>
      </w:r>
      <w:r w:rsidR="00456839" w:rsidRPr="001C59F5">
        <w:rPr>
          <w:rFonts w:ascii="Arial" w:hAnsi="Arial" w:cs="Arial"/>
        </w:rPr>
        <w:t>IAGNOSTICS</w:t>
      </w:r>
      <w:bookmarkEnd w:id="62"/>
      <w:r w:rsidRPr="001C59F5">
        <w:rPr>
          <w:rFonts w:ascii="Arial" w:hAnsi="Arial" w:cs="Arial"/>
        </w:rPr>
        <w:t xml:space="preserve"> </w:t>
      </w:r>
    </w:p>
    <w:p w:rsidR="007F60BA" w:rsidRPr="001C59F5" w:rsidRDefault="007F60BA" w:rsidP="007F60BA">
      <w:pPr>
        <w:rPr>
          <w:rFonts w:ascii="Arial" w:hAnsi="Arial" w:cs="Arial"/>
        </w:rPr>
      </w:pPr>
      <w:r w:rsidRPr="001C59F5">
        <w:rPr>
          <w:rFonts w:ascii="Arial" w:hAnsi="Arial" w:cs="Arial"/>
        </w:rPr>
        <w:t>概述</w:t>
      </w:r>
      <w:r w:rsidR="0029117F" w:rsidRPr="001C59F5">
        <w:rPr>
          <w:rFonts w:ascii="Arial" w:hAnsi="Arial" w:cs="Arial"/>
        </w:rPr>
        <w:t xml:space="preserve">: </w:t>
      </w:r>
      <w:r w:rsidR="0029117F" w:rsidRPr="001C59F5">
        <w:rPr>
          <w:rFonts w:ascii="Arial" w:hAnsi="Arial" w:cs="Arial"/>
        </w:rPr>
        <w:t>返回最近运行</w:t>
      </w:r>
      <w:r w:rsidR="0029117F" w:rsidRPr="001C59F5">
        <w:rPr>
          <w:rFonts w:ascii="Arial" w:hAnsi="Arial" w:cs="Arial"/>
        </w:rPr>
        <w:t>SQL Statements</w:t>
      </w:r>
      <w:r w:rsidR="0029117F" w:rsidRPr="001C59F5">
        <w:rPr>
          <w:rFonts w:ascii="Arial" w:hAnsi="Arial" w:cs="Arial"/>
        </w:rPr>
        <w:t>信息</w:t>
      </w:r>
      <w:r w:rsidR="007819D5" w:rsidRPr="001C59F5">
        <w:rPr>
          <w:rFonts w:ascii="Arial" w:hAnsi="Arial" w:cs="Arial"/>
        </w:rPr>
        <w:t>，</w:t>
      </w:r>
      <w:r w:rsidR="0029117F" w:rsidRPr="001C59F5">
        <w:rPr>
          <w:rFonts w:ascii="Arial" w:hAnsi="Arial" w:cs="Arial"/>
        </w:rPr>
        <w:t>包括</w:t>
      </w:r>
      <w:r w:rsidRPr="001C59F5">
        <w:rPr>
          <w:rFonts w:ascii="Arial" w:hAnsi="Arial" w:cs="Arial"/>
        </w:rPr>
        <w:t xml:space="preserve">: </w:t>
      </w:r>
    </w:p>
    <w:p w:rsidR="007F60BA" w:rsidRPr="001C59F5" w:rsidRDefault="0029117F" w:rsidP="00221CC5">
      <w:pPr>
        <w:numPr>
          <w:ilvl w:val="0"/>
          <w:numId w:val="38"/>
        </w:numPr>
        <w:rPr>
          <w:rFonts w:ascii="Arial" w:hAnsi="Arial" w:cs="Arial"/>
        </w:rPr>
      </w:pPr>
      <w:r w:rsidRPr="001C59F5">
        <w:rPr>
          <w:rFonts w:ascii="Arial" w:hAnsi="Arial" w:cs="Arial"/>
        </w:rPr>
        <w:t>DML</w:t>
      </w:r>
      <w:r w:rsidRPr="001C59F5">
        <w:rPr>
          <w:rFonts w:ascii="Arial" w:hAnsi="Arial" w:cs="Arial"/>
        </w:rPr>
        <w:t>语句影响行数</w:t>
      </w:r>
    </w:p>
    <w:p w:rsidR="0029117F" w:rsidRPr="001C59F5" w:rsidRDefault="0029117F" w:rsidP="00221CC5">
      <w:pPr>
        <w:numPr>
          <w:ilvl w:val="0"/>
          <w:numId w:val="38"/>
        </w:numPr>
        <w:rPr>
          <w:rFonts w:ascii="Arial" w:hAnsi="Arial" w:cs="Arial"/>
        </w:rPr>
      </w:pPr>
      <w:r w:rsidRPr="001C59F5">
        <w:rPr>
          <w:rFonts w:ascii="Arial" w:hAnsi="Arial" w:cs="Arial"/>
        </w:rPr>
        <w:t>调用过程返回状态值</w:t>
      </w:r>
    </w:p>
    <w:p w:rsidR="0029117F" w:rsidRPr="001C59F5" w:rsidRDefault="0029117F" w:rsidP="0029117F">
      <w:pPr>
        <w:rPr>
          <w:rFonts w:ascii="Arial" w:hAnsi="Arial" w:cs="Arial"/>
        </w:rPr>
      </w:pPr>
      <w:r w:rsidRPr="001C59F5">
        <w:rPr>
          <w:rFonts w:ascii="Arial" w:hAnsi="Arial" w:cs="Arial"/>
        </w:rPr>
        <w:t>语法</w:t>
      </w:r>
      <w:r w:rsidRPr="001C59F5">
        <w:rPr>
          <w:rFonts w:ascii="Arial" w:hAnsi="Arial" w:cs="Arial"/>
        </w:rPr>
        <w:t>:</w:t>
      </w:r>
    </w:p>
    <w:p w:rsidR="00A83F9B" w:rsidRPr="001C59F5" w:rsidRDefault="009D1728" w:rsidP="0029117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273675" cy="436245"/>
            <wp:effectExtent l="0" t="0" r="317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E2E" w:rsidRPr="001C59F5" w:rsidRDefault="00AE4117" w:rsidP="00934E2E">
      <w:pPr>
        <w:pStyle w:val="2"/>
        <w:rPr>
          <w:rFonts w:ascii="Arial" w:hAnsi="Arial" w:cs="Arial"/>
        </w:rPr>
      </w:pPr>
      <w:bookmarkStart w:id="63" w:name="_Toc279997936"/>
      <w:r w:rsidRPr="001C59F5">
        <w:rPr>
          <w:rFonts w:ascii="Arial" w:hAnsi="Arial" w:cs="Arial"/>
        </w:rPr>
        <w:t>J</w:t>
      </w:r>
      <w:r w:rsidR="00934E2E" w:rsidRPr="001C59F5">
        <w:rPr>
          <w:rFonts w:ascii="Arial" w:hAnsi="Arial" w:cs="Arial"/>
        </w:rPr>
        <w:t>OIN</w:t>
      </w:r>
      <w:bookmarkEnd w:id="63"/>
    </w:p>
    <w:p w:rsidR="00B60BE6" w:rsidRPr="001C59F5" w:rsidRDefault="00934E2E" w:rsidP="00B60BE6">
      <w:pPr>
        <w:rPr>
          <w:rFonts w:ascii="Arial" w:hAnsi="Arial" w:cs="Arial"/>
        </w:rPr>
      </w:pPr>
      <w:r w:rsidRPr="001C59F5">
        <w:rPr>
          <w:rFonts w:ascii="Arial" w:hAnsi="Arial" w:cs="Arial"/>
        </w:rPr>
        <w:t>概述</w:t>
      </w:r>
      <w:r w:rsidRPr="001C59F5">
        <w:rPr>
          <w:rFonts w:ascii="Arial" w:hAnsi="Arial" w:cs="Arial"/>
        </w:rPr>
        <w:t xml:space="preserve">: </w:t>
      </w:r>
      <w:r w:rsidR="007819D5" w:rsidRPr="001C59F5">
        <w:rPr>
          <w:rFonts w:ascii="Arial" w:hAnsi="Arial" w:cs="Arial"/>
        </w:rPr>
        <w:t>“</w:t>
      </w:r>
      <w:r w:rsidR="00AE4117" w:rsidRPr="001C59F5">
        <w:rPr>
          <w:rFonts w:ascii="Arial" w:hAnsi="Arial" w:cs="Arial"/>
        </w:rPr>
        <w:t>横向</w:t>
      </w:r>
      <w:r w:rsidR="007819D5" w:rsidRPr="001C59F5">
        <w:rPr>
          <w:rFonts w:ascii="Arial" w:hAnsi="Arial" w:cs="Arial"/>
        </w:rPr>
        <w:t>”</w:t>
      </w:r>
      <w:r w:rsidR="00AE4117" w:rsidRPr="001C59F5">
        <w:rPr>
          <w:rFonts w:ascii="Arial" w:hAnsi="Arial" w:cs="Arial"/>
        </w:rPr>
        <w:t>连接</w:t>
      </w:r>
      <w:r w:rsidRPr="001C59F5">
        <w:rPr>
          <w:rFonts w:ascii="Arial" w:hAnsi="Arial" w:cs="Arial"/>
        </w:rPr>
        <w:t>多个</w:t>
      </w:r>
      <w:r w:rsidR="00AE4117" w:rsidRPr="001C59F5">
        <w:rPr>
          <w:rFonts w:ascii="Arial" w:hAnsi="Arial" w:cs="Arial"/>
        </w:rPr>
        <w:t>结果集</w:t>
      </w:r>
      <w:r w:rsidR="007819D5" w:rsidRPr="001C59F5">
        <w:rPr>
          <w:rFonts w:ascii="Arial" w:hAnsi="Arial" w:cs="Arial"/>
        </w:rPr>
        <w:t>，</w:t>
      </w:r>
      <w:r w:rsidRPr="001C59F5">
        <w:rPr>
          <w:rFonts w:ascii="Arial" w:hAnsi="Arial" w:cs="Arial"/>
        </w:rPr>
        <w:t>而</w:t>
      </w:r>
      <w:r w:rsidRPr="001C59F5">
        <w:rPr>
          <w:rFonts w:ascii="Arial" w:hAnsi="Arial" w:cs="Arial"/>
        </w:rPr>
        <w:t>UNION ALL</w:t>
      </w:r>
      <w:r w:rsidR="007819D5" w:rsidRPr="001C59F5">
        <w:rPr>
          <w:rFonts w:ascii="Arial" w:hAnsi="Arial" w:cs="Arial"/>
        </w:rPr>
        <w:t>“</w:t>
      </w:r>
      <w:r w:rsidR="001E25E9" w:rsidRPr="001C59F5">
        <w:rPr>
          <w:rFonts w:ascii="Arial" w:hAnsi="Arial" w:cs="Arial"/>
        </w:rPr>
        <w:t>纵向</w:t>
      </w:r>
      <w:r w:rsidR="007819D5" w:rsidRPr="001C59F5">
        <w:rPr>
          <w:rFonts w:ascii="Arial" w:hAnsi="Arial" w:cs="Arial"/>
        </w:rPr>
        <w:t>”</w:t>
      </w:r>
      <w:r w:rsidR="001E25E9" w:rsidRPr="001C59F5">
        <w:rPr>
          <w:rFonts w:ascii="Arial" w:hAnsi="Arial" w:cs="Arial"/>
        </w:rPr>
        <w:t>连接结果集</w:t>
      </w:r>
      <w:r w:rsidR="005E17A6" w:rsidRPr="001C59F5">
        <w:rPr>
          <w:rFonts w:ascii="Arial" w:hAnsi="Arial" w:cs="Arial"/>
        </w:rPr>
        <w:t>。</w:t>
      </w:r>
    </w:p>
    <w:p w:rsidR="00405514" w:rsidRPr="001C59F5" w:rsidRDefault="00024E68" w:rsidP="00221CC5">
      <w:pPr>
        <w:numPr>
          <w:ilvl w:val="0"/>
          <w:numId w:val="39"/>
        </w:numPr>
        <w:rPr>
          <w:rFonts w:ascii="Arial" w:hAnsi="Arial" w:cs="Arial"/>
        </w:rPr>
      </w:pPr>
      <w:r w:rsidRPr="001C59F5">
        <w:rPr>
          <w:rFonts w:ascii="Arial" w:hAnsi="Arial" w:cs="Arial"/>
        </w:rPr>
        <w:t>仅适用于内连接</w:t>
      </w:r>
      <w:r w:rsidRPr="001C59F5">
        <w:rPr>
          <w:rFonts w:ascii="Arial" w:hAnsi="Arial" w:cs="Arial"/>
        </w:rPr>
        <w:t>(</w:t>
      </w:r>
      <w:r w:rsidRPr="001C59F5">
        <w:rPr>
          <w:rFonts w:ascii="Arial" w:hAnsi="Arial" w:cs="Arial"/>
        </w:rPr>
        <w:t>自然连接</w:t>
      </w:r>
      <w:r w:rsidRPr="001C59F5">
        <w:rPr>
          <w:rFonts w:ascii="Arial" w:hAnsi="Arial" w:cs="Arial"/>
        </w:rPr>
        <w:t>)</w:t>
      </w:r>
      <w:r w:rsidR="005448A6" w:rsidRPr="001C59F5">
        <w:rPr>
          <w:rFonts w:ascii="Arial" w:hAnsi="Arial" w:cs="Arial"/>
        </w:rPr>
        <w:t>，语法</w:t>
      </w:r>
      <w:r w:rsidR="005448A6" w:rsidRPr="001C59F5">
        <w:rPr>
          <w:rFonts w:ascii="Arial" w:hAnsi="Arial" w:cs="Arial"/>
        </w:rPr>
        <w:t>:</w:t>
      </w:r>
    </w:p>
    <w:p w:rsidR="00826E47" w:rsidRPr="001C59F5" w:rsidRDefault="009D1728" w:rsidP="00826E47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drawing>
          <wp:inline distT="0" distB="0" distL="0" distR="0">
            <wp:extent cx="5273675" cy="882650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C08" w:rsidRPr="001C59F5" w:rsidRDefault="00746DF9" w:rsidP="00746DF9">
      <w:pPr>
        <w:rPr>
          <w:rFonts w:ascii="Arial" w:hAnsi="Arial" w:cs="Arial"/>
        </w:rPr>
      </w:pPr>
      <w:r w:rsidRPr="001C59F5">
        <w:rPr>
          <w:rFonts w:ascii="Arial" w:hAnsi="Arial" w:cs="Arial"/>
        </w:rPr>
        <w:t>2</w:t>
      </w:r>
      <w:r w:rsidRPr="001C59F5">
        <w:rPr>
          <w:rFonts w:ascii="Arial" w:hAnsi="Arial" w:cs="Arial"/>
        </w:rPr>
        <w:t>、</w:t>
      </w:r>
      <w:r w:rsidR="00114C08" w:rsidRPr="001C59F5">
        <w:rPr>
          <w:rFonts w:ascii="Arial" w:hAnsi="Arial" w:cs="Arial"/>
        </w:rPr>
        <w:t>标准内连接或外连接</w:t>
      </w:r>
      <w:r w:rsidR="00114C08" w:rsidRPr="001C59F5">
        <w:rPr>
          <w:rFonts w:ascii="Arial" w:hAnsi="Arial" w:cs="Arial"/>
        </w:rPr>
        <w:t>(</w:t>
      </w:r>
      <w:r w:rsidR="00114C08" w:rsidRPr="001C59F5">
        <w:rPr>
          <w:rFonts w:ascii="Arial" w:hAnsi="Arial" w:cs="Arial"/>
        </w:rPr>
        <w:t>包括</w:t>
      </w:r>
      <w:r w:rsidR="00114C08" w:rsidRPr="001C59F5">
        <w:rPr>
          <w:rFonts w:ascii="Arial" w:hAnsi="Arial" w:cs="Arial"/>
        </w:rPr>
        <w:t xml:space="preserve">: </w:t>
      </w:r>
      <w:r w:rsidR="00114C08" w:rsidRPr="001C59F5">
        <w:rPr>
          <w:rFonts w:ascii="Arial" w:hAnsi="Arial" w:cs="Arial"/>
        </w:rPr>
        <w:t>左外连接</w:t>
      </w:r>
      <w:r w:rsidR="00114C08" w:rsidRPr="001C59F5">
        <w:rPr>
          <w:rFonts w:ascii="Arial" w:hAnsi="Arial" w:cs="Arial"/>
        </w:rPr>
        <w:t xml:space="preserve"> / </w:t>
      </w:r>
      <w:r w:rsidR="00114C08" w:rsidRPr="001C59F5">
        <w:rPr>
          <w:rFonts w:ascii="Arial" w:hAnsi="Arial" w:cs="Arial"/>
        </w:rPr>
        <w:t>右外连接</w:t>
      </w:r>
      <w:r w:rsidR="00114C08" w:rsidRPr="001C59F5">
        <w:rPr>
          <w:rFonts w:ascii="Arial" w:hAnsi="Arial" w:cs="Arial"/>
        </w:rPr>
        <w:t xml:space="preserve"> / </w:t>
      </w:r>
      <w:r w:rsidR="00114C08" w:rsidRPr="001C59F5">
        <w:rPr>
          <w:rFonts w:ascii="Arial" w:hAnsi="Arial" w:cs="Arial"/>
        </w:rPr>
        <w:t>全连接</w:t>
      </w:r>
      <w:r w:rsidR="00114C08" w:rsidRPr="001C59F5">
        <w:rPr>
          <w:rFonts w:ascii="Arial" w:hAnsi="Arial" w:cs="Arial"/>
        </w:rPr>
        <w:t>)</w:t>
      </w:r>
      <w:r w:rsidR="005448A6" w:rsidRPr="001C59F5">
        <w:rPr>
          <w:rFonts w:ascii="Arial" w:hAnsi="Arial" w:cs="Arial"/>
        </w:rPr>
        <w:t>，</w:t>
      </w:r>
      <w:r w:rsidR="00114C08" w:rsidRPr="001C59F5">
        <w:rPr>
          <w:rFonts w:ascii="Arial" w:hAnsi="Arial" w:cs="Arial"/>
        </w:rPr>
        <w:t>语法</w:t>
      </w:r>
      <w:r w:rsidR="00114C08" w:rsidRPr="001C59F5">
        <w:rPr>
          <w:rFonts w:ascii="Arial" w:hAnsi="Arial" w:cs="Arial"/>
        </w:rPr>
        <w:t>:</w:t>
      </w:r>
    </w:p>
    <w:p w:rsidR="00826E47" w:rsidRPr="001C59F5" w:rsidRDefault="009D1728" w:rsidP="00826E4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273675" cy="137160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FA" w:rsidRPr="001C59F5" w:rsidRDefault="00B20D5F" w:rsidP="00826E47">
      <w:pPr>
        <w:rPr>
          <w:rFonts w:ascii="Arial" w:hAnsi="Arial" w:cs="Arial"/>
          <w:color w:val="FF0000"/>
        </w:rPr>
      </w:pPr>
      <w:r w:rsidRPr="001C59F5">
        <w:rPr>
          <w:rFonts w:ascii="Arial" w:hAnsi="Arial" w:cs="Arial"/>
          <w:color w:val="FF0000"/>
        </w:rPr>
        <w:t xml:space="preserve">/** </w:t>
      </w:r>
      <w:r w:rsidRPr="001C59F5">
        <w:rPr>
          <w:rFonts w:ascii="Arial" w:hAnsi="Arial" w:cs="Arial"/>
          <w:color w:val="FF0000"/>
        </w:rPr>
        <w:t>注意</w:t>
      </w:r>
      <w:r w:rsidRPr="001C59F5">
        <w:rPr>
          <w:rFonts w:ascii="Arial" w:hAnsi="Arial" w:cs="Arial"/>
          <w:color w:val="FF0000"/>
        </w:rPr>
        <w:t xml:space="preserve">: </w:t>
      </w:r>
      <w:r w:rsidR="006B493F" w:rsidRPr="001C59F5">
        <w:rPr>
          <w:rFonts w:ascii="Arial" w:hAnsi="Arial" w:cs="Arial"/>
          <w:color w:val="FF0000"/>
        </w:rPr>
        <w:t>在外连接中</w:t>
      </w:r>
      <w:r w:rsidR="006B493F" w:rsidRPr="001C59F5">
        <w:rPr>
          <w:rFonts w:ascii="Arial" w:hAnsi="Arial" w:cs="Arial"/>
          <w:color w:val="FF0000"/>
        </w:rPr>
        <w:t>ON</w:t>
      </w:r>
      <w:r w:rsidR="006B493F" w:rsidRPr="001C59F5">
        <w:rPr>
          <w:rFonts w:ascii="Arial" w:hAnsi="Arial" w:cs="Arial"/>
          <w:color w:val="FF0000"/>
        </w:rPr>
        <w:t>谓词优先于</w:t>
      </w:r>
      <w:r w:rsidR="006B493F" w:rsidRPr="001C59F5">
        <w:rPr>
          <w:rFonts w:ascii="Arial" w:hAnsi="Arial" w:cs="Arial"/>
          <w:color w:val="FF0000"/>
        </w:rPr>
        <w:t>WHERE</w:t>
      </w:r>
      <w:r w:rsidR="006B493F" w:rsidRPr="001C59F5">
        <w:rPr>
          <w:rFonts w:ascii="Arial" w:hAnsi="Arial" w:cs="Arial"/>
          <w:color w:val="FF0000"/>
        </w:rPr>
        <w:t>谓词运行</w:t>
      </w:r>
      <w:r w:rsidR="006B493F" w:rsidRPr="001C59F5">
        <w:rPr>
          <w:rFonts w:ascii="Arial" w:hAnsi="Arial" w:cs="Arial"/>
          <w:color w:val="FF0000"/>
        </w:rPr>
        <w:t xml:space="preserve">, </w:t>
      </w:r>
      <w:r w:rsidR="006B493F" w:rsidRPr="001C59F5">
        <w:rPr>
          <w:rFonts w:ascii="Arial" w:hAnsi="Arial" w:cs="Arial"/>
          <w:color w:val="FF0000"/>
        </w:rPr>
        <w:t>内连接中忽略顺序</w:t>
      </w:r>
      <w:r w:rsidR="006B493F" w:rsidRPr="001C59F5">
        <w:rPr>
          <w:rFonts w:ascii="Arial" w:hAnsi="Arial" w:cs="Arial"/>
          <w:color w:val="FF0000"/>
        </w:rPr>
        <w:t xml:space="preserve"> </w:t>
      </w:r>
      <w:r w:rsidRPr="001C59F5">
        <w:rPr>
          <w:rFonts w:ascii="Arial" w:hAnsi="Arial" w:cs="Arial"/>
          <w:color w:val="FF0000"/>
        </w:rPr>
        <w:t>**/</w:t>
      </w:r>
    </w:p>
    <w:p w:rsidR="00D719FA" w:rsidRPr="001C59F5" w:rsidRDefault="006F31C7" w:rsidP="002352F2">
      <w:pPr>
        <w:pStyle w:val="2"/>
        <w:rPr>
          <w:rFonts w:ascii="Arial" w:hAnsi="Arial" w:cs="Arial"/>
        </w:rPr>
      </w:pPr>
      <w:bookmarkStart w:id="64" w:name="_Toc279997937"/>
      <w:r>
        <w:rPr>
          <w:rFonts w:ascii="Arial" w:hAnsi="Arial" w:cs="Arial" w:hint="eastAsia"/>
        </w:rPr>
        <w:t>Query Sequence</w:t>
      </w:r>
      <w:r w:rsidR="001865F0">
        <w:rPr>
          <w:rFonts w:ascii="Arial" w:hAnsi="Arial" w:cs="Arial" w:hint="eastAsia"/>
        </w:rPr>
        <w:t xml:space="preserve"> (</w:t>
      </w:r>
      <w:r w:rsidR="00D719FA" w:rsidRPr="001C59F5">
        <w:rPr>
          <w:rFonts w:ascii="Arial" w:hAnsi="Arial" w:cs="Arial"/>
        </w:rPr>
        <w:t>查询</w:t>
      </w:r>
      <w:r w:rsidR="003B25ED" w:rsidRPr="001C59F5">
        <w:rPr>
          <w:rFonts w:ascii="Arial" w:hAnsi="Arial" w:cs="Arial"/>
        </w:rPr>
        <w:t>检索</w:t>
      </w:r>
      <w:r w:rsidR="00D719FA" w:rsidRPr="001C59F5">
        <w:rPr>
          <w:rFonts w:ascii="Arial" w:hAnsi="Arial" w:cs="Arial"/>
        </w:rPr>
        <w:t>顺序</w:t>
      </w:r>
      <w:r w:rsidR="001865F0">
        <w:rPr>
          <w:rFonts w:ascii="Arial" w:hAnsi="Arial" w:cs="Arial" w:hint="eastAsia"/>
        </w:rPr>
        <w:t>)</w:t>
      </w:r>
      <w:bookmarkEnd w:id="64"/>
    </w:p>
    <w:tbl>
      <w:tblPr>
        <w:tblW w:w="8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06"/>
        <w:gridCol w:w="644"/>
        <w:gridCol w:w="4787"/>
      </w:tblGrid>
      <w:tr w:rsidR="00A435F2" w:rsidRPr="001C59F5" w:rsidTr="0052009B">
        <w:tc>
          <w:tcPr>
            <w:tcW w:w="3006" w:type="dxa"/>
            <w:shd w:val="clear" w:color="auto" w:fill="EEECE1"/>
            <w:vAlign w:val="center"/>
          </w:tcPr>
          <w:p w:rsidR="00A435F2" w:rsidRPr="00820524" w:rsidRDefault="00A435F2" w:rsidP="00A435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0B01">
              <w:rPr>
                <w:rFonts w:ascii="Arial" w:hAnsi="Arial" w:cs="Arial" w:hint="eastAsia"/>
                <w:b/>
                <w:sz w:val="20"/>
                <w:szCs w:val="20"/>
              </w:rPr>
              <w:t>K</w:t>
            </w:r>
            <w:r w:rsidRPr="00550B01">
              <w:rPr>
                <w:rFonts w:ascii="Arial" w:hAnsi="Arial" w:cs="Arial"/>
                <w:b/>
                <w:sz w:val="20"/>
                <w:szCs w:val="20"/>
              </w:rPr>
              <w:t>eywords</w:t>
            </w:r>
          </w:p>
        </w:tc>
        <w:tc>
          <w:tcPr>
            <w:tcW w:w="644" w:type="dxa"/>
            <w:shd w:val="clear" w:color="auto" w:fill="EEECE1"/>
            <w:vAlign w:val="center"/>
          </w:tcPr>
          <w:p w:rsidR="00A435F2" w:rsidRPr="00820524" w:rsidRDefault="00A435F2" w:rsidP="00A435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0524">
              <w:rPr>
                <w:rFonts w:ascii="Arial" w:hAnsi="Arial" w:cs="Arial"/>
                <w:b/>
                <w:sz w:val="20"/>
                <w:szCs w:val="20"/>
              </w:rPr>
              <w:t>Seq</w:t>
            </w:r>
          </w:p>
        </w:tc>
        <w:tc>
          <w:tcPr>
            <w:tcW w:w="4787" w:type="dxa"/>
            <w:shd w:val="clear" w:color="auto" w:fill="EEECE1"/>
            <w:vAlign w:val="center"/>
          </w:tcPr>
          <w:p w:rsidR="00A435F2" w:rsidRPr="00820524" w:rsidRDefault="00A435F2" w:rsidP="005521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0524">
              <w:rPr>
                <w:rFonts w:ascii="Arial" w:hAnsi="Arial" w:cs="Arial" w:hint="eastAsia"/>
                <w:b/>
                <w:sz w:val="20"/>
                <w:szCs w:val="20"/>
              </w:rPr>
              <w:t xml:space="preserve">Function </w:t>
            </w:r>
            <w:r w:rsidRPr="00820524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A435F2" w:rsidRPr="001C59F5" w:rsidTr="0052009B">
        <w:tc>
          <w:tcPr>
            <w:tcW w:w="3006" w:type="dxa"/>
            <w:shd w:val="clear" w:color="auto" w:fill="auto"/>
            <w:vAlign w:val="center"/>
          </w:tcPr>
          <w:p w:rsidR="00A435F2" w:rsidRPr="001C59F5" w:rsidRDefault="00A435F2" w:rsidP="0092063B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b/>
                <w:sz w:val="20"/>
                <w:szCs w:val="20"/>
              </w:rPr>
              <w:t>FROM</w:t>
            </w:r>
            <w:r w:rsidRPr="001C59F5">
              <w:rPr>
                <w:rFonts w:ascii="Arial" w:hAnsi="Arial" w:cs="Arial"/>
                <w:sz w:val="20"/>
                <w:szCs w:val="20"/>
              </w:rPr>
              <w:t xml:space="preserve"> Clause</w:t>
            </w:r>
          </w:p>
        </w:tc>
        <w:tc>
          <w:tcPr>
            <w:tcW w:w="644" w:type="dxa"/>
            <w:vMerge w:val="restart"/>
            <w:shd w:val="clear" w:color="auto" w:fill="auto"/>
            <w:vAlign w:val="center"/>
          </w:tcPr>
          <w:p w:rsidR="00A435F2" w:rsidRDefault="009D1728" w:rsidP="00A10ED5">
            <w:p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184785</wp:posOffset>
                      </wp:positionV>
                      <wp:extent cx="635" cy="1420495"/>
                      <wp:effectExtent l="85725" t="22860" r="94615" b="33020"/>
                      <wp:wrapNone/>
                      <wp:docPr id="1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420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548DD4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left:0;text-align:left;margin-left:10.5pt;margin-top:14.55pt;width:.05pt;height:111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" strokecolor="#548dd4" strokeweight="3pt">
                      <v:stroke endarrow="block"/>
                    </v:shape>
                  </w:pict>
                </mc:Fallback>
              </mc:AlternateContent>
            </w:r>
            <w:r w:rsidR="0052009B">
              <w:rPr>
                <w:rFonts w:ascii="Arial" w:hAnsi="Arial" w:cs="Arial" w:hint="eastAsia"/>
                <w:sz w:val="20"/>
                <w:szCs w:val="20"/>
              </w:rPr>
              <w:t>First</w:t>
            </w:r>
          </w:p>
          <w:p w:rsidR="0052009B" w:rsidRDefault="0052009B" w:rsidP="00A10ED5">
            <w:pPr>
              <w:rPr>
                <w:rFonts w:ascii="Arial" w:hAnsi="Arial" w:cs="Arial" w:hint="eastAsia"/>
                <w:sz w:val="20"/>
                <w:szCs w:val="20"/>
              </w:rPr>
            </w:pPr>
          </w:p>
          <w:p w:rsidR="0052009B" w:rsidRDefault="0052009B" w:rsidP="00A10ED5">
            <w:pPr>
              <w:rPr>
                <w:rFonts w:ascii="Arial" w:hAnsi="Arial" w:cs="Arial" w:hint="eastAsia"/>
                <w:sz w:val="20"/>
                <w:szCs w:val="20"/>
              </w:rPr>
            </w:pPr>
          </w:p>
          <w:p w:rsidR="0052009B" w:rsidRDefault="0052009B" w:rsidP="00A10ED5">
            <w:pPr>
              <w:rPr>
                <w:rFonts w:ascii="Arial" w:hAnsi="Arial" w:cs="Arial" w:hint="eastAsia"/>
                <w:sz w:val="20"/>
                <w:szCs w:val="20"/>
              </w:rPr>
            </w:pPr>
          </w:p>
          <w:p w:rsidR="0052009B" w:rsidRDefault="0052009B" w:rsidP="00A10ED5">
            <w:pPr>
              <w:rPr>
                <w:rFonts w:ascii="Arial" w:hAnsi="Arial" w:cs="Arial" w:hint="eastAsia"/>
                <w:sz w:val="20"/>
                <w:szCs w:val="20"/>
              </w:rPr>
            </w:pPr>
          </w:p>
          <w:p w:rsidR="0052009B" w:rsidRDefault="0052009B" w:rsidP="00A10ED5">
            <w:pPr>
              <w:rPr>
                <w:rFonts w:ascii="Arial" w:hAnsi="Arial" w:cs="Arial" w:hint="eastAsia"/>
                <w:sz w:val="20"/>
                <w:szCs w:val="20"/>
              </w:rPr>
            </w:pPr>
          </w:p>
          <w:p w:rsidR="0052009B" w:rsidRDefault="0052009B" w:rsidP="00A10ED5">
            <w:pPr>
              <w:rPr>
                <w:rFonts w:ascii="Arial" w:hAnsi="Arial" w:cs="Arial" w:hint="eastAsia"/>
                <w:sz w:val="20"/>
                <w:szCs w:val="20"/>
              </w:rPr>
            </w:pPr>
          </w:p>
          <w:p w:rsidR="0052009B" w:rsidRDefault="0052009B" w:rsidP="00A10ED5">
            <w:pPr>
              <w:rPr>
                <w:rFonts w:ascii="Arial" w:hAnsi="Arial" w:cs="Arial" w:hint="eastAsia"/>
                <w:sz w:val="20"/>
                <w:szCs w:val="20"/>
              </w:rPr>
            </w:pPr>
          </w:p>
          <w:p w:rsidR="0052009B" w:rsidRPr="001C59F5" w:rsidRDefault="0052009B" w:rsidP="00A10E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End</w:t>
            </w:r>
          </w:p>
        </w:tc>
        <w:tc>
          <w:tcPr>
            <w:tcW w:w="4787" w:type="dxa"/>
            <w:shd w:val="clear" w:color="auto" w:fill="auto"/>
            <w:vAlign w:val="center"/>
          </w:tcPr>
          <w:p w:rsidR="00A435F2" w:rsidRPr="001C59F5" w:rsidRDefault="00A435F2" w:rsidP="00A10E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5F2" w:rsidRPr="001C59F5" w:rsidTr="0052009B">
        <w:tc>
          <w:tcPr>
            <w:tcW w:w="3006" w:type="dxa"/>
            <w:shd w:val="clear" w:color="auto" w:fill="auto"/>
            <w:vAlign w:val="center"/>
          </w:tcPr>
          <w:p w:rsidR="00A435F2" w:rsidRPr="001C59F5" w:rsidRDefault="00A435F2" w:rsidP="0092063B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b/>
                <w:sz w:val="20"/>
                <w:szCs w:val="20"/>
              </w:rPr>
              <w:t>JOIN ON</w:t>
            </w:r>
            <w:r w:rsidRPr="001C59F5">
              <w:rPr>
                <w:rFonts w:ascii="Arial" w:hAnsi="Arial" w:cs="Arial"/>
                <w:sz w:val="20"/>
                <w:szCs w:val="20"/>
              </w:rPr>
              <w:t xml:space="preserve"> Clause</w:t>
            </w:r>
          </w:p>
        </w:tc>
        <w:tc>
          <w:tcPr>
            <w:tcW w:w="644" w:type="dxa"/>
            <w:vMerge/>
            <w:shd w:val="clear" w:color="auto" w:fill="auto"/>
            <w:vAlign w:val="center"/>
          </w:tcPr>
          <w:p w:rsidR="00A435F2" w:rsidRPr="001C59F5" w:rsidRDefault="00A435F2" w:rsidP="00A10E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dxa"/>
            <w:shd w:val="clear" w:color="auto" w:fill="auto"/>
            <w:vAlign w:val="center"/>
          </w:tcPr>
          <w:p w:rsidR="00A435F2" w:rsidRPr="001C59F5" w:rsidRDefault="00A435F2" w:rsidP="00A10E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5F2" w:rsidRPr="001C59F5" w:rsidTr="0052009B">
        <w:tc>
          <w:tcPr>
            <w:tcW w:w="3006" w:type="dxa"/>
            <w:shd w:val="clear" w:color="auto" w:fill="auto"/>
            <w:vAlign w:val="center"/>
          </w:tcPr>
          <w:p w:rsidR="00A435F2" w:rsidRPr="001C59F5" w:rsidRDefault="00A435F2" w:rsidP="0092063B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b/>
                <w:sz w:val="20"/>
                <w:szCs w:val="20"/>
              </w:rPr>
              <w:t>WHERE</w:t>
            </w:r>
            <w:r w:rsidRPr="001C59F5">
              <w:rPr>
                <w:rFonts w:ascii="Arial" w:hAnsi="Arial" w:cs="Arial"/>
                <w:sz w:val="20"/>
                <w:szCs w:val="20"/>
              </w:rPr>
              <w:t xml:space="preserve"> Clause</w:t>
            </w:r>
          </w:p>
        </w:tc>
        <w:tc>
          <w:tcPr>
            <w:tcW w:w="644" w:type="dxa"/>
            <w:vMerge/>
            <w:shd w:val="clear" w:color="auto" w:fill="auto"/>
            <w:vAlign w:val="center"/>
          </w:tcPr>
          <w:p w:rsidR="00A435F2" w:rsidRPr="001C59F5" w:rsidRDefault="00A435F2" w:rsidP="001144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dxa"/>
            <w:shd w:val="clear" w:color="auto" w:fill="auto"/>
            <w:vAlign w:val="center"/>
          </w:tcPr>
          <w:p w:rsidR="00A435F2" w:rsidRPr="001C59F5" w:rsidRDefault="00A435F2" w:rsidP="00571EB8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sz w:val="20"/>
                <w:szCs w:val="20"/>
              </w:rPr>
              <w:t>内连接</w:t>
            </w:r>
            <w:r w:rsidRPr="001C59F5">
              <w:rPr>
                <w:rFonts w:ascii="Arial" w:hAnsi="Arial" w:cs="Arial"/>
                <w:sz w:val="20"/>
                <w:szCs w:val="20"/>
              </w:rPr>
              <w:t>(</w:t>
            </w:r>
            <w:r w:rsidRPr="001C59F5">
              <w:rPr>
                <w:rFonts w:ascii="Arial" w:hAnsi="Arial" w:cs="Arial"/>
                <w:sz w:val="20"/>
                <w:szCs w:val="20"/>
              </w:rPr>
              <w:t>自然连接</w:t>
            </w:r>
            <w:r w:rsidRPr="001C59F5">
              <w:rPr>
                <w:rFonts w:ascii="Arial" w:hAnsi="Arial" w:cs="Arial"/>
                <w:sz w:val="20"/>
                <w:szCs w:val="20"/>
              </w:rPr>
              <w:t>), WHERE</w:t>
            </w:r>
            <w:r w:rsidRPr="001C59F5">
              <w:rPr>
                <w:rFonts w:ascii="Arial" w:hAnsi="Arial" w:cs="Arial"/>
                <w:sz w:val="20"/>
                <w:szCs w:val="20"/>
              </w:rPr>
              <w:t>与</w:t>
            </w:r>
            <w:r w:rsidRPr="001C59F5">
              <w:rPr>
                <w:rFonts w:ascii="Arial" w:hAnsi="Arial" w:cs="Arial"/>
                <w:sz w:val="20"/>
                <w:szCs w:val="20"/>
              </w:rPr>
              <w:t xml:space="preserve"> JOIN </w:t>
            </w:r>
            <w:r w:rsidRPr="001C59F5">
              <w:rPr>
                <w:rFonts w:ascii="Arial" w:hAnsi="Arial" w:cs="Arial"/>
                <w:sz w:val="20"/>
                <w:szCs w:val="20"/>
              </w:rPr>
              <w:t>功能相同</w:t>
            </w:r>
          </w:p>
        </w:tc>
      </w:tr>
      <w:tr w:rsidR="00A435F2" w:rsidRPr="001C59F5" w:rsidTr="0052009B">
        <w:tc>
          <w:tcPr>
            <w:tcW w:w="3006" w:type="dxa"/>
            <w:shd w:val="clear" w:color="auto" w:fill="auto"/>
            <w:vAlign w:val="center"/>
          </w:tcPr>
          <w:p w:rsidR="00A435F2" w:rsidRPr="001C59F5" w:rsidRDefault="00A435F2" w:rsidP="0092063B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b/>
                <w:sz w:val="20"/>
                <w:szCs w:val="20"/>
              </w:rPr>
              <w:t xml:space="preserve">GROUP BY </w:t>
            </w:r>
            <w:r w:rsidRPr="001C59F5">
              <w:rPr>
                <w:rFonts w:ascii="Arial" w:hAnsi="Arial" w:cs="Arial"/>
                <w:sz w:val="20"/>
                <w:szCs w:val="20"/>
              </w:rPr>
              <w:t>And Aggregate</w:t>
            </w:r>
          </w:p>
        </w:tc>
        <w:tc>
          <w:tcPr>
            <w:tcW w:w="644" w:type="dxa"/>
            <w:vMerge/>
            <w:shd w:val="clear" w:color="auto" w:fill="auto"/>
            <w:vAlign w:val="center"/>
          </w:tcPr>
          <w:p w:rsidR="00A435F2" w:rsidRPr="001C59F5" w:rsidRDefault="00A435F2" w:rsidP="00A10E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dxa"/>
            <w:shd w:val="clear" w:color="auto" w:fill="auto"/>
            <w:vAlign w:val="center"/>
          </w:tcPr>
          <w:p w:rsidR="00A435F2" w:rsidRPr="001C59F5" w:rsidRDefault="00A435F2" w:rsidP="00571E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5F2" w:rsidRPr="001C59F5" w:rsidTr="0052009B">
        <w:tc>
          <w:tcPr>
            <w:tcW w:w="3006" w:type="dxa"/>
            <w:shd w:val="clear" w:color="auto" w:fill="auto"/>
            <w:vAlign w:val="center"/>
          </w:tcPr>
          <w:p w:rsidR="00A435F2" w:rsidRPr="001C59F5" w:rsidRDefault="00A435F2" w:rsidP="0092063B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b/>
                <w:sz w:val="20"/>
                <w:szCs w:val="20"/>
              </w:rPr>
              <w:t>HAVING</w:t>
            </w:r>
            <w:r w:rsidRPr="001C59F5">
              <w:rPr>
                <w:rFonts w:ascii="Arial" w:hAnsi="Arial" w:cs="Arial"/>
                <w:sz w:val="20"/>
                <w:szCs w:val="20"/>
              </w:rPr>
              <w:t xml:space="preserve"> Clause</w:t>
            </w:r>
          </w:p>
        </w:tc>
        <w:tc>
          <w:tcPr>
            <w:tcW w:w="644" w:type="dxa"/>
            <w:vMerge/>
            <w:shd w:val="clear" w:color="auto" w:fill="auto"/>
            <w:vAlign w:val="center"/>
          </w:tcPr>
          <w:p w:rsidR="00A435F2" w:rsidRPr="001C59F5" w:rsidRDefault="00A435F2" w:rsidP="00A10E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dxa"/>
            <w:shd w:val="clear" w:color="auto" w:fill="auto"/>
            <w:vAlign w:val="center"/>
          </w:tcPr>
          <w:p w:rsidR="00A435F2" w:rsidRPr="001C59F5" w:rsidRDefault="00A435F2" w:rsidP="00571E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5F2" w:rsidRPr="001C59F5" w:rsidTr="0052009B">
        <w:tc>
          <w:tcPr>
            <w:tcW w:w="3006" w:type="dxa"/>
            <w:shd w:val="clear" w:color="auto" w:fill="auto"/>
            <w:vAlign w:val="center"/>
          </w:tcPr>
          <w:p w:rsidR="00A435F2" w:rsidRPr="001C59F5" w:rsidRDefault="00A435F2" w:rsidP="0092063B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b/>
                <w:sz w:val="20"/>
                <w:szCs w:val="20"/>
              </w:rPr>
              <w:t>SELECT</w:t>
            </w:r>
            <w:r w:rsidRPr="001C59F5">
              <w:rPr>
                <w:rFonts w:ascii="Arial" w:hAnsi="Arial" w:cs="Arial"/>
                <w:sz w:val="20"/>
                <w:szCs w:val="20"/>
              </w:rPr>
              <w:t xml:space="preserve"> List</w:t>
            </w:r>
          </w:p>
        </w:tc>
        <w:tc>
          <w:tcPr>
            <w:tcW w:w="644" w:type="dxa"/>
            <w:vMerge/>
            <w:shd w:val="clear" w:color="auto" w:fill="auto"/>
            <w:vAlign w:val="center"/>
          </w:tcPr>
          <w:p w:rsidR="00A435F2" w:rsidRPr="001C59F5" w:rsidRDefault="00A435F2" w:rsidP="00A10E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dxa"/>
            <w:shd w:val="clear" w:color="auto" w:fill="auto"/>
            <w:vAlign w:val="center"/>
          </w:tcPr>
          <w:p w:rsidR="00A435F2" w:rsidRPr="001C59F5" w:rsidRDefault="00A435F2" w:rsidP="00571E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5F2" w:rsidRPr="001C59F5" w:rsidTr="0052009B">
        <w:tc>
          <w:tcPr>
            <w:tcW w:w="3006" w:type="dxa"/>
            <w:shd w:val="clear" w:color="auto" w:fill="auto"/>
            <w:vAlign w:val="center"/>
          </w:tcPr>
          <w:p w:rsidR="00A435F2" w:rsidRPr="001C59F5" w:rsidRDefault="00A435F2" w:rsidP="0042123F">
            <w:pPr>
              <w:ind w:firstLineChars="98" w:firstLine="197"/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b/>
                <w:sz w:val="20"/>
                <w:szCs w:val="20"/>
              </w:rPr>
              <w:t>OLAP</w:t>
            </w:r>
            <w:r w:rsidRPr="001C59F5">
              <w:rPr>
                <w:rFonts w:ascii="Arial" w:hAnsi="Arial" w:cs="Arial"/>
                <w:sz w:val="20"/>
                <w:szCs w:val="20"/>
              </w:rPr>
              <w:t xml:space="preserve"> Functions</w:t>
            </w:r>
          </w:p>
        </w:tc>
        <w:tc>
          <w:tcPr>
            <w:tcW w:w="644" w:type="dxa"/>
            <w:vMerge/>
            <w:shd w:val="clear" w:color="auto" w:fill="auto"/>
            <w:vAlign w:val="center"/>
          </w:tcPr>
          <w:p w:rsidR="00A435F2" w:rsidRPr="001C59F5" w:rsidRDefault="00A435F2" w:rsidP="00A10E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dxa"/>
            <w:shd w:val="clear" w:color="auto" w:fill="auto"/>
            <w:vAlign w:val="center"/>
          </w:tcPr>
          <w:p w:rsidR="00A435F2" w:rsidRPr="001C59F5" w:rsidRDefault="00A435F2" w:rsidP="00571EB8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sz w:val="20"/>
                <w:szCs w:val="20"/>
              </w:rPr>
              <w:t>作为</w:t>
            </w:r>
            <w:r w:rsidRPr="001C59F5">
              <w:rPr>
                <w:rFonts w:ascii="Arial" w:hAnsi="Arial" w:cs="Arial"/>
                <w:sz w:val="20"/>
                <w:szCs w:val="20"/>
              </w:rPr>
              <w:t xml:space="preserve">SELECT List </w:t>
            </w:r>
            <w:r w:rsidRPr="001C59F5">
              <w:rPr>
                <w:rFonts w:ascii="Arial" w:hAnsi="Arial" w:cs="Arial"/>
                <w:sz w:val="20"/>
                <w:szCs w:val="20"/>
              </w:rPr>
              <w:t>中的一部分</w:t>
            </w:r>
          </w:p>
        </w:tc>
      </w:tr>
      <w:tr w:rsidR="00A435F2" w:rsidRPr="001C59F5" w:rsidTr="0052009B">
        <w:tc>
          <w:tcPr>
            <w:tcW w:w="3006" w:type="dxa"/>
            <w:shd w:val="clear" w:color="auto" w:fill="auto"/>
            <w:vAlign w:val="center"/>
          </w:tcPr>
          <w:p w:rsidR="00A435F2" w:rsidRPr="001C59F5" w:rsidRDefault="00A435F2" w:rsidP="0092063B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b/>
                <w:sz w:val="20"/>
                <w:szCs w:val="20"/>
              </w:rPr>
              <w:t xml:space="preserve">ORDER BY </w:t>
            </w:r>
            <w:r w:rsidRPr="001C59F5">
              <w:rPr>
                <w:rFonts w:ascii="Arial" w:hAnsi="Arial" w:cs="Arial"/>
                <w:sz w:val="20"/>
                <w:szCs w:val="20"/>
              </w:rPr>
              <w:t xml:space="preserve">Clause   </w:t>
            </w:r>
          </w:p>
        </w:tc>
        <w:tc>
          <w:tcPr>
            <w:tcW w:w="644" w:type="dxa"/>
            <w:vMerge/>
            <w:shd w:val="clear" w:color="auto" w:fill="auto"/>
            <w:vAlign w:val="center"/>
          </w:tcPr>
          <w:p w:rsidR="00A435F2" w:rsidRPr="001C59F5" w:rsidRDefault="00A435F2" w:rsidP="00A10E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dxa"/>
            <w:shd w:val="clear" w:color="auto" w:fill="auto"/>
            <w:vAlign w:val="center"/>
          </w:tcPr>
          <w:p w:rsidR="00A435F2" w:rsidRPr="001C59F5" w:rsidRDefault="00A435F2" w:rsidP="00A10E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5F2" w:rsidRPr="001C59F5" w:rsidTr="0052009B">
        <w:tc>
          <w:tcPr>
            <w:tcW w:w="3006" w:type="dxa"/>
            <w:shd w:val="clear" w:color="auto" w:fill="auto"/>
            <w:vAlign w:val="center"/>
          </w:tcPr>
          <w:p w:rsidR="00A435F2" w:rsidRPr="001C59F5" w:rsidRDefault="00A435F2" w:rsidP="0092063B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b/>
                <w:sz w:val="20"/>
                <w:szCs w:val="20"/>
              </w:rPr>
              <w:t>FETCH FIRST</w:t>
            </w:r>
          </w:p>
        </w:tc>
        <w:tc>
          <w:tcPr>
            <w:tcW w:w="644" w:type="dxa"/>
            <w:vMerge/>
            <w:shd w:val="clear" w:color="auto" w:fill="auto"/>
            <w:vAlign w:val="center"/>
          </w:tcPr>
          <w:p w:rsidR="00A435F2" w:rsidRPr="001C59F5" w:rsidRDefault="00A435F2" w:rsidP="00A10E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dxa"/>
            <w:shd w:val="clear" w:color="auto" w:fill="auto"/>
            <w:vAlign w:val="center"/>
          </w:tcPr>
          <w:p w:rsidR="00A435F2" w:rsidRPr="001C59F5" w:rsidRDefault="00A435F2" w:rsidP="00A10E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7D0D" w:rsidRPr="001C59F5" w:rsidRDefault="00397D0D" w:rsidP="00826E47">
      <w:pPr>
        <w:rPr>
          <w:rFonts w:ascii="Arial" w:hAnsi="Arial" w:cs="Arial"/>
          <w:sz w:val="18"/>
          <w:szCs w:val="18"/>
        </w:rPr>
      </w:pPr>
    </w:p>
    <w:p w:rsidR="0098009D" w:rsidRPr="001C59F5" w:rsidRDefault="001070C5" w:rsidP="001070C5">
      <w:pPr>
        <w:pStyle w:val="2"/>
        <w:rPr>
          <w:rFonts w:ascii="Arial" w:hAnsi="Arial" w:cs="Arial"/>
        </w:rPr>
      </w:pPr>
      <w:bookmarkStart w:id="65" w:name="_Toc279997938"/>
      <w:r w:rsidRPr="001C59F5">
        <w:rPr>
          <w:rFonts w:ascii="Arial" w:hAnsi="Arial" w:cs="Arial"/>
        </w:rPr>
        <w:t>OLAP</w:t>
      </w:r>
      <w:r w:rsidR="00711468" w:rsidRPr="001C59F5">
        <w:rPr>
          <w:rFonts w:ascii="Arial" w:hAnsi="Arial" w:cs="Arial"/>
        </w:rPr>
        <w:t xml:space="preserve"> </w:t>
      </w:r>
      <w:r w:rsidRPr="001C59F5">
        <w:rPr>
          <w:rFonts w:ascii="Arial" w:hAnsi="Arial" w:cs="Arial"/>
        </w:rPr>
        <w:t>Func</w:t>
      </w:r>
      <w:r w:rsidR="0098009D" w:rsidRPr="001C59F5">
        <w:rPr>
          <w:rFonts w:ascii="Arial" w:hAnsi="Arial" w:cs="Arial"/>
        </w:rPr>
        <w:t>tions</w:t>
      </w:r>
      <w:r w:rsidR="0039563D" w:rsidRPr="001C59F5">
        <w:rPr>
          <w:rFonts w:ascii="Arial" w:hAnsi="Arial" w:cs="Arial"/>
        </w:rPr>
        <w:t xml:space="preserve"> </w:t>
      </w:r>
      <w:r w:rsidR="0098009D" w:rsidRPr="001C59F5">
        <w:rPr>
          <w:rFonts w:ascii="Arial" w:hAnsi="Arial" w:cs="Arial"/>
        </w:rPr>
        <w:t>(</w:t>
      </w:r>
      <w:r w:rsidR="0098009D" w:rsidRPr="001C59F5">
        <w:rPr>
          <w:rFonts w:ascii="Arial" w:hAnsi="Arial" w:cs="Arial"/>
        </w:rPr>
        <w:t>分析函数</w:t>
      </w:r>
      <w:r w:rsidR="0098009D" w:rsidRPr="001C59F5">
        <w:rPr>
          <w:rFonts w:ascii="Arial" w:hAnsi="Arial" w:cs="Arial"/>
        </w:rPr>
        <w:t>)</w:t>
      </w:r>
      <w:bookmarkEnd w:id="65"/>
    </w:p>
    <w:p w:rsidR="005F2588" w:rsidRPr="001C59F5" w:rsidRDefault="005F2588" w:rsidP="00826E47">
      <w:pPr>
        <w:rPr>
          <w:rFonts w:ascii="Arial" w:hAnsi="Arial" w:cs="Arial"/>
          <w:sz w:val="20"/>
          <w:szCs w:val="20"/>
        </w:rPr>
      </w:pPr>
      <w:r w:rsidRPr="001C59F5">
        <w:rPr>
          <w:rFonts w:ascii="Arial" w:hAnsi="Arial" w:cs="Arial"/>
          <w:sz w:val="20"/>
          <w:szCs w:val="20"/>
        </w:rPr>
        <w:t>概述</w:t>
      </w:r>
      <w:r w:rsidRPr="001C59F5">
        <w:rPr>
          <w:rFonts w:ascii="Arial" w:hAnsi="Arial" w:cs="Arial"/>
          <w:sz w:val="20"/>
          <w:szCs w:val="20"/>
        </w:rPr>
        <w:t>:</w:t>
      </w:r>
      <w:r w:rsidR="0039563D" w:rsidRPr="001C59F5">
        <w:rPr>
          <w:rFonts w:ascii="Arial" w:hAnsi="Arial" w:cs="Arial"/>
          <w:sz w:val="20"/>
          <w:szCs w:val="20"/>
        </w:rPr>
        <w:t xml:space="preserve"> </w:t>
      </w:r>
      <w:r w:rsidR="00711468" w:rsidRPr="001C59F5">
        <w:rPr>
          <w:rFonts w:ascii="Arial" w:hAnsi="Arial" w:cs="Arial"/>
          <w:sz w:val="20"/>
          <w:szCs w:val="20"/>
        </w:rPr>
        <w:t>OLAP</w:t>
      </w:r>
      <w:r w:rsidR="007A072D" w:rsidRPr="001C59F5">
        <w:rPr>
          <w:rFonts w:ascii="Arial" w:hAnsi="Arial" w:cs="Arial"/>
          <w:sz w:val="20"/>
          <w:szCs w:val="20"/>
        </w:rPr>
        <w:t xml:space="preserve"> </w:t>
      </w:r>
      <w:r w:rsidR="00711468" w:rsidRPr="001C59F5">
        <w:rPr>
          <w:rFonts w:ascii="Arial" w:hAnsi="Arial" w:cs="Arial"/>
          <w:sz w:val="20"/>
          <w:szCs w:val="20"/>
        </w:rPr>
        <w:t>(Online Analytical Processing)</w:t>
      </w:r>
      <w:r w:rsidR="007A072D" w:rsidRPr="001C59F5">
        <w:rPr>
          <w:rFonts w:ascii="Arial" w:hAnsi="Arial" w:cs="Arial"/>
          <w:sz w:val="20"/>
          <w:szCs w:val="20"/>
        </w:rPr>
        <w:t xml:space="preserve"> </w:t>
      </w:r>
      <w:r w:rsidR="00AA225F" w:rsidRPr="001C59F5">
        <w:rPr>
          <w:rFonts w:ascii="Arial" w:hAnsi="Arial" w:cs="Arial"/>
          <w:sz w:val="20"/>
          <w:szCs w:val="20"/>
        </w:rPr>
        <w:t>函数用于计算基于组的某种聚合值，与聚合函数的不同之处是对于</w:t>
      </w:r>
      <w:r w:rsidRPr="001C59F5">
        <w:rPr>
          <w:rFonts w:ascii="Arial" w:hAnsi="Arial" w:cs="Arial"/>
          <w:sz w:val="20"/>
          <w:szCs w:val="20"/>
        </w:rPr>
        <w:t>每个组返回多行，而聚合函数对于每个组只返回一行。</w:t>
      </w:r>
      <w:r w:rsidR="00A16F7C" w:rsidRPr="001C59F5">
        <w:rPr>
          <w:rFonts w:ascii="Arial" w:hAnsi="Arial" w:cs="Arial"/>
          <w:sz w:val="20"/>
          <w:szCs w:val="20"/>
        </w:rPr>
        <w:t>语法</w:t>
      </w:r>
      <w:r w:rsidR="00A16F7C" w:rsidRPr="001C59F5">
        <w:rPr>
          <w:rFonts w:ascii="Arial" w:hAnsi="Arial" w:cs="Arial"/>
          <w:sz w:val="20"/>
          <w:szCs w:val="20"/>
        </w:rPr>
        <w:t>:</w:t>
      </w:r>
    </w:p>
    <w:p w:rsidR="00A16F7C" w:rsidRPr="001C59F5" w:rsidRDefault="009D1728" w:rsidP="00826E47">
      <w:pPr>
        <w:rPr>
          <w:rFonts w:ascii="Arial" w:hAnsi="Arial" w:cs="Aria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4869815" cy="3774440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A9" w:rsidRPr="001C59F5" w:rsidRDefault="002F7BA9" w:rsidP="00826E47">
      <w:pPr>
        <w:rPr>
          <w:rFonts w:ascii="Arial" w:hAnsi="Arial" w:cs="Arial"/>
          <w:sz w:val="18"/>
          <w:szCs w:val="18"/>
        </w:rPr>
      </w:pPr>
    </w:p>
    <w:tbl>
      <w:tblPr>
        <w:tblW w:w="8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2"/>
        <w:gridCol w:w="1563"/>
        <w:gridCol w:w="5352"/>
      </w:tblGrid>
      <w:tr w:rsidR="00067865" w:rsidRPr="001C59F5" w:rsidTr="0054246B">
        <w:tc>
          <w:tcPr>
            <w:tcW w:w="1522" w:type="dxa"/>
            <w:shd w:val="clear" w:color="auto" w:fill="DDD9C3"/>
            <w:vAlign w:val="center"/>
          </w:tcPr>
          <w:p w:rsidR="00656322" w:rsidRPr="001C59F5" w:rsidRDefault="008D7676" w:rsidP="00E43D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Keywords</w:t>
            </w:r>
          </w:p>
        </w:tc>
        <w:tc>
          <w:tcPr>
            <w:tcW w:w="1563" w:type="dxa"/>
            <w:shd w:val="clear" w:color="auto" w:fill="DDD9C3"/>
            <w:vAlign w:val="center"/>
          </w:tcPr>
          <w:p w:rsidR="00656322" w:rsidRPr="001C59F5" w:rsidRDefault="008D7676" w:rsidP="00E43D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Summary</w:t>
            </w:r>
          </w:p>
        </w:tc>
        <w:tc>
          <w:tcPr>
            <w:tcW w:w="5352" w:type="dxa"/>
            <w:shd w:val="clear" w:color="auto" w:fill="DDD9C3"/>
            <w:vAlign w:val="center"/>
          </w:tcPr>
          <w:p w:rsidR="00656322" w:rsidRPr="001C59F5" w:rsidRDefault="008D7676" w:rsidP="006563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Function</w:t>
            </w:r>
            <w:r w:rsidRPr="00820524">
              <w:rPr>
                <w:rFonts w:ascii="Arial" w:hAnsi="Arial" w:cs="Arial"/>
                <w:b/>
                <w:sz w:val="20"/>
                <w:szCs w:val="20"/>
              </w:rPr>
              <w:t xml:space="preserve"> Description</w:t>
            </w:r>
          </w:p>
        </w:tc>
      </w:tr>
      <w:tr w:rsidR="00067865" w:rsidRPr="001C59F5" w:rsidTr="00F45628">
        <w:tc>
          <w:tcPr>
            <w:tcW w:w="1522" w:type="dxa"/>
            <w:shd w:val="clear" w:color="auto" w:fill="auto"/>
            <w:vAlign w:val="center"/>
          </w:tcPr>
          <w:p w:rsidR="00656322" w:rsidRPr="001C59F5" w:rsidRDefault="00E15856" w:rsidP="00E43D12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656322" w:rsidRPr="001C59F5" w:rsidRDefault="00656322" w:rsidP="00C8190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sz w:val="20"/>
                <w:szCs w:val="20"/>
              </w:rPr>
              <w:t>关键字</w:t>
            </w:r>
            <w:r w:rsidR="00C129F3" w:rsidRPr="001C59F5">
              <w:rPr>
                <w:rFonts w:ascii="Arial" w:hAnsi="Arial" w:cs="Arial"/>
                <w:sz w:val="20"/>
                <w:szCs w:val="20"/>
              </w:rPr>
              <w:t>(</w:t>
            </w:r>
            <w:r w:rsidRPr="001C59F5">
              <w:rPr>
                <w:rFonts w:ascii="Arial" w:hAnsi="Arial" w:cs="Arial"/>
                <w:sz w:val="20"/>
                <w:szCs w:val="20"/>
              </w:rPr>
              <w:t>必选</w:t>
            </w:r>
            <w:r w:rsidR="00C129F3" w:rsidRPr="001C59F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352" w:type="dxa"/>
            <w:shd w:val="clear" w:color="auto" w:fill="auto"/>
            <w:vAlign w:val="center"/>
          </w:tcPr>
          <w:p w:rsidR="00656322" w:rsidRPr="001C59F5" w:rsidRDefault="00656322" w:rsidP="006563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用于区别聚合函数与分析函数</w:t>
            </w:r>
          </w:p>
        </w:tc>
      </w:tr>
      <w:tr w:rsidR="00067865" w:rsidRPr="001C59F5" w:rsidTr="00F45628">
        <w:tc>
          <w:tcPr>
            <w:tcW w:w="1522" w:type="dxa"/>
            <w:shd w:val="clear" w:color="auto" w:fill="auto"/>
            <w:vAlign w:val="center"/>
          </w:tcPr>
          <w:p w:rsidR="00E15856" w:rsidRPr="001C59F5" w:rsidRDefault="00E15856" w:rsidP="00E43D12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Partition By 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656322" w:rsidRPr="001C59F5" w:rsidRDefault="002312C2" w:rsidP="00C8190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sz w:val="20"/>
                <w:szCs w:val="20"/>
              </w:rPr>
              <w:t>分析</w:t>
            </w:r>
            <w:r w:rsidR="00656322" w:rsidRPr="001C59F5">
              <w:rPr>
                <w:rFonts w:ascii="Arial" w:hAnsi="Arial" w:cs="Arial"/>
                <w:sz w:val="20"/>
                <w:szCs w:val="20"/>
              </w:rPr>
              <w:t>函数应用</w:t>
            </w:r>
            <w:r w:rsidR="0036363C" w:rsidRPr="001C59F5">
              <w:rPr>
                <w:rFonts w:ascii="Arial" w:hAnsi="Arial" w:cs="Arial"/>
                <w:sz w:val="20"/>
                <w:szCs w:val="20"/>
              </w:rPr>
              <w:t>分区</w:t>
            </w:r>
            <w:r w:rsidR="00F80CD3" w:rsidRPr="001C59F5">
              <w:rPr>
                <w:rFonts w:ascii="Arial" w:hAnsi="Arial" w:cs="Arial"/>
                <w:sz w:val="20"/>
                <w:szCs w:val="20"/>
              </w:rPr>
              <w:t>(</w:t>
            </w:r>
            <w:r w:rsidR="00F80CD3" w:rsidRPr="001C59F5">
              <w:rPr>
                <w:rFonts w:ascii="Arial" w:hAnsi="Arial" w:cs="Arial"/>
                <w:sz w:val="20"/>
                <w:szCs w:val="20"/>
              </w:rPr>
              <w:t>可选</w:t>
            </w:r>
            <w:r w:rsidR="00F80CD3" w:rsidRPr="001C59F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352" w:type="dxa"/>
            <w:shd w:val="clear" w:color="auto" w:fill="auto"/>
            <w:vAlign w:val="center"/>
          </w:tcPr>
          <w:p w:rsidR="00A60385" w:rsidRPr="001C59F5" w:rsidRDefault="00656322" w:rsidP="00E15856">
            <w:pPr>
              <w:numPr>
                <w:ilvl w:val="0"/>
                <w:numId w:val="44"/>
              </w:num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若省略</w:t>
            </w:r>
            <w:r w:rsidR="0012779B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, </w:t>
            </w:r>
            <w:r w:rsidR="00596C75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默认</w:t>
            </w:r>
            <w:r w:rsidR="00021FAD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分析</w:t>
            </w:r>
            <w:r w:rsidR="00A60385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函数</w:t>
            </w:r>
            <w:r w:rsidR="00E15856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应用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范围</w:t>
            </w:r>
            <w:r w:rsidR="00E15856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:</w:t>
            </w:r>
          </w:p>
          <w:p w:rsidR="00467A78" w:rsidRPr="001C59F5" w:rsidRDefault="0054246B" w:rsidP="00684444">
            <w:pPr>
              <w:ind w:firstLineChars="196" w:firstLine="394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b/>
                <w:color w:val="FF0000"/>
                <w:kern w:val="0"/>
                <w:sz w:val="20"/>
                <w:szCs w:val="20"/>
              </w:rPr>
              <w:t>Range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Between Ubounded Preceding </w:t>
            </w:r>
          </w:p>
          <w:p w:rsidR="00656322" w:rsidRPr="001C59F5" w:rsidRDefault="00467A78" w:rsidP="00684444">
            <w:pPr>
              <w:ind w:firstLineChars="200" w:firstLine="40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</w:t>
            </w:r>
            <w:r w:rsidR="0054246B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nd Ubounded F</w:t>
            </w:r>
            <w:r w:rsidR="00E15856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ollowing</w:t>
            </w:r>
          </w:p>
          <w:p w:rsidR="00656322" w:rsidRPr="001C59F5" w:rsidRDefault="00656322" w:rsidP="00656322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、</w:t>
            </w:r>
            <w:r w:rsidR="00021FAD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分析</w:t>
            </w:r>
            <w:r w:rsidR="005E71EF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函数</w:t>
            </w:r>
            <w:r w:rsidR="001E44FD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在</w:t>
            </w:r>
            <w:r w:rsidR="00684444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新分区操作前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复位</w:t>
            </w:r>
          </w:p>
          <w:p w:rsidR="00656322" w:rsidRPr="001C59F5" w:rsidRDefault="00656322" w:rsidP="006563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、</w:t>
            </w:r>
            <w:r w:rsidR="00413AD1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功能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类似</w:t>
            </w:r>
            <w:r w:rsidR="00307B6C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Group B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</w:t>
            </w:r>
          </w:p>
        </w:tc>
      </w:tr>
      <w:tr w:rsidR="00067865" w:rsidRPr="001C59F5" w:rsidTr="00F45628">
        <w:tc>
          <w:tcPr>
            <w:tcW w:w="1522" w:type="dxa"/>
            <w:shd w:val="clear" w:color="auto" w:fill="auto"/>
            <w:vAlign w:val="center"/>
          </w:tcPr>
          <w:p w:rsidR="00E15856" w:rsidRPr="001C59F5" w:rsidRDefault="00E15856" w:rsidP="00E43D12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Order By</w:t>
            </w:r>
            <w:r w:rsidR="0012779B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12779B" w:rsidRPr="001C59F5" w:rsidRDefault="0012779B" w:rsidP="00E43D12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[A</w:t>
            </w:r>
            <w:r w:rsidR="0095366E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sc / D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esc] </w:t>
            </w:r>
          </w:p>
          <w:p w:rsidR="00E17AEF" w:rsidRPr="001C59F5" w:rsidRDefault="0012779B" w:rsidP="00E43D12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[N</w:t>
            </w:r>
            <w:r w:rsidR="0095366E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ulls </w:t>
            </w:r>
          </w:p>
          <w:p w:rsidR="0012779B" w:rsidRPr="001C59F5" w:rsidRDefault="0095366E" w:rsidP="00E43D12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</w:t>
            </w:r>
            <w:r w:rsidR="00067865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irst</w:t>
            </w:r>
            <w:r w:rsidR="0019144F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/</w:t>
            </w:r>
            <w:r w:rsidR="0019144F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L</w:t>
            </w:r>
            <w:r w:rsidR="0012779B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ast]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F80CD3" w:rsidRPr="001C59F5" w:rsidRDefault="002312C2" w:rsidP="00C8190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sz w:val="20"/>
                <w:szCs w:val="20"/>
              </w:rPr>
              <w:t>分析</w:t>
            </w:r>
            <w:r w:rsidR="00656322" w:rsidRPr="001C59F5">
              <w:rPr>
                <w:rFonts w:ascii="Arial" w:hAnsi="Arial" w:cs="Arial"/>
                <w:sz w:val="20"/>
                <w:szCs w:val="20"/>
              </w:rPr>
              <w:t>函数应用顺序</w:t>
            </w:r>
            <w:r w:rsidR="00F80CD3" w:rsidRPr="001C59F5">
              <w:rPr>
                <w:rFonts w:ascii="Arial" w:hAnsi="Arial" w:cs="Arial"/>
                <w:sz w:val="20"/>
                <w:szCs w:val="20"/>
              </w:rPr>
              <w:t>(</w:t>
            </w:r>
            <w:r w:rsidR="00F80CD3" w:rsidRPr="001C59F5">
              <w:rPr>
                <w:rFonts w:ascii="Arial" w:hAnsi="Arial" w:cs="Arial"/>
                <w:sz w:val="20"/>
                <w:szCs w:val="20"/>
              </w:rPr>
              <w:t>可选</w:t>
            </w:r>
            <w:r w:rsidR="00171351" w:rsidRPr="001C59F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45628" w:rsidRPr="001C59F5">
              <w:rPr>
                <w:rFonts w:ascii="Arial" w:hAnsi="Arial" w:cs="Arial"/>
                <w:sz w:val="20"/>
                <w:szCs w:val="20"/>
              </w:rPr>
              <w:t>影响开窗</w:t>
            </w:r>
            <w:r w:rsidR="002C6D14" w:rsidRPr="001C59F5">
              <w:rPr>
                <w:rFonts w:ascii="Arial" w:hAnsi="Arial" w:cs="Arial"/>
                <w:sz w:val="20"/>
                <w:szCs w:val="20"/>
              </w:rPr>
              <w:t>函数应用</w:t>
            </w:r>
            <w:r w:rsidR="00D97E5D" w:rsidRPr="001C59F5">
              <w:rPr>
                <w:rFonts w:ascii="Arial" w:hAnsi="Arial" w:cs="Arial"/>
                <w:sz w:val="20"/>
                <w:szCs w:val="20"/>
              </w:rPr>
              <w:t>范围</w:t>
            </w:r>
            <w:r w:rsidR="00F80CD3" w:rsidRPr="001C59F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352" w:type="dxa"/>
            <w:shd w:val="clear" w:color="auto" w:fill="auto"/>
            <w:vAlign w:val="center"/>
          </w:tcPr>
          <w:p w:rsidR="0089225D" w:rsidRPr="001C59F5" w:rsidRDefault="00E15856" w:rsidP="0089225D">
            <w:pPr>
              <w:numPr>
                <w:ilvl w:val="0"/>
                <w:numId w:val="45"/>
              </w:num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若省略</w:t>
            </w:r>
            <w:r w:rsidR="0012779B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, </w:t>
            </w:r>
            <w:r w:rsidR="00596C75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默认</w:t>
            </w:r>
            <w:r w:rsidR="00021FAD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分析</w:t>
            </w:r>
            <w:r w:rsidR="00A60385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函数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应用范围</w:t>
            </w:r>
            <w:r w:rsidR="0089225D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:</w:t>
            </w:r>
            <w:r w:rsidR="00A60385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每个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分区中</w:t>
            </w:r>
          </w:p>
          <w:p w:rsidR="005D090D" w:rsidRPr="001C59F5" w:rsidRDefault="005D090D" w:rsidP="00C520C4">
            <w:pPr>
              <w:ind w:firstLineChars="200" w:firstLine="402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b/>
                <w:color w:val="FF0000"/>
                <w:kern w:val="0"/>
                <w:sz w:val="20"/>
                <w:szCs w:val="20"/>
              </w:rPr>
              <w:t>Range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Between Ubounded Preceding </w:t>
            </w:r>
          </w:p>
          <w:p w:rsidR="005D090D" w:rsidRPr="001C59F5" w:rsidRDefault="005D090D" w:rsidP="005D090D">
            <w:pPr>
              <w:ind w:firstLineChars="200" w:firstLine="40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And Ubounded Following</w:t>
            </w:r>
          </w:p>
          <w:p w:rsidR="005D090D" w:rsidRPr="001C59F5" w:rsidRDefault="0012779B" w:rsidP="00A60385">
            <w:pPr>
              <w:numPr>
                <w:ilvl w:val="0"/>
                <w:numId w:val="45"/>
              </w:num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若不指定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Range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或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</w:t>
            </w:r>
            <w:r w:rsidR="00F801C3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</w:t>
            </w:r>
            <w:r w:rsidR="00596C75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，默认</w:t>
            </w:r>
            <w:r w:rsidR="00021FAD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分析</w:t>
            </w:r>
            <w:r w:rsidR="00E15856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函数</w:t>
            </w:r>
            <w:r w:rsidR="00A60385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应用范围</w:t>
            </w:r>
            <w:r w:rsidR="005D090D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:</w:t>
            </w:r>
          </w:p>
          <w:p w:rsidR="00EE1F5F" w:rsidRPr="001C59F5" w:rsidRDefault="00EE1F5F" w:rsidP="00EE1F5F">
            <w:pPr>
              <w:ind w:firstLineChars="200" w:firstLine="40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每个分区中</w:t>
            </w:r>
            <w:r w:rsidRPr="001C59F5">
              <w:rPr>
                <w:rFonts w:ascii="Arial" w:hAnsi="Arial" w:cs="Arial"/>
                <w:b/>
                <w:color w:val="FF0000"/>
                <w:kern w:val="0"/>
                <w:sz w:val="20"/>
                <w:szCs w:val="20"/>
              </w:rPr>
              <w:t>Range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Between Ubounded Preceding </w:t>
            </w:r>
          </w:p>
          <w:p w:rsidR="00EE1F5F" w:rsidRPr="001C59F5" w:rsidRDefault="00EE1F5F" w:rsidP="00EE1F5F">
            <w:pPr>
              <w:ind w:firstLineChars="200" w:firstLine="40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And Current Row</w:t>
            </w:r>
            <w:r w:rsidR="00F16CEF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(</w:t>
            </w:r>
            <w:r w:rsidR="00254E62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包含与</w:t>
            </w:r>
            <w:r w:rsidR="00F16CEF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当前</w:t>
            </w:r>
            <w:r w:rsidR="00F16CEF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Range</w:t>
            </w:r>
            <w:r w:rsidR="00F16CEF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值相等的多行数据</w:t>
            </w:r>
            <w:r w:rsidR="00F16CEF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067865" w:rsidRPr="001C59F5" w:rsidTr="00F45628">
        <w:tc>
          <w:tcPr>
            <w:tcW w:w="1522" w:type="dxa"/>
            <w:shd w:val="clear" w:color="auto" w:fill="auto"/>
            <w:vAlign w:val="center"/>
          </w:tcPr>
          <w:p w:rsidR="00656322" w:rsidRPr="001C59F5" w:rsidRDefault="00811899" w:rsidP="00811899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Windowing </w:t>
            </w:r>
            <w:r w:rsidR="00656322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Clause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656322" w:rsidRPr="001C59F5" w:rsidRDefault="002312C2" w:rsidP="000C5126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sz w:val="20"/>
                <w:szCs w:val="20"/>
              </w:rPr>
              <w:t>分析</w:t>
            </w:r>
            <w:r w:rsidR="00EE1F5F" w:rsidRPr="001C59F5">
              <w:rPr>
                <w:rFonts w:ascii="Arial" w:hAnsi="Arial" w:cs="Arial"/>
                <w:sz w:val="20"/>
                <w:szCs w:val="20"/>
              </w:rPr>
              <w:t>函数应用范围</w:t>
            </w:r>
            <w:r w:rsidR="00B8408B" w:rsidRPr="001C59F5">
              <w:rPr>
                <w:rFonts w:ascii="Arial" w:hAnsi="Arial" w:cs="Arial"/>
                <w:sz w:val="20"/>
                <w:szCs w:val="20"/>
              </w:rPr>
              <w:t>(</w:t>
            </w:r>
            <w:r w:rsidR="00B8408B" w:rsidRPr="001C59F5">
              <w:rPr>
                <w:rFonts w:ascii="Arial" w:hAnsi="Arial" w:cs="Arial"/>
                <w:sz w:val="20"/>
                <w:szCs w:val="20"/>
              </w:rPr>
              <w:t>可选</w:t>
            </w:r>
            <w:r w:rsidR="00B8408B" w:rsidRPr="001C59F5">
              <w:rPr>
                <w:rFonts w:ascii="Arial" w:hAnsi="Arial" w:cs="Arial"/>
                <w:sz w:val="20"/>
                <w:szCs w:val="20"/>
              </w:rPr>
              <w:t>)</w:t>
            </w:r>
            <w:r w:rsidR="00906A04" w:rsidRPr="001C59F5">
              <w:rPr>
                <w:rFonts w:ascii="Arial" w:hAnsi="Arial" w:cs="Arial"/>
                <w:sz w:val="20"/>
                <w:szCs w:val="20"/>
              </w:rPr>
              <w:t>,</w:t>
            </w:r>
            <w:r w:rsidR="000C5126" w:rsidRPr="001C59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5126" w:rsidRPr="001C59F5">
              <w:rPr>
                <w:rFonts w:ascii="Arial" w:hAnsi="Arial" w:cs="Arial"/>
                <w:sz w:val="20"/>
                <w:szCs w:val="20"/>
              </w:rPr>
              <w:t>分为</w:t>
            </w:r>
            <w:r w:rsidR="000C5126" w:rsidRPr="001C59F5">
              <w:rPr>
                <w:rFonts w:ascii="Arial" w:hAnsi="Arial" w:cs="Arial"/>
                <w:sz w:val="20"/>
                <w:szCs w:val="20"/>
              </w:rPr>
              <w:t>Range / Rows</w:t>
            </w:r>
            <w:r w:rsidR="00906A04" w:rsidRPr="001C59F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352" w:type="dxa"/>
            <w:shd w:val="clear" w:color="auto" w:fill="auto"/>
            <w:vAlign w:val="center"/>
          </w:tcPr>
          <w:p w:rsidR="00656322" w:rsidRPr="001C59F5" w:rsidRDefault="00EE1F5F" w:rsidP="009C7ABE">
            <w:pPr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sz w:val="20"/>
                <w:szCs w:val="20"/>
              </w:rPr>
              <w:t>按照</w:t>
            </w:r>
            <w:r w:rsidR="00A63E61" w:rsidRPr="001C59F5">
              <w:rPr>
                <w:rFonts w:ascii="Arial" w:hAnsi="Arial" w:cs="Arial"/>
                <w:sz w:val="20"/>
                <w:szCs w:val="20"/>
              </w:rPr>
              <w:t>分区</w:t>
            </w:r>
            <w:r w:rsidR="000C5126" w:rsidRPr="001C59F5">
              <w:rPr>
                <w:rFonts w:ascii="Arial" w:hAnsi="Arial" w:cs="Arial"/>
                <w:sz w:val="20"/>
                <w:szCs w:val="20"/>
              </w:rPr>
              <w:t>(</w:t>
            </w:r>
            <w:r w:rsidR="000C5126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Partition By</w:t>
            </w:r>
            <w:r w:rsidR="000C5126" w:rsidRPr="001C59F5">
              <w:rPr>
                <w:rFonts w:ascii="Arial" w:hAnsi="Arial" w:cs="Arial"/>
                <w:sz w:val="20"/>
                <w:szCs w:val="20"/>
              </w:rPr>
              <w:t>)</w:t>
            </w:r>
            <w:r w:rsidR="00A63E61" w:rsidRPr="001C59F5">
              <w:rPr>
                <w:rFonts w:ascii="Arial" w:hAnsi="Arial" w:cs="Arial"/>
                <w:sz w:val="20"/>
                <w:szCs w:val="20"/>
              </w:rPr>
              <w:t>、顺序</w:t>
            </w:r>
            <w:r w:rsidR="000C5126" w:rsidRPr="001C59F5">
              <w:rPr>
                <w:rFonts w:ascii="Arial" w:hAnsi="Arial" w:cs="Arial"/>
                <w:sz w:val="20"/>
                <w:szCs w:val="20"/>
              </w:rPr>
              <w:t>(</w:t>
            </w:r>
            <w:r w:rsidR="000C5126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Order By</w:t>
            </w:r>
            <w:r w:rsidR="000C5126" w:rsidRPr="001C59F5">
              <w:rPr>
                <w:rFonts w:ascii="Arial" w:hAnsi="Arial" w:cs="Arial"/>
                <w:sz w:val="20"/>
                <w:szCs w:val="20"/>
              </w:rPr>
              <w:t>)</w:t>
            </w:r>
            <w:r w:rsidR="00A63E61" w:rsidRPr="001C59F5">
              <w:rPr>
                <w:rFonts w:ascii="Arial" w:hAnsi="Arial" w:cs="Arial"/>
                <w:sz w:val="20"/>
                <w:szCs w:val="20"/>
              </w:rPr>
              <w:t>和</w:t>
            </w:r>
            <w:r w:rsidR="00021FAD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分析</w:t>
            </w:r>
            <w:r w:rsidR="00A63E61" w:rsidRPr="001C59F5">
              <w:rPr>
                <w:rFonts w:ascii="Arial" w:hAnsi="Arial" w:cs="Arial"/>
                <w:sz w:val="20"/>
                <w:szCs w:val="20"/>
              </w:rPr>
              <w:t>语句</w:t>
            </w:r>
            <w:r w:rsidR="000C5126" w:rsidRPr="001C59F5">
              <w:rPr>
                <w:rFonts w:ascii="Arial" w:hAnsi="Arial" w:cs="Arial"/>
                <w:sz w:val="20"/>
                <w:szCs w:val="20"/>
              </w:rPr>
              <w:t>(Range / Rows)</w:t>
            </w:r>
            <w:r w:rsidR="00A63E61" w:rsidRPr="001C59F5">
              <w:rPr>
                <w:rFonts w:ascii="Arial" w:hAnsi="Arial" w:cs="Arial"/>
                <w:sz w:val="20"/>
                <w:szCs w:val="20"/>
              </w:rPr>
              <w:t>，定义</w:t>
            </w:r>
            <w:r w:rsidR="00021FAD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分析</w:t>
            </w:r>
            <w:r w:rsidR="00A63E61" w:rsidRPr="001C59F5">
              <w:rPr>
                <w:rFonts w:ascii="Arial" w:hAnsi="Arial" w:cs="Arial"/>
                <w:sz w:val="20"/>
                <w:szCs w:val="20"/>
              </w:rPr>
              <w:t>函数应用范围</w:t>
            </w:r>
          </w:p>
          <w:p w:rsidR="00F801C3" w:rsidRPr="001C59F5" w:rsidRDefault="00002AED" w:rsidP="001729BF">
            <w:pPr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Range</w:t>
            </w:r>
            <w:r w:rsidR="00D360DA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仅</w:t>
            </w:r>
            <w:r w:rsidR="00BF1AEC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适用</w:t>
            </w:r>
            <w:r w:rsidR="009C7ABE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于</w:t>
            </w:r>
            <w:r w:rsidR="009C7ABE" w:rsidRPr="00C90288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数字</w:t>
            </w:r>
            <w:r w:rsidR="00C90288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或</w:t>
            </w:r>
            <w:r w:rsidR="009C7ABE" w:rsidRPr="00C90288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日期字段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(</w:t>
            </w:r>
            <w:r w:rsidR="0012676D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即</w:t>
            </w:r>
            <w:r w:rsidR="009C7ABE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可进行加减的字段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  <w:r w:rsidR="001729BF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,</w:t>
            </w:r>
            <w:r w:rsidR="00A25A1B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="001729BF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相同</w:t>
            </w:r>
            <w:r w:rsidR="001729BF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Range</w:t>
            </w:r>
            <w:r w:rsidR="001729BF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包含多行</w:t>
            </w:r>
          </w:p>
          <w:p w:rsidR="001E44FD" w:rsidRPr="001C59F5" w:rsidRDefault="00F801C3" w:rsidP="001E44FD">
            <w:pPr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sz w:val="20"/>
                <w:szCs w:val="20"/>
              </w:rPr>
              <w:t>Rows</w:t>
            </w:r>
            <w:r w:rsidRPr="001C59F5">
              <w:rPr>
                <w:rFonts w:ascii="Arial" w:hAnsi="Arial" w:cs="Arial"/>
                <w:sz w:val="20"/>
                <w:szCs w:val="20"/>
              </w:rPr>
              <w:t>可</w:t>
            </w:r>
            <w:r w:rsidR="00364D42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用于多种字段类型</w:t>
            </w:r>
            <w:r w:rsidR="00C527BD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,</w:t>
            </w:r>
            <w:r w:rsidR="0042586D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="00C527BD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可为</w:t>
            </w:r>
            <w:r w:rsidR="00364D42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多列</w:t>
            </w:r>
            <w:r w:rsidR="00364D42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,</w:t>
            </w:r>
            <w:r w:rsidR="0042586D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物理行序</w:t>
            </w:r>
          </w:p>
        </w:tc>
      </w:tr>
      <w:tr w:rsidR="0049314E" w:rsidRPr="001C59F5" w:rsidTr="003B15C1">
        <w:tc>
          <w:tcPr>
            <w:tcW w:w="8437" w:type="dxa"/>
            <w:gridSpan w:val="3"/>
            <w:shd w:val="clear" w:color="auto" w:fill="auto"/>
            <w:vAlign w:val="center"/>
          </w:tcPr>
          <w:p w:rsidR="0049314E" w:rsidRDefault="0049314E" w:rsidP="0049314E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1C59F5">
              <w:rPr>
                <w:rFonts w:ascii="Arial" w:hAnsi="Arial" w:cs="Arial"/>
                <w:sz w:val="20"/>
                <w:szCs w:val="20"/>
              </w:rPr>
              <w:t>例子</w:t>
            </w:r>
            <w:r w:rsidR="00A874D4" w:rsidRPr="001C59F5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A874D4" w:rsidRPr="001C59F5">
              <w:rPr>
                <w:rFonts w:ascii="Arial" w:hAnsi="Arial" w:cs="Arial"/>
                <w:sz w:val="20"/>
                <w:szCs w:val="20"/>
              </w:rPr>
              <w:t>得到本年、</w:t>
            </w:r>
            <w:r w:rsidR="00530F3C" w:rsidRPr="001C59F5">
              <w:rPr>
                <w:rFonts w:ascii="Arial" w:hAnsi="Arial" w:cs="Arial"/>
                <w:sz w:val="20"/>
                <w:szCs w:val="20"/>
              </w:rPr>
              <w:t>明</w:t>
            </w:r>
            <w:r w:rsidR="00A874D4" w:rsidRPr="001C59F5">
              <w:rPr>
                <w:rFonts w:ascii="Arial" w:hAnsi="Arial" w:cs="Arial"/>
                <w:sz w:val="20"/>
                <w:szCs w:val="20"/>
              </w:rPr>
              <w:t>年、</w:t>
            </w:r>
            <w:r w:rsidR="00530F3C" w:rsidRPr="001C59F5">
              <w:rPr>
                <w:rFonts w:ascii="Arial" w:hAnsi="Arial" w:cs="Arial"/>
                <w:sz w:val="20"/>
                <w:szCs w:val="20"/>
              </w:rPr>
              <w:t>后</w:t>
            </w:r>
            <w:r w:rsidR="00A874D4" w:rsidRPr="001C59F5">
              <w:rPr>
                <w:rFonts w:ascii="Arial" w:hAnsi="Arial" w:cs="Arial"/>
                <w:sz w:val="20"/>
                <w:szCs w:val="20"/>
              </w:rPr>
              <w:t>年</w:t>
            </w:r>
            <w:r w:rsidR="00A2626B" w:rsidRPr="001C59F5">
              <w:rPr>
                <w:rFonts w:ascii="Arial" w:hAnsi="Arial" w:cs="Arial"/>
                <w:sz w:val="20"/>
                <w:szCs w:val="20"/>
              </w:rPr>
              <w:t>对应</w:t>
            </w:r>
            <w:r w:rsidR="00847AEB" w:rsidRPr="001C59F5">
              <w:rPr>
                <w:rFonts w:ascii="Arial" w:hAnsi="Arial" w:cs="Arial"/>
                <w:sz w:val="20"/>
                <w:szCs w:val="20"/>
              </w:rPr>
              <w:t>的</w:t>
            </w:r>
            <w:r w:rsidR="00A874D4" w:rsidRPr="001C59F5">
              <w:rPr>
                <w:rFonts w:ascii="Arial" w:hAnsi="Arial" w:cs="Arial"/>
                <w:sz w:val="20"/>
                <w:szCs w:val="20"/>
              </w:rPr>
              <w:t>指标值</w:t>
            </w:r>
          </w:p>
          <w:p w:rsidR="002F3941" w:rsidRPr="001C59F5" w:rsidRDefault="002F3941" w:rsidP="002F3941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sz w:val="20"/>
                <w:szCs w:val="20"/>
              </w:rPr>
              <w:t>select year, idx, val,</w:t>
            </w:r>
          </w:p>
          <w:p w:rsidR="002F3941" w:rsidRPr="001C59F5" w:rsidRDefault="002F3941" w:rsidP="002F3941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sz w:val="20"/>
                <w:szCs w:val="20"/>
              </w:rPr>
              <w:t>min(year) over (partition by idx order by year nulls last range between 1 following and 1 following) as next1year,</w:t>
            </w:r>
          </w:p>
          <w:p w:rsidR="002F3941" w:rsidRPr="001C59F5" w:rsidRDefault="002F3941" w:rsidP="002F3941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sz w:val="20"/>
                <w:szCs w:val="20"/>
              </w:rPr>
              <w:t>min(val) over (partition by idx order by year nulls last range between 1 following and 1 following) as next1val,</w:t>
            </w:r>
          </w:p>
          <w:p w:rsidR="002F3941" w:rsidRPr="001C59F5" w:rsidRDefault="002F3941" w:rsidP="002F3941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sz w:val="20"/>
                <w:szCs w:val="20"/>
              </w:rPr>
              <w:t>min(year) over (partition by idx order by year nulls last range between 2 following and 2 following) as next2year,</w:t>
            </w:r>
          </w:p>
          <w:p w:rsidR="002F3941" w:rsidRPr="001C59F5" w:rsidRDefault="002F3941" w:rsidP="002F3941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sz w:val="20"/>
                <w:szCs w:val="20"/>
              </w:rPr>
              <w:t>min(val) over (partition by idx order by year nulls last range between 2 following and 2 following) as next2val,</w:t>
            </w:r>
          </w:p>
          <w:p w:rsidR="002F3941" w:rsidRPr="001C59F5" w:rsidRDefault="002F3941" w:rsidP="002F3941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sz w:val="20"/>
                <w:szCs w:val="20"/>
              </w:rPr>
              <w:t>min(year) over (partition by idx order by year nulls last range between 3 following and 3 following) as next3year,</w:t>
            </w:r>
          </w:p>
          <w:p w:rsidR="002F3941" w:rsidRPr="001C59F5" w:rsidRDefault="002F3941" w:rsidP="002F3941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sz w:val="20"/>
                <w:szCs w:val="20"/>
              </w:rPr>
              <w:t>min(val) over (partition by idx order by year nulls last range between 3 following and 3 following) as next3val</w:t>
            </w:r>
          </w:p>
          <w:p w:rsidR="002F3941" w:rsidRPr="001C59F5" w:rsidRDefault="002F3941" w:rsidP="002F3941">
            <w:pPr>
              <w:rPr>
                <w:rFonts w:ascii="Arial" w:hAnsi="Arial" w:cs="Arial"/>
                <w:sz w:val="20"/>
                <w:szCs w:val="20"/>
              </w:rPr>
            </w:pPr>
          </w:p>
          <w:p w:rsidR="002F3941" w:rsidRPr="001C59F5" w:rsidRDefault="002F3941" w:rsidP="002F3941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sz w:val="20"/>
                <w:szCs w:val="20"/>
              </w:rPr>
              <w:t>from table(values</w:t>
            </w:r>
          </w:p>
          <w:p w:rsidR="002F3941" w:rsidRPr="001C59F5" w:rsidRDefault="002F3941" w:rsidP="002F3941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sz w:val="20"/>
                <w:szCs w:val="20"/>
              </w:rPr>
              <w:tab/>
              <w:t>(2001, '[1]', 1), (2001, '[2]', 1), (2001, '[3]', 1),</w:t>
            </w:r>
          </w:p>
          <w:p w:rsidR="002F3941" w:rsidRPr="001C59F5" w:rsidRDefault="002F3941" w:rsidP="002F3941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sz w:val="20"/>
                <w:szCs w:val="20"/>
              </w:rPr>
              <w:tab/>
              <w:t xml:space="preserve">(2002, '[1]', 2), (2002, '[2]', 2), </w:t>
            </w:r>
          </w:p>
          <w:p w:rsidR="002F3941" w:rsidRPr="001C59F5" w:rsidRDefault="002F3941" w:rsidP="002F3941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sz w:val="20"/>
                <w:szCs w:val="20"/>
              </w:rPr>
              <w:tab/>
              <w:t>(2003, '[1]', 3), (2003, '[3]', 3),</w:t>
            </w:r>
          </w:p>
          <w:p w:rsidR="002F3941" w:rsidRPr="001C59F5" w:rsidRDefault="002F3941" w:rsidP="002F3941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sz w:val="20"/>
                <w:szCs w:val="20"/>
              </w:rPr>
              <w:tab/>
              <w:t xml:space="preserve">(2004, '[1]', 4), (2004, '[2]', 4)                      </w:t>
            </w:r>
          </w:p>
          <w:p w:rsidR="0049314E" w:rsidRPr="001C59F5" w:rsidRDefault="002F3941" w:rsidP="002F3941">
            <w:pPr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sz w:val="20"/>
                <w:szCs w:val="20"/>
              </w:rPr>
              <w:t>)</w:t>
            </w:r>
            <w:r w:rsidR="00CF38FA" w:rsidRPr="001C59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C59F5">
              <w:rPr>
                <w:rFonts w:ascii="Arial" w:hAnsi="Arial" w:cs="Arial"/>
                <w:sz w:val="20"/>
                <w:szCs w:val="20"/>
              </w:rPr>
              <w:t>as t(year, idx, val)</w:t>
            </w:r>
          </w:p>
        </w:tc>
      </w:tr>
    </w:tbl>
    <w:p w:rsidR="0083785D" w:rsidRDefault="0083785D" w:rsidP="00826E47">
      <w:pPr>
        <w:rPr>
          <w:rFonts w:ascii="Arial" w:hAnsi="Arial" w:cs="Arial" w:hint="eastAsia"/>
          <w:sz w:val="18"/>
          <w:szCs w:val="18"/>
        </w:rPr>
      </w:pPr>
    </w:p>
    <w:p w:rsidR="00452675" w:rsidRPr="00452675" w:rsidRDefault="00481296" w:rsidP="00452675">
      <w:pPr>
        <w:pStyle w:val="3"/>
        <w:rPr>
          <w:rFonts w:ascii="Arial" w:hAnsi="Arial" w:cs="Arial"/>
        </w:rPr>
      </w:pPr>
      <w:bookmarkStart w:id="66" w:name="_Toc279997939"/>
      <w:r>
        <w:rPr>
          <w:rFonts w:ascii="Arial" w:hAnsi="Arial" w:cs="Arial" w:hint="eastAsia"/>
        </w:rPr>
        <w:t>Main Olap Funcation Summary</w:t>
      </w:r>
      <w:r w:rsidR="0003764E">
        <w:rPr>
          <w:rFonts w:ascii="Arial" w:hAnsi="Arial" w:cs="Arial" w:hint="eastAsia"/>
        </w:rPr>
        <w:t>(</w:t>
      </w:r>
      <w:r w:rsidR="0003764E">
        <w:rPr>
          <w:rFonts w:ascii="Arial" w:hAnsi="Arial" w:cs="Arial" w:hint="eastAsia"/>
        </w:rPr>
        <w:t>主要</w:t>
      </w:r>
      <w:r w:rsidR="005C47EC">
        <w:rPr>
          <w:rFonts w:ascii="Arial" w:hAnsi="Arial" w:cs="Arial" w:hint="eastAsia"/>
        </w:rPr>
        <w:t>O</w:t>
      </w:r>
      <w:r w:rsidR="0003764E">
        <w:rPr>
          <w:rFonts w:ascii="Arial" w:hAnsi="Arial" w:cs="Arial" w:hint="eastAsia"/>
        </w:rPr>
        <w:t>lap</w:t>
      </w:r>
      <w:r w:rsidR="0003764E">
        <w:rPr>
          <w:rFonts w:ascii="Arial" w:hAnsi="Arial" w:cs="Arial" w:hint="eastAsia"/>
        </w:rPr>
        <w:t>函数概要</w:t>
      </w:r>
      <w:r w:rsidR="0003764E">
        <w:rPr>
          <w:rFonts w:ascii="Arial" w:hAnsi="Arial" w:cs="Arial" w:hint="eastAsia"/>
        </w:rPr>
        <w:t>)</w:t>
      </w:r>
      <w:bookmarkEnd w:id="66"/>
    </w:p>
    <w:tbl>
      <w:tblPr>
        <w:tblW w:w="8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2570"/>
        <w:gridCol w:w="4199"/>
      </w:tblGrid>
      <w:tr w:rsidR="003D68AE" w:rsidRPr="001C59F5" w:rsidTr="00AF2040">
        <w:tc>
          <w:tcPr>
            <w:tcW w:w="1668" w:type="dxa"/>
            <w:shd w:val="clear" w:color="auto" w:fill="DDD9C3"/>
            <w:vAlign w:val="center"/>
          </w:tcPr>
          <w:p w:rsidR="003D68AE" w:rsidRPr="001C59F5" w:rsidRDefault="00AF2040" w:rsidP="00F62C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OLAP Function</w:t>
            </w:r>
          </w:p>
        </w:tc>
        <w:tc>
          <w:tcPr>
            <w:tcW w:w="2570" w:type="dxa"/>
            <w:shd w:val="clear" w:color="auto" w:fill="DDD9C3"/>
            <w:vAlign w:val="center"/>
          </w:tcPr>
          <w:p w:rsidR="003D68AE" w:rsidRPr="001C59F5" w:rsidRDefault="00AF2040" w:rsidP="00F62C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0524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4199" w:type="dxa"/>
            <w:shd w:val="clear" w:color="auto" w:fill="DDD9C3"/>
            <w:vAlign w:val="center"/>
          </w:tcPr>
          <w:p w:rsidR="003D68AE" w:rsidRPr="001C59F5" w:rsidRDefault="00AF2040" w:rsidP="00F62C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Example</w:t>
            </w:r>
          </w:p>
        </w:tc>
      </w:tr>
      <w:tr w:rsidR="003D68AE" w:rsidRPr="001C59F5" w:rsidTr="00AF2040">
        <w:tc>
          <w:tcPr>
            <w:tcW w:w="1668" w:type="dxa"/>
            <w:shd w:val="clear" w:color="auto" w:fill="auto"/>
            <w:vAlign w:val="center"/>
          </w:tcPr>
          <w:p w:rsidR="003D68AE" w:rsidRPr="001C59F5" w:rsidRDefault="003D68AE" w:rsidP="00F62CCE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AVG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3D68AE" w:rsidRPr="001C59F5" w:rsidRDefault="00FD27C8" w:rsidP="0015228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返回</w:t>
            </w:r>
            <w:r w:rsidR="00212B70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查询</w:t>
            </w:r>
            <w:r w:rsidR="00B85686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范围</w:t>
            </w:r>
            <w:r w:rsidR="00320563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内</w:t>
            </w:r>
            <w:r w:rsidRPr="001C59F5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非</w:t>
            </w:r>
            <w:r w:rsidR="00152286" w:rsidRPr="001C59F5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NULL</w:t>
            </w:r>
            <w:r w:rsidR="00320563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表达式的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平均值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等同于</w:t>
            </w:r>
            <w:r w:rsidR="00F349BB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SUM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()</w:t>
            </w:r>
            <w:r w:rsidR="00FB3907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/</w:t>
            </w:r>
            <w:r w:rsidR="00F349BB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COUNT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())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3D68AE" w:rsidRPr="001C59F5" w:rsidRDefault="00F1564A" w:rsidP="00F62CCE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name, dept, salary,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avg(salary) over (partition by dept order by salary) as avg_salary,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avg(salary) over (partition by dept) as total_avg_salary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from leo.staff</w:t>
            </w:r>
          </w:p>
        </w:tc>
      </w:tr>
      <w:tr w:rsidR="00320563" w:rsidRPr="001C59F5" w:rsidTr="00AF2040">
        <w:tc>
          <w:tcPr>
            <w:tcW w:w="1668" w:type="dxa"/>
            <w:shd w:val="clear" w:color="auto" w:fill="auto"/>
            <w:vAlign w:val="center"/>
          </w:tcPr>
          <w:p w:rsidR="00320563" w:rsidRPr="001C59F5" w:rsidRDefault="00320563" w:rsidP="00F62CCE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COUNT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320563" w:rsidRPr="001C59F5" w:rsidRDefault="00B87266" w:rsidP="00F62CCE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返回</w:t>
            </w:r>
            <w:r w:rsidR="00212B70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查询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范围内</w:t>
            </w:r>
            <w:r w:rsidRPr="001C59F5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非</w:t>
            </w:r>
            <w:r w:rsidR="00152286" w:rsidRPr="001C59F5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NULL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表达式的计数值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可使用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DISTINCT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来去除范围内完全相同的数据出现的行数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320563" w:rsidRPr="001C59F5" w:rsidRDefault="00A04A87" w:rsidP="00F62CCE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name, dept, salary,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count(name) over (partition by dept order by salary) as num,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count(name) over (partition by dept) as cnt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from leo.staff</w:t>
            </w:r>
            <w:r w:rsidRPr="001C59F5">
              <w:rPr>
                <w:rFonts w:ascii="Arial" w:hAnsi="Arial" w:cs="Arial"/>
                <w:color w:val="0000F0"/>
                <w:kern w:val="0"/>
                <w:sz w:val="18"/>
                <w:szCs w:val="18"/>
              </w:rPr>
              <w:br/>
            </w:r>
          </w:p>
        </w:tc>
      </w:tr>
      <w:tr w:rsidR="00341DCB" w:rsidRPr="001C59F5" w:rsidTr="00AF2040">
        <w:tc>
          <w:tcPr>
            <w:tcW w:w="1668" w:type="dxa"/>
            <w:shd w:val="clear" w:color="auto" w:fill="auto"/>
            <w:vAlign w:val="center"/>
          </w:tcPr>
          <w:p w:rsidR="00341DCB" w:rsidRPr="001C59F5" w:rsidRDefault="00341DCB" w:rsidP="00F62CCE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DENSE_RANK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341DCB" w:rsidRPr="001C59F5" w:rsidRDefault="00341DCB" w:rsidP="00152286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根据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ORDER BY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子句中表达式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对查询返回的每一行，计算它们与其它行的相对位置，组内的数据按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ORDER BY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子句排序后给每一行赋一个序号，从而形成一个序列。该序列从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开始，每次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ORDER BY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表达式的值发生变化，该序列随之增加。有同样值的行得到同样的序号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(NULL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都相等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，返回无间隔的序列，但同一序号可能存在多行</w:t>
            </w:r>
            <w:r w:rsidR="00405E9F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, </w:t>
            </w:r>
            <w:r w:rsidR="00405E9F" w:rsidRPr="001C59F5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 xml:space="preserve">partition by / order by </w:t>
            </w:r>
            <w:r w:rsidR="00405E9F" w:rsidRPr="001C59F5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不能同时省略</w:t>
            </w:r>
          </w:p>
        </w:tc>
        <w:tc>
          <w:tcPr>
            <w:tcW w:w="4199" w:type="dxa"/>
            <w:vMerge w:val="restart"/>
            <w:shd w:val="clear" w:color="auto" w:fill="auto"/>
            <w:vAlign w:val="center"/>
          </w:tcPr>
          <w:p w:rsidR="00341DCB" w:rsidRPr="001C59F5" w:rsidRDefault="00341DCB" w:rsidP="00A033BD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name, dept, salary,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rownumber() over (order by dept) as row_num,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dense_rank() over (order by dept) as denserank_num,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rank() over (order by dept) as rank_num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from leo.staff</w:t>
            </w:r>
          </w:p>
        </w:tc>
      </w:tr>
      <w:tr w:rsidR="00341DCB" w:rsidRPr="001C59F5" w:rsidTr="00AF2040">
        <w:tc>
          <w:tcPr>
            <w:tcW w:w="1668" w:type="dxa"/>
            <w:shd w:val="clear" w:color="auto" w:fill="auto"/>
            <w:vAlign w:val="center"/>
          </w:tcPr>
          <w:p w:rsidR="00341DCB" w:rsidRPr="001C59F5" w:rsidRDefault="00341DCB" w:rsidP="00F62CCE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RANK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341DCB" w:rsidRPr="001C59F5" w:rsidRDefault="00341DCB" w:rsidP="009C760D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同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DENSE_RANK,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但存在</w:t>
            </w:r>
            <w:r w:rsidRPr="001C59F5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序号跳跃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，如两行序号同为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，则没有序号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，序列将给组中的下一行分配序号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</w:t>
            </w:r>
            <w:r w:rsidR="000A3B64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，</w:t>
            </w:r>
            <w:r w:rsidR="000A3B64" w:rsidRPr="001C59F5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 xml:space="preserve">partition by / order by </w:t>
            </w:r>
            <w:r w:rsidR="000A3B64" w:rsidRPr="001C59F5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不能同时省略</w:t>
            </w:r>
          </w:p>
        </w:tc>
        <w:tc>
          <w:tcPr>
            <w:tcW w:w="4199" w:type="dxa"/>
            <w:vMerge/>
            <w:shd w:val="clear" w:color="auto" w:fill="auto"/>
            <w:vAlign w:val="center"/>
          </w:tcPr>
          <w:p w:rsidR="00341DCB" w:rsidRPr="001C59F5" w:rsidRDefault="00341DCB" w:rsidP="00A033BD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341DCB" w:rsidRPr="001C59F5" w:rsidTr="00AF2040">
        <w:tc>
          <w:tcPr>
            <w:tcW w:w="1668" w:type="dxa"/>
            <w:shd w:val="clear" w:color="auto" w:fill="auto"/>
            <w:vAlign w:val="center"/>
          </w:tcPr>
          <w:p w:rsidR="00341DCB" w:rsidRPr="001C59F5" w:rsidRDefault="00341DCB" w:rsidP="00F62CCE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ROWNUMBER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341DCB" w:rsidRPr="001C59F5" w:rsidRDefault="00341DCB" w:rsidP="00B44D7B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返回有序组中一行的偏移量，从而得到按特定标准排序的</w:t>
            </w:r>
            <w:r w:rsidRPr="001C59F5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连续且不重复序</w:t>
            </w:r>
            <w:r w:rsidRPr="001C59F5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(</w:t>
            </w:r>
            <w:r w:rsidRPr="001C59F5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行</w:t>
            </w:r>
            <w:r w:rsidRPr="001C59F5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)</w:t>
            </w:r>
            <w:r w:rsidRPr="001C59F5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号</w:t>
            </w:r>
          </w:p>
        </w:tc>
        <w:tc>
          <w:tcPr>
            <w:tcW w:w="4199" w:type="dxa"/>
            <w:vMerge/>
            <w:shd w:val="clear" w:color="auto" w:fill="auto"/>
            <w:vAlign w:val="center"/>
          </w:tcPr>
          <w:p w:rsidR="00341DCB" w:rsidRPr="001C59F5" w:rsidRDefault="00341DCB" w:rsidP="00A033BD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11E8A" w:rsidRPr="001C59F5" w:rsidTr="00AF2040">
        <w:tc>
          <w:tcPr>
            <w:tcW w:w="1668" w:type="dxa"/>
            <w:shd w:val="clear" w:color="auto" w:fill="auto"/>
            <w:vAlign w:val="center"/>
          </w:tcPr>
          <w:p w:rsidR="00911E8A" w:rsidRPr="001C59F5" w:rsidRDefault="00911E8A" w:rsidP="00F62CCE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MAX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911E8A" w:rsidRPr="001C59F5" w:rsidRDefault="00911E8A" w:rsidP="00F62CCE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返回查询范围内</w:t>
            </w:r>
            <w:r w:rsidRPr="001C59F5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非</w:t>
            </w:r>
            <w:r w:rsidRPr="001C59F5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NULL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表达式的最大值</w:t>
            </w:r>
          </w:p>
        </w:tc>
        <w:tc>
          <w:tcPr>
            <w:tcW w:w="4199" w:type="dxa"/>
            <w:vMerge w:val="restart"/>
            <w:shd w:val="clear" w:color="auto" w:fill="auto"/>
            <w:vAlign w:val="center"/>
          </w:tcPr>
          <w:p w:rsidR="005F65B9" w:rsidRPr="001C59F5" w:rsidRDefault="00911E8A" w:rsidP="00911E8A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select </w:t>
            </w:r>
          </w:p>
          <w:p w:rsidR="00911E8A" w:rsidRPr="001C59F5" w:rsidRDefault="00911E8A" w:rsidP="00911E8A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name, dept, salary,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min(salary)</w:t>
            </w:r>
            <w:r w:rsidR="00D92E64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over</w:t>
            </w:r>
            <w:r w:rsidR="00D92E64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(partition by dept) as min_salary,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max(salary) over</w:t>
            </w:r>
            <w:r w:rsidR="00D92E64"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(partition by dept) as max_salary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from leo.staff</w:t>
            </w:r>
          </w:p>
        </w:tc>
      </w:tr>
      <w:tr w:rsidR="00911E8A" w:rsidRPr="001C59F5" w:rsidTr="00AF2040">
        <w:tc>
          <w:tcPr>
            <w:tcW w:w="1668" w:type="dxa"/>
            <w:shd w:val="clear" w:color="auto" w:fill="auto"/>
            <w:vAlign w:val="center"/>
          </w:tcPr>
          <w:p w:rsidR="00911E8A" w:rsidRPr="001C59F5" w:rsidRDefault="00911E8A" w:rsidP="00F62CCE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911E8A" w:rsidRPr="001C59F5" w:rsidRDefault="00911E8A" w:rsidP="00F62CCE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返回查询范围内</w:t>
            </w:r>
            <w:r w:rsidRPr="001C59F5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非</w:t>
            </w:r>
            <w:r w:rsidRPr="001C59F5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NULL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表达式的最小值</w:t>
            </w:r>
          </w:p>
        </w:tc>
        <w:tc>
          <w:tcPr>
            <w:tcW w:w="4199" w:type="dxa"/>
            <w:vMerge/>
            <w:shd w:val="clear" w:color="auto" w:fill="auto"/>
            <w:vAlign w:val="center"/>
          </w:tcPr>
          <w:p w:rsidR="00911E8A" w:rsidRPr="001C59F5" w:rsidRDefault="00911E8A" w:rsidP="00A033BD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320563" w:rsidRPr="001C59F5" w:rsidTr="00AF2040">
        <w:tc>
          <w:tcPr>
            <w:tcW w:w="1668" w:type="dxa"/>
            <w:shd w:val="clear" w:color="auto" w:fill="auto"/>
            <w:vAlign w:val="center"/>
          </w:tcPr>
          <w:p w:rsidR="00320563" w:rsidRPr="001C59F5" w:rsidRDefault="00320563" w:rsidP="00F62CCE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SUM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320563" w:rsidRPr="001C59F5" w:rsidRDefault="004A726D" w:rsidP="00F62CCE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返回查询范围内</w:t>
            </w:r>
            <w:r w:rsidRPr="001C59F5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非</w:t>
            </w:r>
            <w:r w:rsidRPr="001C59F5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NULL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表达式的累积和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320563" w:rsidRPr="001C59F5" w:rsidRDefault="00B32424" w:rsidP="00A033BD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name, dept, salary,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sum(salary) over (partition by dept) as total_salary,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sum(salary) over (partition by dept order by salary) as acc_salary</w:t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</w:r>
            <w:r w:rsidRPr="001C59F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br/>
              <w:t>from leo.staff</w:t>
            </w:r>
          </w:p>
        </w:tc>
      </w:tr>
    </w:tbl>
    <w:p w:rsidR="003D68AE" w:rsidRDefault="003D68AE" w:rsidP="00826E47">
      <w:pPr>
        <w:rPr>
          <w:rFonts w:ascii="Arial" w:hAnsi="Arial" w:cs="Arial" w:hint="eastAsia"/>
          <w:sz w:val="18"/>
          <w:szCs w:val="18"/>
        </w:rPr>
      </w:pPr>
    </w:p>
    <w:p w:rsidR="00D06E1C" w:rsidRPr="00A94E49" w:rsidRDefault="003B4E2D" w:rsidP="00A94E49">
      <w:pPr>
        <w:pStyle w:val="2"/>
        <w:rPr>
          <w:rFonts w:ascii="Arial" w:hAnsi="Arial" w:cs="Arial" w:hint="eastAsia"/>
        </w:rPr>
      </w:pPr>
      <w:bookmarkStart w:id="67" w:name="_Toc279997940"/>
      <w:r w:rsidRPr="00A94E49">
        <w:rPr>
          <w:rFonts w:ascii="Arial" w:hAnsi="Arial" w:cs="Arial"/>
        </w:rPr>
        <w:t>GLOBAL TEMPORARY TABLE</w:t>
      </w:r>
      <w:r w:rsidR="00042DF6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(</w:t>
      </w:r>
      <w:r w:rsidR="00D06E1C" w:rsidRPr="00A94E49">
        <w:rPr>
          <w:rFonts w:ascii="Arial" w:hAnsi="Arial" w:cs="Arial" w:hint="eastAsia"/>
        </w:rPr>
        <w:t>全局临时表</w:t>
      </w:r>
      <w:r>
        <w:rPr>
          <w:rFonts w:ascii="Arial" w:hAnsi="Arial" w:cs="Arial" w:hint="eastAsia"/>
        </w:rPr>
        <w:t>)</w:t>
      </w:r>
      <w:bookmarkEnd w:id="67"/>
    </w:p>
    <w:p w:rsidR="000C1EEB" w:rsidRPr="00555D89" w:rsidRDefault="00A94E49" w:rsidP="00826E47">
      <w:pPr>
        <w:rPr>
          <w:rFonts w:hint="eastAsia"/>
          <w:sz w:val="20"/>
          <w:szCs w:val="20"/>
        </w:rPr>
      </w:pPr>
      <w:r w:rsidRPr="00880751">
        <w:rPr>
          <w:rFonts w:ascii="Arial" w:hAnsi="Arial" w:cs="Arial" w:hint="eastAsia"/>
          <w:sz w:val="20"/>
          <w:szCs w:val="20"/>
        </w:rPr>
        <w:t>概述</w:t>
      </w:r>
      <w:r w:rsidR="00D06E1C" w:rsidRPr="00880751">
        <w:rPr>
          <w:rFonts w:ascii="Arial" w:hAnsi="Arial" w:cs="Arial" w:hint="eastAsia"/>
          <w:sz w:val="20"/>
          <w:szCs w:val="20"/>
        </w:rPr>
        <w:t>:</w:t>
      </w:r>
      <w:r w:rsidR="00D06E1C" w:rsidRPr="00880751">
        <w:rPr>
          <w:rFonts w:hint="eastAsia"/>
          <w:sz w:val="20"/>
          <w:szCs w:val="20"/>
        </w:rPr>
        <w:t xml:space="preserve"> </w:t>
      </w:r>
      <w:r w:rsidR="00D06E1C" w:rsidRPr="00880751">
        <w:rPr>
          <w:rFonts w:hint="eastAsia"/>
          <w:sz w:val="20"/>
          <w:szCs w:val="20"/>
        </w:rPr>
        <w:t>驻留</w:t>
      </w:r>
      <w:r w:rsidR="001D7A1A" w:rsidRPr="00880751">
        <w:rPr>
          <w:rFonts w:hint="eastAsia"/>
          <w:sz w:val="20"/>
          <w:szCs w:val="20"/>
        </w:rPr>
        <w:t>在</w:t>
      </w:r>
      <w:r w:rsidR="00D06E1C" w:rsidRPr="00880751">
        <w:rPr>
          <w:rFonts w:hint="eastAsia"/>
          <w:sz w:val="20"/>
          <w:szCs w:val="20"/>
        </w:rPr>
        <w:t>内存、非持久性、特定于会话的表中存储数据的表</w:t>
      </w:r>
      <w:r w:rsidR="00A208BA" w:rsidRPr="00880751">
        <w:rPr>
          <w:rFonts w:hint="eastAsia"/>
          <w:sz w:val="20"/>
          <w:szCs w:val="20"/>
        </w:rPr>
        <w:t xml:space="preserve">, </w:t>
      </w:r>
      <w:r w:rsidR="00A208BA" w:rsidRPr="00880751">
        <w:rPr>
          <w:rFonts w:hint="eastAsia"/>
          <w:sz w:val="20"/>
          <w:szCs w:val="20"/>
        </w:rPr>
        <w:t>可在</w:t>
      </w:r>
      <w:r w:rsidR="00A208BA" w:rsidRPr="00880751">
        <w:rPr>
          <w:rFonts w:hint="eastAsia"/>
          <w:sz w:val="20"/>
          <w:szCs w:val="20"/>
        </w:rPr>
        <w:t xml:space="preserve">SQL </w:t>
      </w:r>
      <w:r w:rsidR="0097191D" w:rsidRPr="00880751">
        <w:rPr>
          <w:rFonts w:hint="eastAsia"/>
          <w:sz w:val="20"/>
          <w:szCs w:val="20"/>
        </w:rPr>
        <w:t>过程</w:t>
      </w:r>
      <w:r w:rsidR="009F7D50">
        <w:rPr>
          <w:rFonts w:hint="eastAsia"/>
          <w:sz w:val="20"/>
          <w:szCs w:val="20"/>
        </w:rPr>
        <w:t>或</w:t>
      </w:r>
      <w:r w:rsidR="00A208BA" w:rsidRPr="00880751">
        <w:rPr>
          <w:rFonts w:hint="eastAsia"/>
          <w:sz w:val="20"/>
          <w:szCs w:val="20"/>
        </w:rPr>
        <w:t>任何可连接</w:t>
      </w:r>
      <w:r w:rsidR="00A208BA" w:rsidRPr="00880751">
        <w:rPr>
          <w:rFonts w:hint="eastAsia"/>
          <w:sz w:val="20"/>
          <w:szCs w:val="20"/>
        </w:rPr>
        <w:t xml:space="preserve"> DB2 </w:t>
      </w:r>
      <w:r w:rsidR="00A208BA" w:rsidRPr="00880751">
        <w:rPr>
          <w:rFonts w:hint="eastAsia"/>
          <w:sz w:val="20"/>
          <w:szCs w:val="20"/>
        </w:rPr>
        <w:t>的应用程序中创建</w:t>
      </w:r>
      <w:r w:rsidR="0097191D" w:rsidRPr="00880751">
        <w:rPr>
          <w:rFonts w:hint="eastAsia"/>
          <w:sz w:val="20"/>
          <w:szCs w:val="20"/>
        </w:rPr>
        <w:t>和使用</w:t>
      </w:r>
      <w:r w:rsidR="00555D89">
        <w:rPr>
          <w:rFonts w:hint="eastAsia"/>
          <w:sz w:val="20"/>
          <w:szCs w:val="20"/>
        </w:rPr>
        <w:t>。</w:t>
      </w:r>
      <w:r w:rsidR="000C1EEB" w:rsidRPr="00880751">
        <w:rPr>
          <w:rFonts w:ascii="Arial" w:hAnsi="Arial" w:cs="Arial" w:hint="eastAsia"/>
          <w:sz w:val="20"/>
          <w:szCs w:val="20"/>
        </w:rPr>
        <w:t>在同一个</w:t>
      </w:r>
      <w:r w:rsidR="000C1EEB" w:rsidRPr="00880751">
        <w:rPr>
          <w:rFonts w:ascii="Arial" w:hAnsi="Arial" w:cs="Arial" w:hint="eastAsia"/>
          <w:sz w:val="20"/>
          <w:szCs w:val="20"/>
        </w:rPr>
        <w:t>session</w:t>
      </w:r>
      <w:r w:rsidR="000C1EEB" w:rsidRPr="00880751">
        <w:rPr>
          <w:rFonts w:ascii="Arial" w:hAnsi="Arial" w:cs="Arial" w:hint="eastAsia"/>
          <w:sz w:val="20"/>
          <w:szCs w:val="20"/>
        </w:rPr>
        <w:t>中一次</w:t>
      </w:r>
      <w:r w:rsidR="00D116F8">
        <w:rPr>
          <w:rFonts w:ascii="Arial" w:hAnsi="Arial" w:cs="Arial" w:hint="eastAsia"/>
          <w:sz w:val="20"/>
          <w:szCs w:val="20"/>
        </w:rPr>
        <w:t>“</w:t>
      </w:r>
      <w:r w:rsidR="000C1EEB" w:rsidRPr="00880751">
        <w:rPr>
          <w:rFonts w:ascii="Arial" w:hAnsi="Arial" w:cs="Arial" w:hint="eastAsia"/>
          <w:sz w:val="20"/>
          <w:szCs w:val="20"/>
        </w:rPr>
        <w:t>声明</w:t>
      </w:r>
      <w:r w:rsidR="00D116F8">
        <w:rPr>
          <w:rFonts w:ascii="Arial" w:hAnsi="Arial" w:cs="Arial" w:hint="eastAsia"/>
          <w:sz w:val="20"/>
          <w:szCs w:val="20"/>
        </w:rPr>
        <w:t>”</w:t>
      </w:r>
      <w:r w:rsidR="000C1EEB" w:rsidRPr="00880751">
        <w:rPr>
          <w:rFonts w:ascii="Arial" w:hAnsi="Arial" w:cs="Arial" w:hint="eastAsia"/>
          <w:sz w:val="20"/>
          <w:szCs w:val="20"/>
        </w:rPr>
        <w:t>多次</w:t>
      </w:r>
      <w:r w:rsidR="00D116F8">
        <w:rPr>
          <w:rFonts w:ascii="Arial" w:hAnsi="Arial" w:cs="Arial" w:hint="eastAsia"/>
          <w:sz w:val="20"/>
          <w:szCs w:val="20"/>
        </w:rPr>
        <w:t>“</w:t>
      </w:r>
      <w:r w:rsidR="000C1EEB" w:rsidRPr="00880751">
        <w:rPr>
          <w:rFonts w:ascii="Arial" w:hAnsi="Arial" w:cs="Arial" w:hint="eastAsia"/>
          <w:sz w:val="20"/>
          <w:szCs w:val="20"/>
        </w:rPr>
        <w:t>引用</w:t>
      </w:r>
      <w:r w:rsidR="00D116F8">
        <w:rPr>
          <w:rFonts w:ascii="Arial" w:hAnsi="Arial" w:cs="Arial" w:hint="eastAsia"/>
          <w:sz w:val="20"/>
          <w:szCs w:val="20"/>
        </w:rPr>
        <w:t>”</w:t>
      </w:r>
      <w:r w:rsidR="00A074BD">
        <w:rPr>
          <w:rFonts w:ascii="Arial" w:hAnsi="Arial" w:cs="Arial" w:hint="eastAsia"/>
          <w:sz w:val="20"/>
          <w:szCs w:val="20"/>
        </w:rPr>
        <w:t xml:space="preserve">, </w:t>
      </w:r>
      <w:r w:rsidR="00A01FF6" w:rsidRPr="00880751">
        <w:rPr>
          <w:rFonts w:ascii="Arial" w:hAnsi="Arial" w:cs="Arial" w:hint="eastAsia"/>
          <w:sz w:val="20"/>
          <w:szCs w:val="20"/>
        </w:rPr>
        <w:t>建议使用过程来初始化和删除临时表</w:t>
      </w:r>
      <w:r w:rsidR="00A074BD">
        <w:rPr>
          <w:rFonts w:ascii="Arial" w:hAnsi="Arial" w:cs="Arial" w:hint="eastAsia"/>
          <w:sz w:val="20"/>
          <w:szCs w:val="20"/>
        </w:rPr>
        <w:t>。</w:t>
      </w:r>
    </w:p>
    <w:p w:rsidR="00100E17" w:rsidRPr="00B844A2" w:rsidRDefault="00100E17" w:rsidP="00826E47">
      <w:pPr>
        <w:rPr>
          <w:rFonts w:ascii="Arial" w:hAnsi="Arial" w:cs="Arial" w:hint="eastAsia"/>
          <w:sz w:val="20"/>
          <w:szCs w:val="20"/>
        </w:rPr>
      </w:pPr>
    </w:p>
    <w:p w:rsidR="00100E17" w:rsidRPr="00CD7816" w:rsidRDefault="00100E17" w:rsidP="00100E17">
      <w:pPr>
        <w:rPr>
          <w:rFonts w:ascii="Arial" w:hAnsi="Arial" w:cs="Arial"/>
          <w:b/>
          <w:sz w:val="20"/>
          <w:szCs w:val="20"/>
        </w:rPr>
      </w:pPr>
      <w:r w:rsidRPr="00CD7816">
        <w:rPr>
          <w:rFonts w:ascii="Arial" w:hAnsi="Arial" w:cs="Arial" w:hint="eastAsia"/>
          <w:b/>
          <w:sz w:val="20"/>
          <w:szCs w:val="20"/>
        </w:rPr>
        <w:t>封装临时表声明的过程</w:t>
      </w:r>
      <w:r w:rsidR="00B844A2" w:rsidRPr="00CD7816">
        <w:rPr>
          <w:rFonts w:ascii="Arial" w:hAnsi="Arial" w:cs="Arial" w:hint="eastAsia"/>
          <w:b/>
          <w:sz w:val="20"/>
          <w:szCs w:val="20"/>
        </w:rPr>
        <w:t>:</w:t>
      </w:r>
    </w:p>
    <w:p w:rsidR="00100E17" w:rsidRPr="00880751" w:rsidRDefault="00100E17" w:rsidP="00100E17">
      <w:pPr>
        <w:rPr>
          <w:rFonts w:ascii="Arial" w:hAnsi="Arial" w:cs="Arial"/>
          <w:sz w:val="20"/>
          <w:szCs w:val="20"/>
        </w:rPr>
      </w:pPr>
      <w:r w:rsidRPr="00880751">
        <w:rPr>
          <w:rFonts w:ascii="Arial" w:hAnsi="Arial" w:cs="Arial"/>
          <w:sz w:val="20"/>
          <w:szCs w:val="20"/>
        </w:rPr>
        <w:t>CREATE PROCEDURE INIT_TEMP()</w:t>
      </w:r>
    </w:p>
    <w:p w:rsidR="00100E17" w:rsidRPr="00880751" w:rsidRDefault="00100E17" w:rsidP="00100E17">
      <w:pPr>
        <w:rPr>
          <w:rFonts w:ascii="Arial" w:hAnsi="Arial" w:cs="Arial"/>
          <w:sz w:val="20"/>
          <w:szCs w:val="20"/>
        </w:rPr>
      </w:pPr>
      <w:r w:rsidRPr="00880751">
        <w:rPr>
          <w:rFonts w:ascii="Arial" w:hAnsi="Arial" w:cs="Arial"/>
          <w:sz w:val="20"/>
          <w:szCs w:val="20"/>
        </w:rPr>
        <w:t>SPECIFIC INIT_TEMP</w:t>
      </w:r>
    </w:p>
    <w:p w:rsidR="00100E17" w:rsidRPr="00880751" w:rsidRDefault="00100E17" w:rsidP="00100E17">
      <w:pPr>
        <w:rPr>
          <w:rFonts w:ascii="Arial" w:hAnsi="Arial" w:cs="Arial"/>
          <w:sz w:val="20"/>
          <w:szCs w:val="20"/>
        </w:rPr>
      </w:pPr>
      <w:r w:rsidRPr="00880751">
        <w:rPr>
          <w:rFonts w:ascii="Arial" w:hAnsi="Arial" w:cs="Arial"/>
          <w:sz w:val="20"/>
          <w:szCs w:val="20"/>
        </w:rPr>
        <w:t>BEGIN</w:t>
      </w:r>
    </w:p>
    <w:p w:rsidR="00100E17" w:rsidRPr="00880751" w:rsidRDefault="00100E17" w:rsidP="00100E17">
      <w:pPr>
        <w:rPr>
          <w:rFonts w:ascii="Arial" w:hAnsi="Arial" w:cs="Arial"/>
          <w:sz w:val="20"/>
          <w:szCs w:val="20"/>
        </w:rPr>
      </w:pPr>
      <w:r w:rsidRPr="00880751">
        <w:rPr>
          <w:rFonts w:ascii="Arial" w:hAnsi="Arial" w:cs="Arial"/>
          <w:sz w:val="20"/>
          <w:szCs w:val="20"/>
        </w:rPr>
        <w:t xml:space="preserve">    DECLARE GLOBAL TEMPORARY TABLE </w:t>
      </w:r>
    </w:p>
    <w:p w:rsidR="00100E17" w:rsidRPr="00880751" w:rsidRDefault="00100E17" w:rsidP="00100E17">
      <w:pPr>
        <w:rPr>
          <w:rFonts w:ascii="Arial" w:hAnsi="Arial" w:cs="Arial"/>
          <w:sz w:val="20"/>
          <w:szCs w:val="20"/>
        </w:rPr>
      </w:pPr>
      <w:r w:rsidRPr="00880751">
        <w:rPr>
          <w:rFonts w:ascii="Arial" w:hAnsi="Arial" w:cs="Arial"/>
          <w:sz w:val="20"/>
          <w:szCs w:val="20"/>
        </w:rPr>
        <w:t xml:space="preserve">        SESSION.TEMP (id INT, data VARCHAR(10))</w:t>
      </w:r>
    </w:p>
    <w:p w:rsidR="00100E17" w:rsidRPr="00880751" w:rsidRDefault="00100E17" w:rsidP="00100E17">
      <w:pPr>
        <w:rPr>
          <w:rFonts w:ascii="Arial" w:hAnsi="Arial" w:cs="Arial"/>
          <w:sz w:val="20"/>
          <w:szCs w:val="20"/>
        </w:rPr>
      </w:pPr>
      <w:r w:rsidRPr="00880751">
        <w:rPr>
          <w:rFonts w:ascii="Arial" w:hAnsi="Arial" w:cs="Arial"/>
          <w:sz w:val="20"/>
          <w:szCs w:val="20"/>
        </w:rPr>
        <w:t xml:space="preserve">        ON COMMIT PRESERVE ROWS;</w:t>
      </w:r>
    </w:p>
    <w:p w:rsidR="00100E17" w:rsidRPr="00880751" w:rsidRDefault="00100E17" w:rsidP="00100E17">
      <w:pPr>
        <w:rPr>
          <w:rFonts w:ascii="Arial" w:hAnsi="Arial" w:cs="Arial" w:hint="eastAsia"/>
          <w:sz w:val="20"/>
          <w:szCs w:val="20"/>
        </w:rPr>
      </w:pPr>
      <w:r w:rsidRPr="00880751">
        <w:rPr>
          <w:rFonts w:ascii="Arial" w:hAnsi="Arial" w:cs="Arial"/>
          <w:sz w:val="20"/>
          <w:szCs w:val="20"/>
        </w:rPr>
        <w:t>END</w:t>
      </w:r>
      <w:r w:rsidR="004F7C92">
        <w:rPr>
          <w:rFonts w:ascii="Arial" w:hAnsi="Arial" w:cs="Arial" w:hint="eastAsia"/>
          <w:sz w:val="20"/>
          <w:szCs w:val="20"/>
        </w:rPr>
        <w:t>@</w:t>
      </w:r>
    </w:p>
    <w:p w:rsidR="00100E17" w:rsidRPr="00880751" w:rsidRDefault="00100E17" w:rsidP="00100E17">
      <w:pPr>
        <w:rPr>
          <w:rFonts w:ascii="Arial" w:hAnsi="Arial" w:cs="Arial" w:hint="eastAsia"/>
          <w:sz w:val="20"/>
          <w:szCs w:val="20"/>
        </w:rPr>
      </w:pPr>
    </w:p>
    <w:p w:rsidR="00100E17" w:rsidRPr="00CD7816" w:rsidRDefault="00100E17" w:rsidP="00100E17">
      <w:pPr>
        <w:rPr>
          <w:rFonts w:ascii="Arial" w:hAnsi="Arial" w:cs="Arial" w:hint="eastAsia"/>
          <w:b/>
          <w:sz w:val="20"/>
          <w:szCs w:val="20"/>
        </w:rPr>
      </w:pPr>
      <w:r w:rsidRPr="00CD7816">
        <w:rPr>
          <w:rFonts w:ascii="Arial" w:hAnsi="Arial" w:cs="Arial" w:hint="eastAsia"/>
          <w:b/>
          <w:sz w:val="20"/>
          <w:szCs w:val="20"/>
        </w:rPr>
        <w:t>封装删除临时表的过程</w:t>
      </w:r>
      <w:r w:rsidR="00B844A2" w:rsidRPr="00CD7816">
        <w:rPr>
          <w:rFonts w:ascii="Arial" w:hAnsi="Arial" w:cs="Arial" w:hint="eastAsia"/>
          <w:b/>
          <w:sz w:val="20"/>
          <w:szCs w:val="20"/>
        </w:rPr>
        <w:t>:</w:t>
      </w:r>
    </w:p>
    <w:p w:rsidR="00100E17" w:rsidRPr="00880751" w:rsidRDefault="00100E17" w:rsidP="00100E17">
      <w:pPr>
        <w:rPr>
          <w:rFonts w:ascii="Arial" w:hAnsi="Arial" w:cs="Arial"/>
          <w:sz w:val="20"/>
          <w:szCs w:val="20"/>
        </w:rPr>
      </w:pPr>
      <w:r w:rsidRPr="00880751">
        <w:rPr>
          <w:rFonts w:ascii="Arial" w:hAnsi="Arial" w:cs="Arial"/>
          <w:sz w:val="20"/>
          <w:szCs w:val="20"/>
        </w:rPr>
        <w:t>CREATE PROCEDURE CLOSE_TEMP()</w:t>
      </w:r>
    </w:p>
    <w:p w:rsidR="00100E17" w:rsidRPr="00880751" w:rsidRDefault="00100E17" w:rsidP="00100E17">
      <w:pPr>
        <w:rPr>
          <w:rFonts w:ascii="Arial" w:hAnsi="Arial" w:cs="Arial"/>
          <w:sz w:val="20"/>
          <w:szCs w:val="20"/>
        </w:rPr>
      </w:pPr>
      <w:r w:rsidRPr="00880751">
        <w:rPr>
          <w:rFonts w:ascii="Arial" w:hAnsi="Arial" w:cs="Arial"/>
          <w:sz w:val="20"/>
          <w:szCs w:val="20"/>
        </w:rPr>
        <w:t>SPECIFIC CLOSE_TEMP</w:t>
      </w:r>
    </w:p>
    <w:p w:rsidR="00100E17" w:rsidRPr="00880751" w:rsidRDefault="00100E17" w:rsidP="00100E17">
      <w:pPr>
        <w:rPr>
          <w:rFonts w:ascii="Arial" w:hAnsi="Arial" w:cs="Arial"/>
          <w:sz w:val="20"/>
          <w:szCs w:val="20"/>
        </w:rPr>
      </w:pPr>
      <w:r w:rsidRPr="00880751">
        <w:rPr>
          <w:rFonts w:ascii="Arial" w:hAnsi="Arial" w:cs="Arial"/>
          <w:sz w:val="20"/>
          <w:szCs w:val="20"/>
        </w:rPr>
        <w:t>BEGIN</w:t>
      </w:r>
    </w:p>
    <w:p w:rsidR="00100E17" w:rsidRPr="00880751" w:rsidRDefault="00100E17" w:rsidP="00100E17">
      <w:pPr>
        <w:rPr>
          <w:rFonts w:ascii="Arial" w:hAnsi="Arial" w:cs="Arial"/>
          <w:sz w:val="20"/>
          <w:szCs w:val="20"/>
        </w:rPr>
      </w:pPr>
      <w:r w:rsidRPr="00880751">
        <w:rPr>
          <w:rFonts w:ascii="Arial" w:hAnsi="Arial" w:cs="Arial"/>
          <w:sz w:val="20"/>
          <w:szCs w:val="20"/>
        </w:rPr>
        <w:t xml:space="preserve">    DROP TABLE SESSION.TEMP;</w:t>
      </w:r>
    </w:p>
    <w:p w:rsidR="00100E17" w:rsidRPr="00880751" w:rsidRDefault="00100E17" w:rsidP="00100E17">
      <w:pPr>
        <w:rPr>
          <w:rFonts w:ascii="Arial" w:hAnsi="Arial" w:cs="Arial"/>
          <w:sz w:val="20"/>
          <w:szCs w:val="20"/>
        </w:rPr>
      </w:pPr>
      <w:r w:rsidRPr="00880751">
        <w:rPr>
          <w:rFonts w:ascii="Arial" w:hAnsi="Arial" w:cs="Arial"/>
          <w:sz w:val="20"/>
          <w:szCs w:val="20"/>
        </w:rPr>
        <w:t>END</w:t>
      </w:r>
      <w:r w:rsidR="004F7C92">
        <w:rPr>
          <w:rFonts w:ascii="Arial" w:hAnsi="Arial" w:cs="Arial" w:hint="eastAsia"/>
          <w:sz w:val="20"/>
          <w:szCs w:val="20"/>
        </w:rPr>
        <w:t>@</w:t>
      </w:r>
    </w:p>
    <w:p w:rsidR="00100E17" w:rsidRPr="00880751" w:rsidRDefault="00100E17" w:rsidP="00100E17">
      <w:pPr>
        <w:rPr>
          <w:rFonts w:ascii="Arial" w:hAnsi="Arial" w:cs="Arial" w:hint="eastAsia"/>
          <w:sz w:val="20"/>
          <w:szCs w:val="20"/>
        </w:rPr>
      </w:pPr>
    </w:p>
    <w:p w:rsidR="00100E17" w:rsidRPr="00880751" w:rsidRDefault="00100E17" w:rsidP="00100E17">
      <w:pPr>
        <w:rPr>
          <w:rFonts w:ascii="Arial" w:hAnsi="Arial" w:cs="Arial" w:hint="eastAsia"/>
          <w:sz w:val="20"/>
          <w:szCs w:val="20"/>
        </w:rPr>
      </w:pPr>
      <w:r w:rsidRPr="00880751">
        <w:rPr>
          <w:rFonts w:ascii="Arial" w:hAnsi="Arial" w:cs="Arial" w:hint="eastAsia"/>
          <w:sz w:val="20"/>
          <w:szCs w:val="20"/>
        </w:rPr>
        <w:t>使用过程来初始化</w:t>
      </w:r>
      <w:r w:rsidR="00CD7816">
        <w:rPr>
          <w:rFonts w:ascii="Arial" w:hAnsi="Arial" w:cs="Arial" w:hint="eastAsia"/>
          <w:sz w:val="20"/>
          <w:szCs w:val="20"/>
        </w:rPr>
        <w:t>和删除</w:t>
      </w:r>
      <w:r w:rsidRPr="00880751">
        <w:rPr>
          <w:rFonts w:ascii="Arial" w:hAnsi="Arial" w:cs="Arial" w:hint="eastAsia"/>
          <w:sz w:val="20"/>
          <w:szCs w:val="20"/>
        </w:rPr>
        <w:t>临时</w:t>
      </w:r>
      <w:r w:rsidR="004454CA">
        <w:rPr>
          <w:rFonts w:ascii="Arial" w:hAnsi="Arial" w:cs="Arial" w:hint="eastAsia"/>
          <w:sz w:val="20"/>
          <w:szCs w:val="20"/>
        </w:rPr>
        <w:t>表</w:t>
      </w:r>
      <w:r w:rsidR="003B663D">
        <w:rPr>
          <w:rFonts w:ascii="Arial" w:hAnsi="Arial" w:cs="Arial" w:hint="eastAsia"/>
          <w:sz w:val="20"/>
          <w:szCs w:val="20"/>
        </w:rPr>
        <w:t>的</w:t>
      </w:r>
      <w:r w:rsidRPr="00CD7816">
        <w:rPr>
          <w:rFonts w:ascii="Arial" w:hAnsi="Arial" w:cs="Arial" w:hint="eastAsia"/>
          <w:color w:val="FF0000"/>
          <w:sz w:val="20"/>
          <w:szCs w:val="20"/>
        </w:rPr>
        <w:t>主要优点</w:t>
      </w:r>
      <w:r w:rsidRPr="00880751">
        <w:rPr>
          <w:rFonts w:ascii="Arial" w:hAnsi="Arial" w:cs="Arial" w:hint="eastAsia"/>
          <w:sz w:val="20"/>
          <w:szCs w:val="20"/>
        </w:rPr>
        <w:t>:</w:t>
      </w:r>
    </w:p>
    <w:p w:rsidR="00100E17" w:rsidRPr="00880751" w:rsidRDefault="00100E17" w:rsidP="00100E17">
      <w:pPr>
        <w:rPr>
          <w:rFonts w:ascii="Arial" w:hAnsi="Arial" w:cs="Arial"/>
          <w:sz w:val="20"/>
          <w:szCs w:val="20"/>
        </w:rPr>
      </w:pPr>
      <w:r w:rsidRPr="00880751">
        <w:rPr>
          <w:rFonts w:ascii="Arial" w:hAnsi="Arial" w:cs="Arial"/>
          <w:sz w:val="20"/>
          <w:szCs w:val="20"/>
        </w:rPr>
        <w:t xml:space="preserve"> </w:t>
      </w:r>
    </w:p>
    <w:p w:rsidR="00100E17" w:rsidRPr="00880751" w:rsidRDefault="00100E17" w:rsidP="00100E17">
      <w:pPr>
        <w:rPr>
          <w:rFonts w:ascii="Arial" w:hAnsi="Arial" w:cs="Arial" w:hint="eastAsia"/>
          <w:sz w:val="20"/>
          <w:szCs w:val="20"/>
        </w:rPr>
      </w:pPr>
      <w:r w:rsidRPr="00880751">
        <w:rPr>
          <w:rFonts w:ascii="Arial" w:hAnsi="Arial" w:cs="Arial" w:hint="eastAsia"/>
          <w:sz w:val="20"/>
          <w:szCs w:val="20"/>
        </w:rPr>
        <w:t>1</w:t>
      </w:r>
      <w:r w:rsidRPr="00880751">
        <w:rPr>
          <w:rFonts w:ascii="Arial" w:hAnsi="Arial" w:cs="Arial" w:hint="eastAsia"/>
          <w:sz w:val="20"/>
          <w:szCs w:val="20"/>
        </w:rPr>
        <w:t>、过程开发人员不必为了得到临时表的</w:t>
      </w:r>
      <w:r w:rsidRPr="00880751">
        <w:rPr>
          <w:rFonts w:ascii="Arial" w:hAnsi="Arial" w:cs="Arial" w:hint="eastAsia"/>
          <w:sz w:val="20"/>
          <w:szCs w:val="20"/>
        </w:rPr>
        <w:t xml:space="preserve"> DDL </w:t>
      </w:r>
      <w:r w:rsidRPr="00880751">
        <w:rPr>
          <w:rFonts w:ascii="Arial" w:hAnsi="Arial" w:cs="Arial" w:hint="eastAsia"/>
          <w:sz w:val="20"/>
          <w:szCs w:val="20"/>
        </w:rPr>
        <w:t>而找遍应用程序代码</w:t>
      </w:r>
      <w:r w:rsidRPr="00880751">
        <w:rPr>
          <w:rFonts w:ascii="Arial" w:hAnsi="Arial" w:cs="Arial" w:hint="eastAsia"/>
          <w:sz w:val="20"/>
          <w:szCs w:val="20"/>
        </w:rPr>
        <w:t>(</w:t>
      </w:r>
      <w:r w:rsidRPr="00880751">
        <w:rPr>
          <w:rFonts w:ascii="Arial" w:hAnsi="Arial" w:cs="Arial" w:hint="eastAsia"/>
          <w:sz w:val="20"/>
          <w:szCs w:val="20"/>
        </w:rPr>
        <w:t>可能是由其他人来维护的</w:t>
      </w:r>
      <w:r w:rsidRPr="00880751">
        <w:rPr>
          <w:rFonts w:ascii="Arial" w:hAnsi="Arial" w:cs="Arial" w:hint="eastAsia"/>
          <w:sz w:val="20"/>
          <w:szCs w:val="20"/>
        </w:rPr>
        <w:t xml:space="preserve">); </w:t>
      </w:r>
    </w:p>
    <w:p w:rsidR="00100E17" w:rsidRPr="00880751" w:rsidRDefault="00100E17" w:rsidP="00100E17">
      <w:pPr>
        <w:rPr>
          <w:rFonts w:ascii="Arial" w:hAnsi="Arial" w:cs="Arial" w:hint="eastAsia"/>
          <w:sz w:val="20"/>
          <w:szCs w:val="20"/>
        </w:rPr>
      </w:pPr>
      <w:r w:rsidRPr="00880751">
        <w:rPr>
          <w:rFonts w:ascii="Arial" w:hAnsi="Arial" w:cs="Arial" w:hint="eastAsia"/>
          <w:sz w:val="20"/>
          <w:szCs w:val="20"/>
        </w:rPr>
        <w:t>2</w:t>
      </w:r>
      <w:r w:rsidRPr="00880751">
        <w:rPr>
          <w:rFonts w:ascii="Arial" w:hAnsi="Arial" w:cs="Arial" w:hint="eastAsia"/>
          <w:sz w:val="20"/>
          <w:szCs w:val="20"/>
        </w:rPr>
        <w:t>、如果在应用程序代码中的多个位置实例化相同的临时表</w:t>
      </w:r>
      <w:r w:rsidRPr="00880751">
        <w:rPr>
          <w:rFonts w:ascii="Arial" w:hAnsi="Arial" w:cs="Arial" w:hint="eastAsia"/>
          <w:sz w:val="20"/>
          <w:szCs w:val="20"/>
        </w:rPr>
        <w:t>,</w:t>
      </w:r>
      <w:r w:rsidR="00B213C7">
        <w:rPr>
          <w:rFonts w:ascii="Arial" w:hAnsi="Arial" w:cs="Arial" w:hint="eastAsia"/>
          <w:sz w:val="20"/>
          <w:szCs w:val="20"/>
        </w:rPr>
        <w:t xml:space="preserve"> </w:t>
      </w:r>
      <w:r w:rsidRPr="00880751">
        <w:rPr>
          <w:rFonts w:ascii="Arial" w:hAnsi="Arial" w:cs="Arial" w:hint="eastAsia"/>
          <w:sz w:val="20"/>
          <w:szCs w:val="20"/>
        </w:rPr>
        <w:t>该表的定义可以集中在一个地方</w:t>
      </w:r>
      <w:r w:rsidRPr="00880751">
        <w:rPr>
          <w:rFonts w:ascii="Arial" w:hAnsi="Arial" w:cs="Arial" w:hint="eastAsia"/>
          <w:sz w:val="20"/>
          <w:szCs w:val="20"/>
        </w:rPr>
        <w:t>,</w:t>
      </w:r>
      <w:r w:rsidR="00B213C7">
        <w:rPr>
          <w:rFonts w:ascii="Arial" w:hAnsi="Arial" w:cs="Arial" w:hint="eastAsia"/>
          <w:sz w:val="20"/>
          <w:szCs w:val="20"/>
        </w:rPr>
        <w:t xml:space="preserve"> </w:t>
      </w:r>
      <w:r w:rsidRPr="00880751">
        <w:rPr>
          <w:rFonts w:ascii="Arial" w:hAnsi="Arial" w:cs="Arial" w:hint="eastAsia"/>
          <w:sz w:val="20"/>
          <w:szCs w:val="20"/>
        </w:rPr>
        <w:t>假如要求改变表结构</w:t>
      </w:r>
      <w:r w:rsidRPr="00880751">
        <w:rPr>
          <w:rFonts w:ascii="Arial" w:hAnsi="Arial" w:cs="Arial" w:hint="eastAsia"/>
          <w:sz w:val="20"/>
          <w:szCs w:val="20"/>
        </w:rPr>
        <w:t xml:space="preserve">, </w:t>
      </w:r>
      <w:r w:rsidRPr="00880751">
        <w:rPr>
          <w:rFonts w:ascii="Arial" w:hAnsi="Arial" w:cs="Arial" w:hint="eastAsia"/>
          <w:sz w:val="20"/>
          <w:szCs w:val="20"/>
        </w:rPr>
        <w:t>就不必搜索所有的声明</w:t>
      </w:r>
      <w:r w:rsidRPr="00880751">
        <w:rPr>
          <w:rFonts w:ascii="Arial" w:hAnsi="Arial" w:cs="Arial" w:hint="eastAsia"/>
          <w:sz w:val="20"/>
          <w:szCs w:val="20"/>
        </w:rPr>
        <w:t>,</w:t>
      </w:r>
      <w:r w:rsidR="0025423A">
        <w:rPr>
          <w:rFonts w:ascii="Arial" w:hAnsi="Arial" w:cs="Arial" w:hint="eastAsia"/>
          <w:sz w:val="20"/>
          <w:szCs w:val="20"/>
        </w:rPr>
        <w:t xml:space="preserve"> </w:t>
      </w:r>
      <w:r w:rsidRPr="00880751">
        <w:rPr>
          <w:rFonts w:ascii="Arial" w:hAnsi="Arial" w:cs="Arial" w:hint="eastAsia"/>
          <w:sz w:val="20"/>
          <w:szCs w:val="20"/>
        </w:rPr>
        <w:t>而只需在一个地方改变其定义</w:t>
      </w:r>
      <w:r w:rsidRPr="00880751">
        <w:rPr>
          <w:rFonts w:ascii="Arial" w:hAnsi="Arial" w:cs="Arial" w:hint="eastAsia"/>
          <w:sz w:val="20"/>
          <w:szCs w:val="20"/>
        </w:rPr>
        <w:t>;</w:t>
      </w:r>
    </w:p>
    <w:p w:rsidR="00100E17" w:rsidRPr="00880751" w:rsidRDefault="004C2E15" w:rsidP="00100E17">
      <w:pPr>
        <w:rPr>
          <w:rFonts w:ascii="Arial" w:hAnsi="Arial" w:cs="Arial" w:hint="eastAsia"/>
          <w:sz w:val="20"/>
          <w:szCs w:val="20"/>
        </w:rPr>
      </w:pPr>
      <w:r w:rsidRPr="00880751">
        <w:rPr>
          <w:rFonts w:ascii="Arial" w:hAnsi="Arial" w:cs="Arial" w:hint="eastAsia"/>
          <w:sz w:val="20"/>
          <w:szCs w:val="20"/>
        </w:rPr>
        <w:t>3</w:t>
      </w:r>
      <w:r w:rsidRPr="00880751">
        <w:rPr>
          <w:rFonts w:ascii="Arial" w:hAnsi="Arial" w:cs="Arial" w:hint="eastAsia"/>
          <w:sz w:val="20"/>
          <w:szCs w:val="20"/>
        </w:rPr>
        <w:t>、</w:t>
      </w:r>
      <w:r w:rsidR="00100E17" w:rsidRPr="00880751">
        <w:rPr>
          <w:rFonts w:ascii="Arial" w:hAnsi="Arial" w:cs="Arial" w:hint="eastAsia"/>
          <w:sz w:val="20"/>
          <w:szCs w:val="20"/>
        </w:rPr>
        <w:t>通过存储过程声明</w:t>
      </w:r>
      <w:r w:rsidR="00020F7D">
        <w:rPr>
          <w:rFonts w:ascii="Arial" w:hAnsi="Arial" w:cs="Arial" w:hint="eastAsia"/>
          <w:sz w:val="20"/>
          <w:szCs w:val="20"/>
        </w:rPr>
        <w:t>完成</w:t>
      </w:r>
      <w:r w:rsidR="00100E17" w:rsidRPr="00880751">
        <w:rPr>
          <w:rFonts w:ascii="Arial" w:hAnsi="Arial" w:cs="Arial" w:hint="eastAsia"/>
          <w:sz w:val="20"/>
          <w:szCs w:val="20"/>
        </w:rPr>
        <w:t>临时表的封装。</w:t>
      </w:r>
    </w:p>
    <w:p w:rsidR="0097191D" w:rsidRPr="00C91E12" w:rsidRDefault="0097191D" w:rsidP="00100E17">
      <w:pPr>
        <w:rPr>
          <w:rFonts w:ascii="Arial" w:hAnsi="Arial" w:cs="Arial" w:hint="eastAsia"/>
          <w:sz w:val="20"/>
          <w:szCs w:val="20"/>
        </w:rPr>
      </w:pPr>
    </w:p>
    <w:p w:rsidR="008E3EF7" w:rsidRPr="00911A06" w:rsidRDefault="00911A06" w:rsidP="008E3EF7">
      <w:pPr>
        <w:rPr>
          <w:rFonts w:ascii="Arial" w:hAnsi="Arial" w:cs="Arial" w:hint="eastAsia"/>
          <w:color w:val="FF0000"/>
          <w:sz w:val="20"/>
          <w:szCs w:val="20"/>
        </w:rPr>
      </w:pPr>
      <w:r w:rsidRPr="00911A06">
        <w:rPr>
          <w:rFonts w:ascii="Arial" w:hAnsi="Arial" w:cs="Arial"/>
          <w:color w:val="FF0000"/>
        </w:rPr>
        <w:t>/**</w:t>
      </w:r>
      <w:r w:rsidRPr="00911A06">
        <w:rPr>
          <w:rFonts w:ascii="Arial" w:hAnsi="Arial" w:cs="Arial" w:hint="eastAsia"/>
          <w:color w:val="FF0000"/>
        </w:rPr>
        <w:t xml:space="preserve"> </w:t>
      </w:r>
      <w:r w:rsidR="0097191D" w:rsidRPr="00911A06">
        <w:rPr>
          <w:rFonts w:ascii="Arial" w:hAnsi="Arial" w:cs="Arial" w:hint="eastAsia"/>
          <w:color w:val="FF0000"/>
          <w:sz w:val="20"/>
          <w:szCs w:val="20"/>
        </w:rPr>
        <w:t>注意</w:t>
      </w:r>
      <w:r w:rsidR="0097191D" w:rsidRPr="00911A06">
        <w:rPr>
          <w:rFonts w:ascii="Arial" w:hAnsi="Arial" w:cs="Arial" w:hint="eastAsia"/>
          <w:color w:val="FF0000"/>
          <w:sz w:val="20"/>
          <w:szCs w:val="20"/>
        </w:rPr>
        <w:t xml:space="preserve">: </w:t>
      </w:r>
    </w:p>
    <w:p w:rsidR="008E3EF7" w:rsidRPr="00880751" w:rsidRDefault="008E3EF7" w:rsidP="008E3EF7">
      <w:pPr>
        <w:rPr>
          <w:rFonts w:hint="eastAsia"/>
          <w:sz w:val="20"/>
          <w:szCs w:val="20"/>
        </w:rPr>
      </w:pPr>
      <w:r w:rsidRPr="00880751">
        <w:rPr>
          <w:rFonts w:ascii="Arial" w:hAnsi="Arial" w:cs="Arial" w:hint="eastAsia"/>
          <w:sz w:val="20"/>
          <w:szCs w:val="20"/>
        </w:rPr>
        <w:t>1</w:t>
      </w:r>
      <w:r w:rsidRPr="00880751">
        <w:rPr>
          <w:rFonts w:ascii="Arial" w:hAnsi="Arial" w:cs="Arial" w:hint="eastAsia"/>
          <w:sz w:val="20"/>
          <w:szCs w:val="20"/>
        </w:rPr>
        <w:t>、</w:t>
      </w:r>
      <w:r w:rsidRPr="00880751">
        <w:rPr>
          <w:rFonts w:hint="eastAsia"/>
          <w:sz w:val="20"/>
          <w:szCs w:val="20"/>
        </w:rPr>
        <w:t>要使</w:t>
      </w:r>
      <w:r w:rsidR="00C91E12">
        <w:rPr>
          <w:rFonts w:hint="eastAsia"/>
          <w:sz w:val="20"/>
          <w:szCs w:val="20"/>
        </w:rPr>
        <w:t>用临时表</w:t>
      </w:r>
      <w:r w:rsidR="00C91E12">
        <w:rPr>
          <w:rFonts w:hint="eastAsia"/>
          <w:sz w:val="20"/>
          <w:szCs w:val="20"/>
        </w:rPr>
        <w:t xml:space="preserve">, </w:t>
      </w:r>
      <w:r w:rsidR="0024558A">
        <w:rPr>
          <w:rFonts w:hint="eastAsia"/>
          <w:sz w:val="20"/>
          <w:szCs w:val="20"/>
        </w:rPr>
        <w:t>数据库中必须存在一个用户临时表空间</w:t>
      </w:r>
      <w:r w:rsidR="0024558A">
        <w:rPr>
          <w:rFonts w:hint="eastAsia"/>
          <w:sz w:val="20"/>
          <w:szCs w:val="20"/>
        </w:rPr>
        <w:t>(</w:t>
      </w:r>
      <w:r w:rsidRPr="00880751">
        <w:rPr>
          <w:rFonts w:hint="eastAsia"/>
          <w:sz w:val="20"/>
          <w:szCs w:val="20"/>
        </w:rPr>
        <w:t>默认情况下没有</w:t>
      </w:r>
      <w:r w:rsidR="00C91E12">
        <w:rPr>
          <w:rFonts w:hint="eastAsia"/>
          <w:sz w:val="20"/>
          <w:szCs w:val="20"/>
        </w:rPr>
        <w:t xml:space="preserve">, </w:t>
      </w:r>
      <w:r w:rsidRPr="00880751">
        <w:rPr>
          <w:rFonts w:hint="eastAsia"/>
          <w:sz w:val="20"/>
          <w:szCs w:val="20"/>
        </w:rPr>
        <w:t>例</w:t>
      </w:r>
      <w:r w:rsidRPr="00880751">
        <w:rPr>
          <w:rFonts w:hint="eastAsia"/>
          <w:sz w:val="20"/>
          <w:szCs w:val="20"/>
        </w:rPr>
        <w:t>:</w:t>
      </w:r>
    </w:p>
    <w:p w:rsidR="008E3EF7" w:rsidRPr="005A7B95" w:rsidRDefault="008E3EF7" w:rsidP="00C91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kern w:val="0"/>
          <w:sz w:val="20"/>
          <w:szCs w:val="20"/>
        </w:rPr>
      </w:pPr>
      <w:r w:rsidRPr="00A208BA">
        <w:rPr>
          <w:rFonts w:ascii="Arial" w:hAnsi="Arial" w:cs="Arial"/>
          <w:kern w:val="0"/>
          <w:sz w:val="20"/>
          <w:szCs w:val="20"/>
        </w:rPr>
        <w:t>create user temporary tablespace usertemp1 managed by system using ('usertemp1')</w:t>
      </w:r>
    </w:p>
    <w:p w:rsidR="0097191D" w:rsidRPr="00880751" w:rsidRDefault="008E3EF7" w:rsidP="0097191D">
      <w:pPr>
        <w:rPr>
          <w:rFonts w:ascii="Arial" w:hAnsi="Arial" w:cs="Arial" w:hint="eastAsia"/>
          <w:sz w:val="20"/>
          <w:szCs w:val="20"/>
        </w:rPr>
      </w:pPr>
      <w:r w:rsidRPr="00880751">
        <w:rPr>
          <w:rFonts w:ascii="Arial" w:hAnsi="Arial" w:cs="Arial" w:hint="eastAsia"/>
          <w:sz w:val="20"/>
          <w:szCs w:val="20"/>
        </w:rPr>
        <w:t>2</w:t>
      </w:r>
      <w:r w:rsidRPr="00880751">
        <w:rPr>
          <w:rFonts w:ascii="Arial" w:hAnsi="Arial" w:cs="Arial" w:hint="eastAsia"/>
          <w:sz w:val="20"/>
          <w:szCs w:val="20"/>
        </w:rPr>
        <w:t>、</w:t>
      </w:r>
      <w:r w:rsidR="00911A06" w:rsidRPr="00911A06">
        <w:rPr>
          <w:rFonts w:ascii="Arial" w:hAnsi="Arial" w:cs="Arial" w:hint="eastAsia"/>
          <w:color w:val="FF0000"/>
          <w:sz w:val="20"/>
          <w:szCs w:val="20"/>
        </w:rPr>
        <w:t>删除临时表并非是绝对必要的</w:t>
      </w:r>
      <w:r w:rsidR="00911A06" w:rsidRPr="00911A06">
        <w:rPr>
          <w:rFonts w:ascii="Arial" w:hAnsi="Arial" w:cs="Arial" w:hint="eastAsia"/>
          <w:color w:val="FF0000"/>
          <w:sz w:val="20"/>
          <w:szCs w:val="20"/>
        </w:rPr>
        <w:t xml:space="preserve">, </w:t>
      </w:r>
      <w:r w:rsidRPr="00911A06">
        <w:rPr>
          <w:rFonts w:ascii="Arial" w:hAnsi="Arial" w:cs="Arial" w:hint="eastAsia"/>
          <w:color w:val="FF0000"/>
          <w:sz w:val="20"/>
          <w:szCs w:val="20"/>
        </w:rPr>
        <w:t>当应用程序断开连接时它们</w:t>
      </w:r>
      <w:r w:rsidR="0097191D" w:rsidRPr="00911A06">
        <w:rPr>
          <w:rFonts w:ascii="Arial" w:hAnsi="Arial" w:cs="Arial" w:hint="eastAsia"/>
          <w:color w:val="FF0000"/>
          <w:sz w:val="20"/>
          <w:szCs w:val="20"/>
        </w:rPr>
        <w:t>会被自动删除</w:t>
      </w:r>
      <w:r w:rsidRPr="00911A06">
        <w:rPr>
          <w:rFonts w:ascii="Arial" w:hAnsi="Arial" w:cs="Arial" w:hint="eastAsia"/>
          <w:color w:val="FF0000"/>
          <w:sz w:val="20"/>
          <w:szCs w:val="20"/>
        </w:rPr>
        <w:t>,</w:t>
      </w:r>
      <w:r w:rsidR="00911A06" w:rsidRPr="00911A06">
        <w:rPr>
          <w:rFonts w:ascii="Arial" w:hAnsi="Arial" w:cs="Arial" w:hint="eastAsia"/>
          <w:color w:val="FF0000"/>
          <w:sz w:val="20"/>
          <w:szCs w:val="20"/>
        </w:rPr>
        <w:t xml:space="preserve"> </w:t>
      </w:r>
      <w:r w:rsidR="0097191D" w:rsidRPr="00911A06">
        <w:rPr>
          <w:rFonts w:ascii="Arial" w:hAnsi="Arial" w:cs="Arial" w:hint="eastAsia"/>
          <w:color w:val="FF0000"/>
          <w:sz w:val="20"/>
          <w:szCs w:val="20"/>
        </w:rPr>
        <w:t>然而</w:t>
      </w:r>
      <w:r w:rsidR="0097191D" w:rsidRPr="00911A06">
        <w:rPr>
          <w:rFonts w:ascii="Arial" w:hAnsi="Arial" w:cs="Arial" w:hint="eastAsia"/>
          <w:color w:val="FF0000"/>
          <w:sz w:val="20"/>
          <w:szCs w:val="20"/>
        </w:rPr>
        <w:t xml:space="preserve">, </w:t>
      </w:r>
      <w:r w:rsidR="0097191D" w:rsidRPr="00911A06">
        <w:rPr>
          <w:rFonts w:ascii="Arial" w:hAnsi="Arial" w:cs="Arial" w:hint="eastAsia"/>
          <w:color w:val="FF0000"/>
          <w:sz w:val="20"/>
          <w:szCs w:val="20"/>
        </w:rPr>
        <w:t>如果应用程序使用连接池</w:t>
      </w:r>
      <w:r w:rsidR="0097191D" w:rsidRPr="00911A06">
        <w:rPr>
          <w:rFonts w:ascii="Arial" w:hAnsi="Arial" w:cs="Arial" w:hint="eastAsia"/>
          <w:color w:val="FF0000"/>
          <w:sz w:val="20"/>
          <w:szCs w:val="20"/>
        </w:rPr>
        <w:t xml:space="preserve">, </w:t>
      </w:r>
      <w:r w:rsidR="00911A06" w:rsidRPr="00911A06">
        <w:rPr>
          <w:rFonts w:ascii="Arial" w:hAnsi="Arial" w:cs="Arial" w:hint="eastAsia"/>
          <w:color w:val="FF0000"/>
          <w:sz w:val="20"/>
          <w:szCs w:val="20"/>
        </w:rPr>
        <w:t>在返回到连接池的连接前</w:t>
      </w:r>
      <w:r w:rsidR="0097191D" w:rsidRPr="00911A06">
        <w:rPr>
          <w:rFonts w:ascii="Arial" w:hAnsi="Arial" w:cs="Arial" w:hint="eastAsia"/>
          <w:color w:val="FF0000"/>
          <w:sz w:val="20"/>
          <w:szCs w:val="20"/>
        </w:rPr>
        <w:t>务必要删除临时表</w:t>
      </w:r>
      <w:r w:rsidR="0097191D" w:rsidRPr="00911A06">
        <w:rPr>
          <w:rFonts w:ascii="Arial" w:hAnsi="Arial" w:cs="Arial" w:hint="eastAsia"/>
          <w:color w:val="FF0000"/>
          <w:sz w:val="20"/>
          <w:szCs w:val="20"/>
        </w:rPr>
        <w:t>;</w:t>
      </w:r>
    </w:p>
    <w:p w:rsidR="00911A06" w:rsidRDefault="008E3EF7" w:rsidP="0097191D">
      <w:pPr>
        <w:rPr>
          <w:rFonts w:ascii="Arial" w:hAnsi="Arial" w:cs="Arial" w:hint="eastAsia"/>
          <w:sz w:val="20"/>
          <w:szCs w:val="20"/>
        </w:rPr>
      </w:pPr>
      <w:r w:rsidRPr="00880751">
        <w:rPr>
          <w:rFonts w:ascii="Arial" w:hAnsi="Arial" w:cs="Arial" w:hint="eastAsia"/>
          <w:sz w:val="20"/>
          <w:szCs w:val="20"/>
        </w:rPr>
        <w:t>3</w:t>
      </w:r>
      <w:r w:rsidRPr="00880751">
        <w:rPr>
          <w:rFonts w:ascii="Arial" w:hAnsi="Arial" w:cs="Arial" w:hint="eastAsia"/>
          <w:sz w:val="20"/>
          <w:szCs w:val="20"/>
        </w:rPr>
        <w:t>、全局临时表</w:t>
      </w:r>
      <w:r w:rsidR="0097191D" w:rsidRPr="00880751">
        <w:rPr>
          <w:rFonts w:ascii="Arial" w:hAnsi="Arial" w:cs="Arial" w:hint="eastAsia"/>
          <w:sz w:val="20"/>
          <w:szCs w:val="20"/>
        </w:rPr>
        <w:t>在</w:t>
      </w:r>
      <w:r w:rsidR="0097191D" w:rsidRPr="00880751">
        <w:rPr>
          <w:rFonts w:ascii="Arial" w:hAnsi="Arial" w:cs="Arial" w:hint="eastAsia"/>
          <w:sz w:val="20"/>
          <w:szCs w:val="20"/>
        </w:rPr>
        <w:t xml:space="preserve"> DB2 UDB v8.1 </w:t>
      </w:r>
      <w:r w:rsidR="0097191D" w:rsidRPr="00880751">
        <w:rPr>
          <w:rFonts w:ascii="Arial" w:hAnsi="Arial" w:cs="Arial" w:hint="eastAsia"/>
          <w:sz w:val="20"/>
          <w:szCs w:val="20"/>
        </w:rPr>
        <w:t>中得到了显著的加强</w:t>
      </w:r>
      <w:r w:rsidR="0097191D" w:rsidRPr="00880751">
        <w:rPr>
          <w:rFonts w:ascii="Arial" w:hAnsi="Arial" w:cs="Arial" w:hint="eastAsia"/>
          <w:sz w:val="20"/>
          <w:szCs w:val="20"/>
        </w:rPr>
        <w:t>,</w:t>
      </w:r>
      <w:r w:rsidR="00911A06">
        <w:rPr>
          <w:rFonts w:ascii="Arial" w:hAnsi="Arial" w:cs="Arial" w:hint="eastAsia"/>
          <w:sz w:val="20"/>
          <w:szCs w:val="20"/>
        </w:rPr>
        <w:t xml:space="preserve"> </w:t>
      </w:r>
      <w:r w:rsidR="0097191D" w:rsidRPr="00880751">
        <w:rPr>
          <w:rFonts w:ascii="Arial" w:hAnsi="Arial" w:cs="Arial" w:hint="eastAsia"/>
          <w:sz w:val="20"/>
          <w:szCs w:val="20"/>
        </w:rPr>
        <w:t>可创建</w:t>
      </w:r>
      <w:r w:rsidR="0097191D" w:rsidRPr="00880751">
        <w:rPr>
          <w:rFonts w:ascii="Arial" w:hAnsi="Arial" w:cs="Arial" w:hint="eastAsia"/>
          <w:sz w:val="20"/>
          <w:szCs w:val="20"/>
        </w:rPr>
        <w:t>"</w:t>
      </w:r>
      <w:r w:rsidR="0097191D" w:rsidRPr="00880751">
        <w:rPr>
          <w:rFonts w:ascii="Arial" w:hAnsi="Arial" w:cs="Arial" w:hint="eastAsia"/>
          <w:sz w:val="20"/>
          <w:szCs w:val="20"/>
        </w:rPr>
        <w:t>索引和生成统计结果</w:t>
      </w:r>
      <w:r w:rsidR="0097191D" w:rsidRPr="00880751">
        <w:rPr>
          <w:rFonts w:ascii="Arial" w:hAnsi="Arial" w:cs="Arial" w:hint="eastAsia"/>
          <w:sz w:val="20"/>
          <w:szCs w:val="20"/>
        </w:rPr>
        <w:t>"</w:t>
      </w:r>
      <w:r w:rsidR="00911A06">
        <w:rPr>
          <w:rFonts w:ascii="Arial" w:hAnsi="Arial" w:cs="Arial" w:hint="eastAsia"/>
          <w:sz w:val="20"/>
          <w:szCs w:val="20"/>
        </w:rPr>
        <w:t>;</w:t>
      </w:r>
    </w:p>
    <w:p w:rsidR="0097191D" w:rsidRPr="00880751" w:rsidRDefault="008E3EF7" w:rsidP="0097191D">
      <w:pPr>
        <w:rPr>
          <w:rFonts w:ascii="Arial" w:hAnsi="Arial" w:cs="Arial" w:hint="eastAsia"/>
          <w:sz w:val="20"/>
          <w:szCs w:val="20"/>
        </w:rPr>
      </w:pPr>
      <w:r w:rsidRPr="00880751">
        <w:rPr>
          <w:rFonts w:ascii="Arial" w:hAnsi="Arial" w:cs="Arial" w:hint="eastAsia"/>
          <w:sz w:val="20"/>
          <w:szCs w:val="20"/>
        </w:rPr>
        <w:t>4</w:t>
      </w:r>
      <w:r w:rsidRPr="00880751">
        <w:rPr>
          <w:rFonts w:ascii="Arial" w:hAnsi="Arial" w:cs="Arial" w:hint="eastAsia"/>
          <w:sz w:val="20"/>
          <w:szCs w:val="20"/>
        </w:rPr>
        <w:t>、</w:t>
      </w:r>
      <w:r w:rsidR="0097191D" w:rsidRPr="00880751">
        <w:rPr>
          <w:rFonts w:ascii="Arial" w:hAnsi="Arial" w:cs="Arial" w:hint="eastAsia"/>
          <w:sz w:val="20"/>
          <w:szCs w:val="20"/>
        </w:rPr>
        <w:t>临时表存储在用户临时表空间中</w:t>
      </w:r>
      <w:r w:rsidR="0097191D" w:rsidRPr="00880751">
        <w:rPr>
          <w:rFonts w:ascii="Arial" w:hAnsi="Arial" w:cs="Arial" w:hint="eastAsia"/>
          <w:sz w:val="20"/>
          <w:szCs w:val="20"/>
        </w:rPr>
        <w:t xml:space="preserve">, </w:t>
      </w:r>
      <w:r w:rsidRPr="00880751">
        <w:rPr>
          <w:rFonts w:ascii="Arial" w:hAnsi="Arial" w:cs="Arial" w:hint="eastAsia"/>
          <w:sz w:val="20"/>
          <w:szCs w:val="20"/>
        </w:rPr>
        <w:t>如果</w:t>
      </w:r>
      <w:r w:rsidR="0097191D" w:rsidRPr="00880751">
        <w:rPr>
          <w:rFonts w:ascii="Arial" w:hAnsi="Arial" w:cs="Arial" w:hint="eastAsia"/>
          <w:sz w:val="20"/>
          <w:szCs w:val="20"/>
        </w:rPr>
        <w:t>使用大型数据集</w:t>
      </w:r>
      <w:r w:rsidR="0097191D" w:rsidRPr="00880751">
        <w:rPr>
          <w:rFonts w:ascii="Arial" w:hAnsi="Arial" w:cs="Arial" w:hint="eastAsia"/>
          <w:sz w:val="20"/>
          <w:szCs w:val="20"/>
        </w:rPr>
        <w:t>,</w:t>
      </w:r>
      <w:r w:rsidRPr="00880751">
        <w:rPr>
          <w:rFonts w:ascii="Arial" w:hAnsi="Arial" w:cs="Arial" w:hint="eastAsia"/>
          <w:sz w:val="20"/>
          <w:szCs w:val="20"/>
        </w:rPr>
        <w:t>可考虑</w:t>
      </w:r>
      <w:r w:rsidR="0097191D" w:rsidRPr="00880751">
        <w:rPr>
          <w:rFonts w:ascii="Arial" w:hAnsi="Arial" w:cs="Arial" w:hint="eastAsia"/>
          <w:sz w:val="20"/>
          <w:szCs w:val="20"/>
        </w:rPr>
        <w:t>专用的缓冲池来代替表空间</w:t>
      </w:r>
      <w:r w:rsidR="00911A06">
        <w:rPr>
          <w:rFonts w:ascii="Arial" w:hAnsi="Arial" w:cs="Arial" w:hint="eastAsia"/>
          <w:sz w:val="20"/>
          <w:szCs w:val="20"/>
        </w:rPr>
        <w:t>,</w:t>
      </w:r>
    </w:p>
    <w:p w:rsidR="0097191D" w:rsidRPr="00880751" w:rsidRDefault="0097191D" w:rsidP="0097191D">
      <w:pPr>
        <w:rPr>
          <w:rFonts w:ascii="Arial" w:hAnsi="Arial" w:cs="Arial"/>
          <w:sz w:val="20"/>
          <w:szCs w:val="20"/>
        </w:rPr>
      </w:pPr>
      <w:r w:rsidRPr="00880751">
        <w:rPr>
          <w:rFonts w:ascii="Arial" w:hAnsi="Arial" w:cs="Arial" w:hint="eastAsia"/>
          <w:sz w:val="20"/>
          <w:szCs w:val="20"/>
        </w:rPr>
        <w:t>通过表空间快照来决定是否将数据真正写入磁盘</w:t>
      </w:r>
      <w:r w:rsidR="008E3EF7" w:rsidRPr="00880751">
        <w:rPr>
          <w:rFonts w:ascii="Arial" w:hAnsi="Arial" w:cs="Arial" w:hint="eastAsia"/>
          <w:sz w:val="20"/>
          <w:szCs w:val="20"/>
        </w:rPr>
        <w:t>。</w:t>
      </w:r>
      <w:r w:rsidR="00911A06" w:rsidRPr="00911A06">
        <w:rPr>
          <w:rFonts w:ascii="Arial" w:hAnsi="Arial" w:cs="Arial" w:hint="eastAsia"/>
          <w:color w:val="FF0000"/>
          <w:sz w:val="20"/>
          <w:szCs w:val="20"/>
        </w:rPr>
        <w:t>**/</w:t>
      </w:r>
    </w:p>
    <w:p w:rsidR="0098009D" w:rsidRPr="001C59F5" w:rsidRDefault="00307449" w:rsidP="00826E47">
      <w:pPr>
        <w:rPr>
          <w:rFonts w:ascii="Arial" w:hAnsi="Arial" w:cs="Arial"/>
          <w:sz w:val="18"/>
          <w:szCs w:val="18"/>
        </w:rPr>
      </w:pPr>
      <w:r w:rsidRPr="001C59F5">
        <w:rPr>
          <w:rFonts w:ascii="Arial" w:hAnsi="Arial" w:cs="Arial"/>
          <w:sz w:val="18"/>
          <w:szCs w:val="18"/>
        </w:rPr>
        <w:br w:type="page"/>
      </w:r>
    </w:p>
    <w:p w:rsidR="000C60CD" w:rsidRPr="001C59F5" w:rsidRDefault="000C60CD" w:rsidP="0063771A">
      <w:pPr>
        <w:pStyle w:val="1"/>
        <w:rPr>
          <w:rFonts w:ascii="Arial" w:hAnsi="Arial" w:cs="Arial"/>
        </w:rPr>
      </w:pPr>
      <w:bookmarkStart w:id="68" w:name="_Toc279997941"/>
      <w:r w:rsidRPr="001C59F5">
        <w:rPr>
          <w:rFonts w:ascii="Arial" w:hAnsi="Arial" w:cs="Arial"/>
        </w:rPr>
        <w:t>附录</w:t>
      </w:r>
      <w:r w:rsidRPr="001C59F5">
        <w:rPr>
          <w:rFonts w:ascii="Arial" w:hAnsi="Arial" w:cs="Arial"/>
        </w:rPr>
        <w:t>:</w:t>
      </w:r>
      <w:bookmarkEnd w:id="68"/>
    </w:p>
    <w:p w:rsidR="000C60CD" w:rsidRPr="001C59F5" w:rsidRDefault="000C60CD" w:rsidP="0063771A">
      <w:pPr>
        <w:pStyle w:val="2"/>
        <w:rPr>
          <w:rFonts w:ascii="Arial" w:hAnsi="Arial" w:cs="Arial"/>
        </w:rPr>
      </w:pPr>
      <w:bookmarkStart w:id="69" w:name="_Toc279997942"/>
      <w:r w:rsidRPr="001C59F5">
        <w:rPr>
          <w:rFonts w:ascii="Arial" w:hAnsi="Arial" w:cs="Arial"/>
        </w:rPr>
        <w:t>参考文档</w:t>
      </w:r>
      <w:bookmarkEnd w:id="69"/>
    </w:p>
    <w:p w:rsidR="000C60CD" w:rsidRPr="001C59F5" w:rsidRDefault="00B9564B" w:rsidP="00417897">
      <w:pPr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1C59F5">
        <w:rPr>
          <w:rFonts w:ascii="Arial" w:hAnsi="Arial" w:cs="Arial"/>
          <w:sz w:val="28"/>
          <w:szCs w:val="28"/>
        </w:rPr>
        <w:t>《</w:t>
      </w:r>
      <w:r w:rsidR="00CC4DE0" w:rsidRPr="001C59F5">
        <w:rPr>
          <w:rFonts w:ascii="Arial" w:hAnsi="Arial" w:cs="Arial"/>
          <w:sz w:val="28"/>
          <w:szCs w:val="28"/>
        </w:rPr>
        <w:t>DB2</w:t>
      </w:r>
      <w:r w:rsidR="000C60CD" w:rsidRPr="001C59F5">
        <w:rPr>
          <w:rFonts w:ascii="Arial" w:hAnsi="Arial" w:cs="Arial"/>
          <w:sz w:val="28"/>
          <w:szCs w:val="28"/>
        </w:rPr>
        <w:t xml:space="preserve"> v9 SQ</w:t>
      </w:r>
      <w:r w:rsidR="00773B08" w:rsidRPr="001C59F5">
        <w:rPr>
          <w:rFonts w:ascii="Arial" w:hAnsi="Arial" w:cs="Arial"/>
          <w:sz w:val="28"/>
          <w:szCs w:val="28"/>
        </w:rPr>
        <w:t xml:space="preserve">L Reference Volume </w:t>
      </w:r>
      <w:r w:rsidR="000C60CD" w:rsidRPr="001C59F5">
        <w:rPr>
          <w:rFonts w:ascii="Arial" w:hAnsi="Arial" w:cs="Arial"/>
          <w:sz w:val="28"/>
          <w:szCs w:val="28"/>
        </w:rPr>
        <w:t>1</w:t>
      </w:r>
      <w:r w:rsidRPr="001C59F5">
        <w:rPr>
          <w:rFonts w:ascii="Arial" w:hAnsi="Arial" w:cs="Arial"/>
          <w:sz w:val="28"/>
          <w:szCs w:val="28"/>
        </w:rPr>
        <w:t>》</w:t>
      </w:r>
    </w:p>
    <w:p w:rsidR="00773B08" w:rsidRPr="001C59F5" w:rsidRDefault="00B9564B" w:rsidP="00417897">
      <w:pPr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1C59F5">
        <w:rPr>
          <w:rFonts w:ascii="Arial" w:hAnsi="Arial" w:cs="Arial"/>
          <w:sz w:val="28"/>
          <w:szCs w:val="28"/>
        </w:rPr>
        <w:t>《</w:t>
      </w:r>
      <w:r w:rsidR="00CC4DE0" w:rsidRPr="001C59F5">
        <w:rPr>
          <w:rFonts w:ascii="Arial" w:hAnsi="Arial" w:cs="Arial"/>
          <w:sz w:val="28"/>
          <w:szCs w:val="28"/>
        </w:rPr>
        <w:t>DB2</w:t>
      </w:r>
      <w:r w:rsidR="00773B08" w:rsidRPr="001C59F5">
        <w:rPr>
          <w:rFonts w:ascii="Arial" w:hAnsi="Arial" w:cs="Arial"/>
          <w:sz w:val="28"/>
          <w:szCs w:val="28"/>
        </w:rPr>
        <w:t xml:space="preserve"> v9 SQL Reference Volume 2</w:t>
      </w:r>
      <w:r w:rsidRPr="001C59F5">
        <w:rPr>
          <w:rFonts w:ascii="Arial" w:hAnsi="Arial" w:cs="Arial"/>
          <w:sz w:val="28"/>
          <w:szCs w:val="28"/>
        </w:rPr>
        <w:t>》</w:t>
      </w:r>
    </w:p>
    <w:p w:rsidR="00B9564B" w:rsidRPr="001C59F5" w:rsidRDefault="00B9564B" w:rsidP="00417897">
      <w:pPr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1C59F5">
        <w:rPr>
          <w:rFonts w:ascii="Arial" w:hAnsi="Arial" w:cs="Arial"/>
          <w:sz w:val="28"/>
          <w:szCs w:val="28"/>
        </w:rPr>
        <w:t>《</w:t>
      </w:r>
      <w:r w:rsidR="00773B08" w:rsidRPr="001C59F5">
        <w:rPr>
          <w:rFonts w:ascii="Arial" w:hAnsi="Arial" w:cs="Arial"/>
          <w:sz w:val="28"/>
          <w:szCs w:val="28"/>
        </w:rPr>
        <w:t xml:space="preserve">DB2 </w:t>
      </w:r>
      <w:r w:rsidR="00CC4DE0" w:rsidRPr="001C59F5">
        <w:rPr>
          <w:rFonts w:ascii="Arial" w:hAnsi="Arial" w:cs="Arial"/>
          <w:sz w:val="28"/>
          <w:szCs w:val="28"/>
        </w:rPr>
        <w:t>v</w:t>
      </w:r>
      <w:r w:rsidR="00773B08" w:rsidRPr="001C59F5">
        <w:rPr>
          <w:rFonts w:ascii="Arial" w:hAnsi="Arial" w:cs="Arial"/>
          <w:sz w:val="28"/>
          <w:szCs w:val="28"/>
        </w:rPr>
        <w:t>9 SQL Cookbook</w:t>
      </w:r>
      <w:r w:rsidRPr="001C59F5">
        <w:rPr>
          <w:rFonts w:ascii="Arial" w:hAnsi="Arial" w:cs="Arial"/>
          <w:sz w:val="28"/>
          <w:szCs w:val="28"/>
        </w:rPr>
        <w:t>》</w:t>
      </w:r>
      <w:r w:rsidR="00773B08" w:rsidRPr="001C59F5">
        <w:rPr>
          <w:rFonts w:ascii="Arial" w:hAnsi="Arial" w:cs="Arial"/>
          <w:sz w:val="28"/>
          <w:szCs w:val="28"/>
        </w:rPr>
        <w:t xml:space="preserve"> </w:t>
      </w:r>
      <w:r w:rsidRPr="001C59F5">
        <w:rPr>
          <w:rFonts w:ascii="Arial" w:hAnsi="Arial" w:cs="Arial"/>
          <w:sz w:val="28"/>
          <w:szCs w:val="28"/>
        </w:rPr>
        <w:t xml:space="preserve">Author  By  Graeme  Birchall </w:t>
      </w:r>
    </w:p>
    <w:p w:rsidR="00773B08" w:rsidRPr="001C59F5" w:rsidRDefault="00773B08" w:rsidP="00773B08">
      <w:pPr>
        <w:rPr>
          <w:rFonts w:ascii="Arial" w:hAnsi="Arial" w:cs="Arial"/>
          <w:sz w:val="18"/>
          <w:szCs w:val="18"/>
        </w:rPr>
      </w:pPr>
    </w:p>
    <w:sectPr w:rsidR="00773B08" w:rsidRPr="001C59F5" w:rsidSect="0077471B">
      <w:headerReference w:type="default" r:id="rId25"/>
      <w:footerReference w:type="default" r:id="rId26"/>
      <w:type w:val="continuous"/>
      <w:pgSz w:w="11906" w:h="16838"/>
      <w:pgMar w:top="1440" w:right="1797" w:bottom="1701" w:left="1797" w:header="851" w:footer="45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358" w:rsidRDefault="003E1358">
      <w:r>
        <w:separator/>
      </w:r>
    </w:p>
  </w:endnote>
  <w:endnote w:type="continuationSeparator" w:id="0">
    <w:p w:rsidR="003E1358" w:rsidRDefault="003E1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666699"/>
      </w:tblBorders>
      <w:tblLook w:val="0000" w:firstRow="0" w:lastRow="0" w:firstColumn="0" w:lastColumn="0" w:noHBand="0" w:noVBand="0"/>
    </w:tblPr>
    <w:tblGrid>
      <w:gridCol w:w="6408"/>
      <w:gridCol w:w="2120"/>
    </w:tblGrid>
    <w:tr w:rsidR="00800892">
      <w:tblPrEx>
        <w:tblCellMar>
          <w:top w:w="0" w:type="dxa"/>
          <w:bottom w:w="0" w:type="dxa"/>
        </w:tblCellMar>
      </w:tblPrEx>
      <w:trPr>
        <w:cantSplit/>
        <w:trHeight w:val="715"/>
      </w:trPr>
      <w:tc>
        <w:tcPr>
          <w:tcW w:w="6408" w:type="dxa"/>
          <w:vAlign w:val="center"/>
        </w:tcPr>
        <w:p w:rsidR="00800892" w:rsidRPr="00D422C7" w:rsidRDefault="00800892" w:rsidP="00785318">
          <w:pPr>
            <w:pStyle w:val="a6"/>
            <w:jc w:val="both"/>
            <w:rPr>
              <w:rFonts w:ascii="楷体_GB2312" w:eastAsia="楷体_GB2312" w:hint="eastAsia"/>
              <w:b/>
              <w:color w:val="0000FF"/>
              <w:sz w:val="28"/>
              <w:szCs w:val="28"/>
            </w:rPr>
          </w:pPr>
          <w:r>
            <w:rPr>
              <w:rFonts w:ascii="楷体_GB2312" w:eastAsia="楷体_GB2312" w:hint="eastAsia"/>
              <w:b/>
              <w:color w:val="0000FF"/>
              <w:sz w:val="28"/>
              <w:szCs w:val="28"/>
            </w:rPr>
            <w:t>Db2开发与应用社区</w:t>
          </w:r>
        </w:p>
        <w:p w:rsidR="00800892" w:rsidRPr="004072D5" w:rsidRDefault="00800892" w:rsidP="00785318">
          <w:pPr>
            <w:pStyle w:val="a6"/>
            <w:jc w:val="both"/>
            <w:rPr>
              <w:rFonts w:eastAsia="楷体_GB2312" w:hint="eastAsia"/>
              <w:b/>
              <w:color w:val="000080"/>
              <w:sz w:val="21"/>
              <w:szCs w:val="21"/>
            </w:rPr>
          </w:pPr>
          <w:r>
            <w:rPr>
              <w:rFonts w:eastAsia="楷体_GB2312" w:hint="eastAsia"/>
              <w:b/>
              <w:color w:val="0000FF"/>
              <w:sz w:val="21"/>
              <w:szCs w:val="21"/>
            </w:rPr>
            <w:t xml:space="preserve">www.db2chin.net </w:t>
          </w:r>
        </w:p>
      </w:tc>
      <w:tc>
        <w:tcPr>
          <w:tcW w:w="2120" w:type="dxa"/>
          <w:vAlign w:val="center"/>
        </w:tcPr>
        <w:p w:rsidR="00800892" w:rsidRDefault="00800892" w:rsidP="00E31900">
          <w:pPr>
            <w:pStyle w:val="a6"/>
            <w:jc w:val="right"/>
            <w:rPr>
              <w:rFonts w:hint="eastAsia"/>
            </w:rPr>
          </w:pPr>
          <w:r>
            <w:rPr>
              <w:rFonts w:hint="eastAsia"/>
              <w:kern w:val="0"/>
              <w:szCs w:val="21"/>
            </w:rPr>
            <w:t>第</w:t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Style w:val="af1"/>
            </w:rPr>
            <w:fldChar w:fldCharType="begin"/>
          </w:r>
          <w:r>
            <w:rPr>
              <w:rStyle w:val="af1"/>
            </w:rPr>
            <w:instrText xml:space="preserve"> PAGE </w:instrText>
          </w:r>
          <w:r>
            <w:rPr>
              <w:rStyle w:val="af1"/>
            </w:rPr>
            <w:fldChar w:fldCharType="separate"/>
          </w:r>
          <w:r w:rsidR="00426DB0">
            <w:rPr>
              <w:rStyle w:val="af1"/>
              <w:noProof/>
            </w:rPr>
            <w:t>3</w:t>
          </w:r>
          <w:r>
            <w:rPr>
              <w:rStyle w:val="af1"/>
            </w:rPr>
            <w:fldChar w:fldCharType="end"/>
          </w:r>
          <w:r>
            <w:rPr>
              <w:rFonts w:hint="eastAsia"/>
              <w:kern w:val="0"/>
              <w:szCs w:val="21"/>
            </w:rPr>
            <w:t>页</w:t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共</w:t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NUMPAGES </w:instrText>
          </w:r>
          <w:r>
            <w:rPr>
              <w:kern w:val="0"/>
              <w:szCs w:val="21"/>
            </w:rPr>
            <w:fldChar w:fldCharType="separate"/>
          </w:r>
          <w:r w:rsidR="00426DB0">
            <w:rPr>
              <w:noProof/>
              <w:kern w:val="0"/>
              <w:szCs w:val="21"/>
            </w:rPr>
            <w:t>5</w:t>
          </w:r>
          <w:r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</w:p>
      </w:tc>
    </w:tr>
  </w:tbl>
  <w:p w:rsidR="00800892" w:rsidRDefault="00800892" w:rsidP="00285A02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358" w:rsidRDefault="003E1358">
      <w:r>
        <w:separator/>
      </w:r>
    </w:p>
  </w:footnote>
  <w:footnote w:type="continuationSeparator" w:id="0">
    <w:p w:rsidR="003E1358" w:rsidRDefault="003E13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892" w:rsidRPr="00860F7B" w:rsidRDefault="009D1728" w:rsidP="00E31900">
    <w:pPr>
      <w:pStyle w:val="a5"/>
      <w:jc w:val="both"/>
      <w:rPr>
        <w:rFonts w:hint="eastAsia"/>
        <w:b/>
        <w:bCs/>
        <w:shd w:val="pct15" w:color="auto" w:fill="FFFFFF"/>
      </w:rPr>
    </w:pPr>
    <w:r>
      <w:rPr>
        <w:rFonts w:hint="eastAsia"/>
        <w:noProof/>
        <w:kern w:val="0"/>
      </w:rPr>
      <w:drawing>
        <wp:inline distT="0" distB="0" distL="0" distR="0">
          <wp:extent cx="1669415" cy="414655"/>
          <wp:effectExtent l="0" t="0" r="6985" b="4445"/>
          <wp:docPr id="17" name="图片 17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未命名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9415" cy="41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00892">
      <w:rPr>
        <w:rFonts w:hint="eastAsia"/>
        <w:kern w:val="0"/>
      </w:rPr>
      <w:tab/>
    </w:r>
    <w:r w:rsidR="00800892">
      <w:rPr>
        <w:rFonts w:hint="eastAsia"/>
        <w:kern w:val="0"/>
      </w:rPr>
      <w:tab/>
      <w:t xml:space="preserve">DB2 9 </w:t>
    </w:r>
    <w:r w:rsidR="00800892">
      <w:rPr>
        <w:rFonts w:hint="eastAsia"/>
        <w:kern w:val="0"/>
      </w:rPr>
      <w:t>开发应用手册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C13"/>
    <w:multiLevelType w:val="hybridMultilevel"/>
    <w:tmpl w:val="2E0CF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AC3620"/>
    <w:multiLevelType w:val="hybridMultilevel"/>
    <w:tmpl w:val="9B3CDCA2"/>
    <w:lvl w:ilvl="0" w:tplc="8708E6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FD0DCA"/>
    <w:multiLevelType w:val="hybridMultilevel"/>
    <w:tmpl w:val="CA5257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8155A7"/>
    <w:multiLevelType w:val="hybridMultilevel"/>
    <w:tmpl w:val="67745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655ADA"/>
    <w:multiLevelType w:val="hybridMultilevel"/>
    <w:tmpl w:val="71C03A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14B2992"/>
    <w:multiLevelType w:val="hybridMultilevel"/>
    <w:tmpl w:val="06429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93B2D1A"/>
    <w:multiLevelType w:val="hybridMultilevel"/>
    <w:tmpl w:val="17E02C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E7F2B8C"/>
    <w:multiLevelType w:val="hybridMultilevel"/>
    <w:tmpl w:val="C994DAA6"/>
    <w:lvl w:ilvl="0" w:tplc="6F0C7C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C021CF"/>
    <w:multiLevelType w:val="hybridMultilevel"/>
    <w:tmpl w:val="48D8ECF4"/>
    <w:lvl w:ilvl="0" w:tplc="2FAE90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6F37A7"/>
    <w:multiLevelType w:val="hybridMultilevel"/>
    <w:tmpl w:val="7BF62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B454225"/>
    <w:multiLevelType w:val="hybridMultilevel"/>
    <w:tmpl w:val="9C6E9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E9D74F1"/>
    <w:multiLevelType w:val="hybridMultilevel"/>
    <w:tmpl w:val="9AC85C46"/>
    <w:lvl w:ilvl="0" w:tplc="03145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D13A10"/>
    <w:multiLevelType w:val="hybridMultilevel"/>
    <w:tmpl w:val="780621BC"/>
    <w:lvl w:ilvl="0" w:tplc="D8AE4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ED7119"/>
    <w:multiLevelType w:val="hybridMultilevel"/>
    <w:tmpl w:val="19AC61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4D33872"/>
    <w:multiLevelType w:val="hybridMultilevel"/>
    <w:tmpl w:val="40A42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B6835C0"/>
    <w:multiLevelType w:val="multilevel"/>
    <w:tmpl w:val="C368E074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3BCC3E05"/>
    <w:multiLevelType w:val="hybridMultilevel"/>
    <w:tmpl w:val="298C30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2B1310A"/>
    <w:multiLevelType w:val="hybridMultilevel"/>
    <w:tmpl w:val="4D8C5AFA"/>
    <w:lvl w:ilvl="0" w:tplc="FDD43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576C97"/>
    <w:multiLevelType w:val="hybridMultilevel"/>
    <w:tmpl w:val="5F9EBD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7403235"/>
    <w:multiLevelType w:val="hybridMultilevel"/>
    <w:tmpl w:val="19D2E786"/>
    <w:lvl w:ilvl="0" w:tplc="9B6ABBDA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90E69FA"/>
    <w:multiLevelType w:val="hybridMultilevel"/>
    <w:tmpl w:val="56380126"/>
    <w:lvl w:ilvl="0" w:tplc="E6DACE70">
      <w:start w:val="1"/>
      <w:numFmt w:val="upperLetter"/>
      <w:pStyle w:val="a"/>
      <w:lvlText w:val="附录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A8B7BA4"/>
    <w:multiLevelType w:val="hybridMultilevel"/>
    <w:tmpl w:val="CA5257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C7C7C87"/>
    <w:multiLevelType w:val="hybridMultilevel"/>
    <w:tmpl w:val="2EB64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F594BAD"/>
    <w:multiLevelType w:val="hybridMultilevel"/>
    <w:tmpl w:val="D1A07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F943087"/>
    <w:multiLevelType w:val="hybridMultilevel"/>
    <w:tmpl w:val="E2BE38FC"/>
    <w:lvl w:ilvl="0" w:tplc="5B065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0FD2D5C"/>
    <w:multiLevelType w:val="hybridMultilevel"/>
    <w:tmpl w:val="59487BF6"/>
    <w:lvl w:ilvl="0" w:tplc="80D03E0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10F7CC5"/>
    <w:multiLevelType w:val="hybridMultilevel"/>
    <w:tmpl w:val="43DE2974"/>
    <w:lvl w:ilvl="0" w:tplc="53648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30F3BC6"/>
    <w:multiLevelType w:val="hybridMultilevel"/>
    <w:tmpl w:val="B414E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646721F"/>
    <w:multiLevelType w:val="hybridMultilevel"/>
    <w:tmpl w:val="D2D00530"/>
    <w:lvl w:ilvl="0" w:tplc="80D03E0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6832A57"/>
    <w:multiLevelType w:val="hybridMultilevel"/>
    <w:tmpl w:val="F4CCF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69D05D0"/>
    <w:multiLevelType w:val="hybridMultilevel"/>
    <w:tmpl w:val="D84A0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738449A"/>
    <w:multiLevelType w:val="hybridMultilevel"/>
    <w:tmpl w:val="2C308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81309EF"/>
    <w:multiLevelType w:val="hybridMultilevel"/>
    <w:tmpl w:val="9D429B46"/>
    <w:lvl w:ilvl="0" w:tplc="35323180">
      <w:start w:val="1"/>
      <w:numFmt w:val="chineseCountingThousand"/>
      <w:pStyle w:val="a0"/>
      <w:lvlText w:val="（%1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0682F8B"/>
    <w:multiLevelType w:val="hybridMultilevel"/>
    <w:tmpl w:val="3C480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39646EE"/>
    <w:multiLevelType w:val="hybridMultilevel"/>
    <w:tmpl w:val="B172FA3C"/>
    <w:lvl w:ilvl="0" w:tplc="05F014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47349E4"/>
    <w:multiLevelType w:val="hybridMultilevel"/>
    <w:tmpl w:val="55E23D4E"/>
    <w:lvl w:ilvl="0" w:tplc="5FAE1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4CA5926"/>
    <w:multiLevelType w:val="hybridMultilevel"/>
    <w:tmpl w:val="953E0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54E2B6D"/>
    <w:multiLevelType w:val="hybridMultilevel"/>
    <w:tmpl w:val="4E8CBF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AC13994"/>
    <w:multiLevelType w:val="hybridMultilevel"/>
    <w:tmpl w:val="4756426C"/>
    <w:lvl w:ilvl="0" w:tplc="C37E45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0D90276"/>
    <w:multiLevelType w:val="hybridMultilevel"/>
    <w:tmpl w:val="131C74C8"/>
    <w:lvl w:ilvl="0" w:tplc="A656B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6574556"/>
    <w:multiLevelType w:val="hybridMultilevel"/>
    <w:tmpl w:val="8E2A46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65E4616"/>
    <w:multiLevelType w:val="hybridMultilevel"/>
    <w:tmpl w:val="BD4EFA68"/>
    <w:lvl w:ilvl="0" w:tplc="E1B0A7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67116E6"/>
    <w:multiLevelType w:val="hybridMultilevel"/>
    <w:tmpl w:val="7A802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A46157D"/>
    <w:multiLevelType w:val="hybridMultilevel"/>
    <w:tmpl w:val="043A9AEC"/>
    <w:lvl w:ilvl="0" w:tplc="ABC07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7E7D49D3"/>
    <w:multiLevelType w:val="hybridMultilevel"/>
    <w:tmpl w:val="D2B63EC2"/>
    <w:lvl w:ilvl="0" w:tplc="4AC4B8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0"/>
  </w:num>
  <w:num w:numId="3">
    <w:abstractNumId w:val="32"/>
  </w:num>
  <w:num w:numId="4">
    <w:abstractNumId w:val="2"/>
  </w:num>
  <w:num w:numId="5">
    <w:abstractNumId w:val="1"/>
  </w:num>
  <w:num w:numId="6">
    <w:abstractNumId w:val="43"/>
  </w:num>
  <w:num w:numId="7">
    <w:abstractNumId w:val="12"/>
  </w:num>
  <w:num w:numId="8">
    <w:abstractNumId w:val="8"/>
  </w:num>
  <w:num w:numId="9">
    <w:abstractNumId w:val="13"/>
  </w:num>
  <w:num w:numId="10">
    <w:abstractNumId w:val="22"/>
  </w:num>
  <w:num w:numId="11">
    <w:abstractNumId w:val="27"/>
  </w:num>
  <w:num w:numId="12">
    <w:abstractNumId w:val="0"/>
  </w:num>
  <w:num w:numId="13">
    <w:abstractNumId w:val="10"/>
  </w:num>
  <w:num w:numId="14">
    <w:abstractNumId w:val="31"/>
  </w:num>
  <w:num w:numId="15">
    <w:abstractNumId w:val="29"/>
  </w:num>
  <w:num w:numId="16">
    <w:abstractNumId w:val="35"/>
  </w:num>
  <w:num w:numId="17">
    <w:abstractNumId w:val="7"/>
  </w:num>
  <w:num w:numId="18">
    <w:abstractNumId w:val="36"/>
  </w:num>
  <w:num w:numId="19">
    <w:abstractNumId w:val="18"/>
  </w:num>
  <w:num w:numId="20">
    <w:abstractNumId w:val="4"/>
  </w:num>
  <w:num w:numId="21">
    <w:abstractNumId w:val="5"/>
  </w:num>
  <w:num w:numId="22">
    <w:abstractNumId w:val="37"/>
  </w:num>
  <w:num w:numId="23">
    <w:abstractNumId w:val="33"/>
  </w:num>
  <w:num w:numId="24">
    <w:abstractNumId w:val="30"/>
  </w:num>
  <w:num w:numId="25">
    <w:abstractNumId w:val="9"/>
  </w:num>
  <w:num w:numId="26">
    <w:abstractNumId w:val="40"/>
  </w:num>
  <w:num w:numId="27">
    <w:abstractNumId w:val="6"/>
  </w:num>
  <w:num w:numId="28">
    <w:abstractNumId w:val="44"/>
  </w:num>
  <w:num w:numId="29">
    <w:abstractNumId w:val="34"/>
  </w:num>
  <w:num w:numId="30">
    <w:abstractNumId w:val="26"/>
  </w:num>
  <w:num w:numId="31">
    <w:abstractNumId w:val="14"/>
  </w:num>
  <w:num w:numId="32">
    <w:abstractNumId w:val="38"/>
  </w:num>
  <w:num w:numId="33">
    <w:abstractNumId w:val="42"/>
  </w:num>
  <w:num w:numId="34">
    <w:abstractNumId w:val="41"/>
  </w:num>
  <w:num w:numId="35">
    <w:abstractNumId w:val="3"/>
  </w:num>
  <w:num w:numId="36">
    <w:abstractNumId w:val="16"/>
  </w:num>
  <w:num w:numId="37">
    <w:abstractNumId w:val="23"/>
  </w:num>
  <w:num w:numId="38">
    <w:abstractNumId w:val="21"/>
  </w:num>
  <w:num w:numId="39">
    <w:abstractNumId w:val="17"/>
  </w:num>
  <w:num w:numId="40">
    <w:abstractNumId w:val="19"/>
  </w:num>
  <w:num w:numId="41">
    <w:abstractNumId w:val="25"/>
  </w:num>
  <w:num w:numId="42">
    <w:abstractNumId w:val="28"/>
  </w:num>
  <w:num w:numId="43">
    <w:abstractNumId w:val="15"/>
  </w:num>
  <w:num w:numId="44">
    <w:abstractNumId w:val="24"/>
  </w:num>
  <w:num w:numId="45">
    <w:abstractNumId w:val="39"/>
  </w:num>
  <w:num w:numId="46">
    <w:abstractNumId w:val="11"/>
  </w:num>
  <w:num w:numId="47">
    <w:abstractNumId w:val="15"/>
  </w:num>
  <w:num w:numId="48">
    <w:abstractNumId w:val="15"/>
  </w:num>
  <w:num w:numId="49">
    <w:abstractNumId w:val="1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efaultTableStyle w:val="af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E93"/>
    <w:rsid w:val="000024D5"/>
    <w:rsid w:val="00002988"/>
    <w:rsid w:val="00002AED"/>
    <w:rsid w:val="00010296"/>
    <w:rsid w:val="00012CEA"/>
    <w:rsid w:val="00020F7D"/>
    <w:rsid w:val="00021FAD"/>
    <w:rsid w:val="0002307F"/>
    <w:rsid w:val="00024E68"/>
    <w:rsid w:val="0002566A"/>
    <w:rsid w:val="00030AE4"/>
    <w:rsid w:val="00030C02"/>
    <w:rsid w:val="00030C91"/>
    <w:rsid w:val="0003142F"/>
    <w:rsid w:val="000321A4"/>
    <w:rsid w:val="00033169"/>
    <w:rsid w:val="0003764E"/>
    <w:rsid w:val="00040D4E"/>
    <w:rsid w:val="00042DF6"/>
    <w:rsid w:val="00045AE9"/>
    <w:rsid w:val="00046965"/>
    <w:rsid w:val="000501F9"/>
    <w:rsid w:val="00053414"/>
    <w:rsid w:val="000546F5"/>
    <w:rsid w:val="00057936"/>
    <w:rsid w:val="00057A5A"/>
    <w:rsid w:val="0006233A"/>
    <w:rsid w:val="000646A5"/>
    <w:rsid w:val="0006579F"/>
    <w:rsid w:val="00065EBE"/>
    <w:rsid w:val="00067865"/>
    <w:rsid w:val="00067F67"/>
    <w:rsid w:val="00074D09"/>
    <w:rsid w:val="000752AD"/>
    <w:rsid w:val="00077DC2"/>
    <w:rsid w:val="00080A0D"/>
    <w:rsid w:val="00083759"/>
    <w:rsid w:val="00086178"/>
    <w:rsid w:val="00087494"/>
    <w:rsid w:val="000921A9"/>
    <w:rsid w:val="00093B62"/>
    <w:rsid w:val="0009401C"/>
    <w:rsid w:val="00095025"/>
    <w:rsid w:val="00095185"/>
    <w:rsid w:val="000A03E2"/>
    <w:rsid w:val="000A3B64"/>
    <w:rsid w:val="000A4878"/>
    <w:rsid w:val="000A48A0"/>
    <w:rsid w:val="000A71E5"/>
    <w:rsid w:val="000B0F86"/>
    <w:rsid w:val="000B136E"/>
    <w:rsid w:val="000B2515"/>
    <w:rsid w:val="000B382A"/>
    <w:rsid w:val="000B3B36"/>
    <w:rsid w:val="000B4BFE"/>
    <w:rsid w:val="000B4D0C"/>
    <w:rsid w:val="000B4D91"/>
    <w:rsid w:val="000B4F09"/>
    <w:rsid w:val="000C0166"/>
    <w:rsid w:val="000C0753"/>
    <w:rsid w:val="000C13B1"/>
    <w:rsid w:val="000C1E5B"/>
    <w:rsid w:val="000C1EEB"/>
    <w:rsid w:val="000C2FED"/>
    <w:rsid w:val="000C5126"/>
    <w:rsid w:val="000C5A5B"/>
    <w:rsid w:val="000C60CD"/>
    <w:rsid w:val="000C7A25"/>
    <w:rsid w:val="000D12B3"/>
    <w:rsid w:val="000D19ED"/>
    <w:rsid w:val="000D24FF"/>
    <w:rsid w:val="000D43B9"/>
    <w:rsid w:val="000D5719"/>
    <w:rsid w:val="000D6776"/>
    <w:rsid w:val="000D67E2"/>
    <w:rsid w:val="000D6FB0"/>
    <w:rsid w:val="000E31F2"/>
    <w:rsid w:val="000E60C3"/>
    <w:rsid w:val="000E706E"/>
    <w:rsid w:val="000E7E70"/>
    <w:rsid w:val="000F035D"/>
    <w:rsid w:val="000F03D6"/>
    <w:rsid w:val="000F13AD"/>
    <w:rsid w:val="000F24C5"/>
    <w:rsid w:val="000F412A"/>
    <w:rsid w:val="000F540F"/>
    <w:rsid w:val="000F6F6C"/>
    <w:rsid w:val="001000E3"/>
    <w:rsid w:val="001003A7"/>
    <w:rsid w:val="00100E17"/>
    <w:rsid w:val="00101502"/>
    <w:rsid w:val="00101BFC"/>
    <w:rsid w:val="00103B9B"/>
    <w:rsid w:val="00103FBC"/>
    <w:rsid w:val="001070C5"/>
    <w:rsid w:val="0010751B"/>
    <w:rsid w:val="00107EDF"/>
    <w:rsid w:val="0011389F"/>
    <w:rsid w:val="001144AC"/>
    <w:rsid w:val="00114C08"/>
    <w:rsid w:val="00115A5C"/>
    <w:rsid w:val="00117025"/>
    <w:rsid w:val="00120A80"/>
    <w:rsid w:val="00120FAC"/>
    <w:rsid w:val="0012116C"/>
    <w:rsid w:val="00121CD3"/>
    <w:rsid w:val="001226A8"/>
    <w:rsid w:val="00122D9C"/>
    <w:rsid w:val="00124A10"/>
    <w:rsid w:val="0012676D"/>
    <w:rsid w:val="0012779B"/>
    <w:rsid w:val="001327D4"/>
    <w:rsid w:val="00134E04"/>
    <w:rsid w:val="00135EA2"/>
    <w:rsid w:val="0013786F"/>
    <w:rsid w:val="00140718"/>
    <w:rsid w:val="00144026"/>
    <w:rsid w:val="0014422B"/>
    <w:rsid w:val="00144745"/>
    <w:rsid w:val="001451DF"/>
    <w:rsid w:val="001455F8"/>
    <w:rsid w:val="001471D0"/>
    <w:rsid w:val="00152286"/>
    <w:rsid w:val="001522DB"/>
    <w:rsid w:val="00152FE8"/>
    <w:rsid w:val="00153589"/>
    <w:rsid w:val="00153B0A"/>
    <w:rsid w:val="00154D90"/>
    <w:rsid w:val="001553A1"/>
    <w:rsid w:val="001702E5"/>
    <w:rsid w:val="0017115D"/>
    <w:rsid w:val="00171351"/>
    <w:rsid w:val="001729BF"/>
    <w:rsid w:val="001745F3"/>
    <w:rsid w:val="0018051D"/>
    <w:rsid w:val="0018388D"/>
    <w:rsid w:val="00183DDE"/>
    <w:rsid w:val="001865F0"/>
    <w:rsid w:val="00191136"/>
    <w:rsid w:val="0019144F"/>
    <w:rsid w:val="001918CF"/>
    <w:rsid w:val="0019244F"/>
    <w:rsid w:val="0019354C"/>
    <w:rsid w:val="00193D97"/>
    <w:rsid w:val="001944C8"/>
    <w:rsid w:val="001A013A"/>
    <w:rsid w:val="001A1941"/>
    <w:rsid w:val="001A2505"/>
    <w:rsid w:val="001A4F69"/>
    <w:rsid w:val="001A5D20"/>
    <w:rsid w:val="001A5ECF"/>
    <w:rsid w:val="001A6F0C"/>
    <w:rsid w:val="001B1997"/>
    <w:rsid w:val="001B2952"/>
    <w:rsid w:val="001B2DC9"/>
    <w:rsid w:val="001B3407"/>
    <w:rsid w:val="001B41BA"/>
    <w:rsid w:val="001C3B59"/>
    <w:rsid w:val="001C59F5"/>
    <w:rsid w:val="001C6EEA"/>
    <w:rsid w:val="001D62DE"/>
    <w:rsid w:val="001D7A1A"/>
    <w:rsid w:val="001E1B34"/>
    <w:rsid w:val="001E25E9"/>
    <w:rsid w:val="001E44FD"/>
    <w:rsid w:val="001E4F3A"/>
    <w:rsid w:val="001E71B1"/>
    <w:rsid w:val="001E7BFB"/>
    <w:rsid w:val="001F06B3"/>
    <w:rsid w:val="001F2C16"/>
    <w:rsid w:val="001F33C7"/>
    <w:rsid w:val="001F516F"/>
    <w:rsid w:val="001F710F"/>
    <w:rsid w:val="00201820"/>
    <w:rsid w:val="00203B30"/>
    <w:rsid w:val="002051BC"/>
    <w:rsid w:val="00206866"/>
    <w:rsid w:val="00212B70"/>
    <w:rsid w:val="002136D1"/>
    <w:rsid w:val="002168A6"/>
    <w:rsid w:val="00220802"/>
    <w:rsid w:val="002209D4"/>
    <w:rsid w:val="00221CC5"/>
    <w:rsid w:val="00223501"/>
    <w:rsid w:val="00223E36"/>
    <w:rsid w:val="00223F35"/>
    <w:rsid w:val="00225538"/>
    <w:rsid w:val="002268A4"/>
    <w:rsid w:val="00226D74"/>
    <w:rsid w:val="002312C2"/>
    <w:rsid w:val="00233016"/>
    <w:rsid w:val="002342C6"/>
    <w:rsid w:val="002352F2"/>
    <w:rsid w:val="002365E5"/>
    <w:rsid w:val="002375D4"/>
    <w:rsid w:val="00237EA4"/>
    <w:rsid w:val="00241D04"/>
    <w:rsid w:val="002453FF"/>
    <w:rsid w:val="0024558A"/>
    <w:rsid w:val="00246EB2"/>
    <w:rsid w:val="0025006D"/>
    <w:rsid w:val="00251F0D"/>
    <w:rsid w:val="002520CF"/>
    <w:rsid w:val="0025423A"/>
    <w:rsid w:val="00254361"/>
    <w:rsid w:val="00254E62"/>
    <w:rsid w:val="00260F1E"/>
    <w:rsid w:val="00262A9E"/>
    <w:rsid w:val="00265A2F"/>
    <w:rsid w:val="00265CA2"/>
    <w:rsid w:val="00266F27"/>
    <w:rsid w:val="0026718C"/>
    <w:rsid w:val="0026798D"/>
    <w:rsid w:val="0027323C"/>
    <w:rsid w:val="00275310"/>
    <w:rsid w:val="002767DE"/>
    <w:rsid w:val="00282196"/>
    <w:rsid w:val="002824DC"/>
    <w:rsid w:val="002830AA"/>
    <w:rsid w:val="0028448E"/>
    <w:rsid w:val="00285393"/>
    <w:rsid w:val="00285A02"/>
    <w:rsid w:val="00285CBF"/>
    <w:rsid w:val="00285EC5"/>
    <w:rsid w:val="00286695"/>
    <w:rsid w:val="002909CE"/>
    <w:rsid w:val="0029117F"/>
    <w:rsid w:val="00291729"/>
    <w:rsid w:val="00292B67"/>
    <w:rsid w:val="0029329D"/>
    <w:rsid w:val="00294D5A"/>
    <w:rsid w:val="00295A72"/>
    <w:rsid w:val="002A0C55"/>
    <w:rsid w:val="002A498B"/>
    <w:rsid w:val="002A7B11"/>
    <w:rsid w:val="002B0B55"/>
    <w:rsid w:val="002B385F"/>
    <w:rsid w:val="002B4BFB"/>
    <w:rsid w:val="002B4F49"/>
    <w:rsid w:val="002B6ADA"/>
    <w:rsid w:val="002B6BF0"/>
    <w:rsid w:val="002C007B"/>
    <w:rsid w:val="002C017B"/>
    <w:rsid w:val="002C1FB5"/>
    <w:rsid w:val="002C32B3"/>
    <w:rsid w:val="002C6D14"/>
    <w:rsid w:val="002D0314"/>
    <w:rsid w:val="002D1B7C"/>
    <w:rsid w:val="002D65F5"/>
    <w:rsid w:val="002D7D89"/>
    <w:rsid w:val="002D7F94"/>
    <w:rsid w:val="002E32EB"/>
    <w:rsid w:val="002E42FA"/>
    <w:rsid w:val="002E5927"/>
    <w:rsid w:val="002F1402"/>
    <w:rsid w:val="002F24C7"/>
    <w:rsid w:val="002F252C"/>
    <w:rsid w:val="002F3941"/>
    <w:rsid w:val="002F404F"/>
    <w:rsid w:val="002F41EB"/>
    <w:rsid w:val="002F4528"/>
    <w:rsid w:val="002F4B48"/>
    <w:rsid w:val="002F6D9D"/>
    <w:rsid w:val="002F7BA9"/>
    <w:rsid w:val="00303A58"/>
    <w:rsid w:val="00303CD2"/>
    <w:rsid w:val="00304108"/>
    <w:rsid w:val="00304BD0"/>
    <w:rsid w:val="00305A8A"/>
    <w:rsid w:val="00307449"/>
    <w:rsid w:val="00307B6C"/>
    <w:rsid w:val="00310687"/>
    <w:rsid w:val="00310B4D"/>
    <w:rsid w:val="00312527"/>
    <w:rsid w:val="00312545"/>
    <w:rsid w:val="00312CC0"/>
    <w:rsid w:val="00320563"/>
    <w:rsid w:val="00323E66"/>
    <w:rsid w:val="00323F08"/>
    <w:rsid w:val="00325913"/>
    <w:rsid w:val="00326811"/>
    <w:rsid w:val="00341857"/>
    <w:rsid w:val="00341DCB"/>
    <w:rsid w:val="00342E91"/>
    <w:rsid w:val="0034442F"/>
    <w:rsid w:val="003448E5"/>
    <w:rsid w:val="00345C45"/>
    <w:rsid w:val="0034609D"/>
    <w:rsid w:val="00350C5D"/>
    <w:rsid w:val="003520E1"/>
    <w:rsid w:val="00356230"/>
    <w:rsid w:val="00360B13"/>
    <w:rsid w:val="0036225D"/>
    <w:rsid w:val="0036363C"/>
    <w:rsid w:val="00364D42"/>
    <w:rsid w:val="00365951"/>
    <w:rsid w:val="00365C95"/>
    <w:rsid w:val="00366EB3"/>
    <w:rsid w:val="00367EBC"/>
    <w:rsid w:val="003705CB"/>
    <w:rsid w:val="00370BFC"/>
    <w:rsid w:val="00371127"/>
    <w:rsid w:val="00372E64"/>
    <w:rsid w:val="003737EE"/>
    <w:rsid w:val="0037608A"/>
    <w:rsid w:val="003803A1"/>
    <w:rsid w:val="0038046C"/>
    <w:rsid w:val="00387FDF"/>
    <w:rsid w:val="00391305"/>
    <w:rsid w:val="00392DED"/>
    <w:rsid w:val="0039563D"/>
    <w:rsid w:val="003968CC"/>
    <w:rsid w:val="00397490"/>
    <w:rsid w:val="00397D0D"/>
    <w:rsid w:val="003A09D8"/>
    <w:rsid w:val="003A4731"/>
    <w:rsid w:val="003A5E3E"/>
    <w:rsid w:val="003B15C1"/>
    <w:rsid w:val="003B25ED"/>
    <w:rsid w:val="003B2EFD"/>
    <w:rsid w:val="003B4D4D"/>
    <w:rsid w:val="003B4E2D"/>
    <w:rsid w:val="003B50EF"/>
    <w:rsid w:val="003B663D"/>
    <w:rsid w:val="003C009E"/>
    <w:rsid w:val="003C318F"/>
    <w:rsid w:val="003C44A1"/>
    <w:rsid w:val="003C5626"/>
    <w:rsid w:val="003D11EF"/>
    <w:rsid w:val="003D2A4E"/>
    <w:rsid w:val="003D68AE"/>
    <w:rsid w:val="003D7BFC"/>
    <w:rsid w:val="003E1358"/>
    <w:rsid w:val="003E3C29"/>
    <w:rsid w:val="003E4480"/>
    <w:rsid w:val="003E47F7"/>
    <w:rsid w:val="003E5823"/>
    <w:rsid w:val="003E5CC0"/>
    <w:rsid w:val="003F0264"/>
    <w:rsid w:val="003F3809"/>
    <w:rsid w:val="003F5CAA"/>
    <w:rsid w:val="003F7177"/>
    <w:rsid w:val="003F7861"/>
    <w:rsid w:val="0040053A"/>
    <w:rsid w:val="00405514"/>
    <w:rsid w:val="00405E9F"/>
    <w:rsid w:val="00406DC2"/>
    <w:rsid w:val="00406EEE"/>
    <w:rsid w:val="004072D5"/>
    <w:rsid w:val="00413AD1"/>
    <w:rsid w:val="004147A3"/>
    <w:rsid w:val="00415A45"/>
    <w:rsid w:val="00417663"/>
    <w:rsid w:val="00417897"/>
    <w:rsid w:val="00417EA3"/>
    <w:rsid w:val="00420027"/>
    <w:rsid w:val="0042123F"/>
    <w:rsid w:val="004212AA"/>
    <w:rsid w:val="00422040"/>
    <w:rsid w:val="0042369B"/>
    <w:rsid w:val="004241B3"/>
    <w:rsid w:val="004256C6"/>
    <w:rsid w:val="0042586D"/>
    <w:rsid w:val="00426DB0"/>
    <w:rsid w:val="00427B65"/>
    <w:rsid w:val="00431F69"/>
    <w:rsid w:val="00432252"/>
    <w:rsid w:val="00436C88"/>
    <w:rsid w:val="00441490"/>
    <w:rsid w:val="00444599"/>
    <w:rsid w:val="00444A9C"/>
    <w:rsid w:val="004454CA"/>
    <w:rsid w:val="00446306"/>
    <w:rsid w:val="004463CA"/>
    <w:rsid w:val="00446C1E"/>
    <w:rsid w:val="00446CC7"/>
    <w:rsid w:val="004478F6"/>
    <w:rsid w:val="00452675"/>
    <w:rsid w:val="00452BB2"/>
    <w:rsid w:val="004552CE"/>
    <w:rsid w:val="00456087"/>
    <w:rsid w:val="004560A8"/>
    <w:rsid w:val="0045676A"/>
    <w:rsid w:val="00456839"/>
    <w:rsid w:val="0046312B"/>
    <w:rsid w:val="004631C6"/>
    <w:rsid w:val="00464880"/>
    <w:rsid w:val="00466254"/>
    <w:rsid w:val="00467A16"/>
    <w:rsid w:val="00467A78"/>
    <w:rsid w:val="004732FA"/>
    <w:rsid w:val="004767C8"/>
    <w:rsid w:val="00476F0F"/>
    <w:rsid w:val="004772A9"/>
    <w:rsid w:val="00481296"/>
    <w:rsid w:val="00481BB8"/>
    <w:rsid w:val="00482576"/>
    <w:rsid w:val="0048393C"/>
    <w:rsid w:val="00486206"/>
    <w:rsid w:val="004874D4"/>
    <w:rsid w:val="00490462"/>
    <w:rsid w:val="00492405"/>
    <w:rsid w:val="0049314E"/>
    <w:rsid w:val="00493807"/>
    <w:rsid w:val="004A1656"/>
    <w:rsid w:val="004A32DC"/>
    <w:rsid w:val="004A6772"/>
    <w:rsid w:val="004A6AC6"/>
    <w:rsid w:val="004A726D"/>
    <w:rsid w:val="004B079F"/>
    <w:rsid w:val="004B16B6"/>
    <w:rsid w:val="004B1746"/>
    <w:rsid w:val="004B36D8"/>
    <w:rsid w:val="004B4E9F"/>
    <w:rsid w:val="004B54AB"/>
    <w:rsid w:val="004B5B5D"/>
    <w:rsid w:val="004B5E93"/>
    <w:rsid w:val="004C22C6"/>
    <w:rsid w:val="004C2E15"/>
    <w:rsid w:val="004C38E7"/>
    <w:rsid w:val="004C4240"/>
    <w:rsid w:val="004C5351"/>
    <w:rsid w:val="004D18EE"/>
    <w:rsid w:val="004D4F6F"/>
    <w:rsid w:val="004D648E"/>
    <w:rsid w:val="004E0274"/>
    <w:rsid w:val="004E0805"/>
    <w:rsid w:val="004E099F"/>
    <w:rsid w:val="004E0FD9"/>
    <w:rsid w:val="004E31CC"/>
    <w:rsid w:val="004E43F5"/>
    <w:rsid w:val="004E48A6"/>
    <w:rsid w:val="004E79A2"/>
    <w:rsid w:val="004F2069"/>
    <w:rsid w:val="004F3088"/>
    <w:rsid w:val="004F387F"/>
    <w:rsid w:val="004F3CE5"/>
    <w:rsid w:val="004F3ECD"/>
    <w:rsid w:val="004F7C92"/>
    <w:rsid w:val="005028D0"/>
    <w:rsid w:val="00502EE4"/>
    <w:rsid w:val="00510895"/>
    <w:rsid w:val="00511ED8"/>
    <w:rsid w:val="005128CD"/>
    <w:rsid w:val="00512ECE"/>
    <w:rsid w:val="00513DBB"/>
    <w:rsid w:val="005155FB"/>
    <w:rsid w:val="0052009B"/>
    <w:rsid w:val="0052071F"/>
    <w:rsid w:val="00530F3C"/>
    <w:rsid w:val="00533948"/>
    <w:rsid w:val="0053422A"/>
    <w:rsid w:val="005350AA"/>
    <w:rsid w:val="005375EE"/>
    <w:rsid w:val="00541B29"/>
    <w:rsid w:val="0054246B"/>
    <w:rsid w:val="00542A69"/>
    <w:rsid w:val="005448A6"/>
    <w:rsid w:val="00544C41"/>
    <w:rsid w:val="00545E3F"/>
    <w:rsid w:val="00547CF5"/>
    <w:rsid w:val="00550B01"/>
    <w:rsid w:val="00552051"/>
    <w:rsid w:val="00552180"/>
    <w:rsid w:val="005522FF"/>
    <w:rsid w:val="0055570E"/>
    <w:rsid w:val="00555D89"/>
    <w:rsid w:val="005613C4"/>
    <w:rsid w:val="00564E50"/>
    <w:rsid w:val="0056503B"/>
    <w:rsid w:val="005650A7"/>
    <w:rsid w:val="00565FCA"/>
    <w:rsid w:val="00566008"/>
    <w:rsid w:val="00566E9F"/>
    <w:rsid w:val="005700C3"/>
    <w:rsid w:val="00570A79"/>
    <w:rsid w:val="00570D23"/>
    <w:rsid w:val="00571203"/>
    <w:rsid w:val="00571EB8"/>
    <w:rsid w:val="00572FAD"/>
    <w:rsid w:val="00574EED"/>
    <w:rsid w:val="005752E8"/>
    <w:rsid w:val="005758B8"/>
    <w:rsid w:val="00575E28"/>
    <w:rsid w:val="005812A4"/>
    <w:rsid w:val="00586E85"/>
    <w:rsid w:val="005916F4"/>
    <w:rsid w:val="00591FE1"/>
    <w:rsid w:val="00595BA2"/>
    <w:rsid w:val="00595EE0"/>
    <w:rsid w:val="00596C75"/>
    <w:rsid w:val="005974EF"/>
    <w:rsid w:val="005A070B"/>
    <w:rsid w:val="005A0DB7"/>
    <w:rsid w:val="005A1CA4"/>
    <w:rsid w:val="005A1EA9"/>
    <w:rsid w:val="005A3F7D"/>
    <w:rsid w:val="005A6214"/>
    <w:rsid w:val="005A6392"/>
    <w:rsid w:val="005A6CE4"/>
    <w:rsid w:val="005A7B95"/>
    <w:rsid w:val="005B3643"/>
    <w:rsid w:val="005B7074"/>
    <w:rsid w:val="005C07A8"/>
    <w:rsid w:val="005C355C"/>
    <w:rsid w:val="005C474E"/>
    <w:rsid w:val="005C47EC"/>
    <w:rsid w:val="005C4D20"/>
    <w:rsid w:val="005C4FBA"/>
    <w:rsid w:val="005C54A1"/>
    <w:rsid w:val="005C7277"/>
    <w:rsid w:val="005C7CFE"/>
    <w:rsid w:val="005D090D"/>
    <w:rsid w:val="005D1FCF"/>
    <w:rsid w:val="005D3508"/>
    <w:rsid w:val="005D713B"/>
    <w:rsid w:val="005E17A6"/>
    <w:rsid w:val="005E65C6"/>
    <w:rsid w:val="005E71EF"/>
    <w:rsid w:val="005F11B9"/>
    <w:rsid w:val="005F2588"/>
    <w:rsid w:val="005F2DA5"/>
    <w:rsid w:val="005F65B9"/>
    <w:rsid w:val="00601E92"/>
    <w:rsid w:val="00602DB6"/>
    <w:rsid w:val="00604441"/>
    <w:rsid w:val="006127E2"/>
    <w:rsid w:val="006134FC"/>
    <w:rsid w:val="00616A34"/>
    <w:rsid w:val="00620050"/>
    <w:rsid w:val="00622391"/>
    <w:rsid w:val="00622FF3"/>
    <w:rsid w:val="0062367F"/>
    <w:rsid w:val="0062468F"/>
    <w:rsid w:val="00624969"/>
    <w:rsid w:val="00625E47"/>
    <w:rsid w:val="006260E3"/>
    <w:rsid w:val="006274ED"/>
    <w:rsid w:val="00630F55"/>
    <w:rsid w:val="006324AD"/>
    <w:rsid w:val="006344D4"/>
    <w:rsid w:val="0063771A"/>
    <w:rsid w:val="00642845"/>
    <w:rsid w:val="0064526F"/>
    <w:rsid w:val="0065076D"/>
    <w:rsid w:val="00654412"/>
    <w:rsid w:val="00654893"/>
    <w:rsid w:val="00655802"/>
    <w:rsid w:val="00656322"/>
    <w:rsid w:val="00657111"/>
    <w:rsid w:val="00657821"/>
    <w:rsid w:val="00661E50"/>
    <w:rsid w:val="00662301"/>
    <w:rsid w:val="0066275A"/>
    <w:rsid w:val="00664CFC"/>
    <w:rsid w:val="00665E8B"/>
    <w:rsid w:val="006673ED"/>
    <w:rsid w:val="00670356"/>
    <w:rsid w:val="00673705"/>
    <w:rsid w:val="006738B7"/>
    <w:rsid w:val="00675C0E"/>
    <w:rsid w:val="006773E2"/>
    <w:rsid w:val="0068064A"/>
    <w:rsid w:val="00680C80"/>
    <w:rsid w:val="00684444"/>
    <w:rsid w:val="006867BF"/>
    <w:rsid w:val="006876C3"/>
    <w:rsid w:val="00687D5D"/>
    <w:rsid w:val="00687DF0"/>
    <w:rsid w:val="006907F6"/>
    <w:rsid w:val="00690953"/>
    <w:rsid w:val="006942E3"/>
    <w:rsid w:val="00694482"/>
    <w:rsid w:val="006961ED"/>
    <w:rsid w:val="006978DA"/>
    <w:rsid w:val="006A0C47"/>
    <w:rsid w:val="006A0ECD"/>
    <w:rsid w:val="006A2E46"/>
    <w:rsid w:val="006B23F9"/>
    <w:rsid w:val="006B3A35"/>
    <w:rsid w:val="006B493F"/>
    <w:rsid w:val="006B7B93"/>
    <w:rsid w:val="006C17A1"/>
    <w:rsid w:val="006C1979"/>
    <w:rsid w:val="006C4A66"/>
    <w:rsid w:val="006C4A7D"/>
    <w:rsid w:val="006D0A33"/>
    <w:rsid w:val="006D1827"/>
    <w:rsid w:val="006D2605"/>
    <w:rsid w:val="006D2C90"/>
    <w:rsid w:val="006D47AE"/>
    <w:rsid w:val="006E641F"/>
    <w:rsid w:val="006E71AE"/>
    <w:rsid w:val="006E76F7"/>
    <w:rsid w:val="006F0ED7"/>
    <w:rsid w:val="006F276E"/>
    <w:rsid w:val="006F31C7"/>
    <w:rsid w:val="006F69D4"/>
    <w:rsid w:val="0070282D"/>
    <w:rsid w:val="00703FEF"/>
    <w:rsid w:val="00705A6F"/>
    <w:rsid w:val="00710B0F"/>
    <w:rsid w:val="00711468"/>
    <w:rsid w:val="0071367C"/>
    <w:rsid w:val="0071397C"/>
    <w:rsid w:val="00723B23"/>
    <w:rsid w:val="00724A65"/>
    <w:rsid w:val="007262DA"/>
    <w:rsid w:val="00726813"/>
    <w:rsid w:val="00733C76"/>
    <w:rsid w:val="007350CF"/>
    <w:rsid w:val="00737CB8"/>
    <w:rsid w:val="0074023A"/>
    <w:rsid w:val="00741101"/>
    <w:rsid w:val="00742D04"/>
    <w:rsid w:val="007462C5"/>
    <w:rsid w:val="00746DF9"/>
    <w:rsid w:val="00750095"/>
    <w:rsid w:val="007520B8"/>
    <w:rsid w:val="00752EAE"/>
    <w:rsid w:val="007535EA"/>
    <w:rsid w:val="0075749C"/>
    <w:rsid w:val="00760184"/>
    <w:rsid w:val="00762D35"/>
    <w:rsid w:val="00764C3F"/>
    <w:rsid w:val="007672E2"/>
    <w:rsid w:val="00770EF0"/>
    <w:rsid w:val="00771140"/>
    <w:rsid w:val="00771BE6"/>
    <w:rsid w:val="00773B08"/>
    <w:rsid w:val="0077471B"/>
    <w:rsid w:val="00774C58"/>
    <w:rsid w:val="00776575"/>
    <w:rsid w:val="0078068D"/>
    <w:rsid w:val="0078103C"/>
    <w:rsid w:val="007819D5"/>
    <w:rsid w:val="00785318"/>
    <w:rsid w:val="007861CE"/>
    <w:rsid w:val="00791763"/>
    <w:rsid w:val="00791DC7"/>
    <w:rsid w:val="007920FD"/>
    <w:rsid w:val="007A072D"/>
    <w:rsid w:val="007A1E16"/>
    <w:rsid w:val="007A53DF"/>
    <w:rsid w:val="007A5C92"/>
    <w:rsid w:val="007A73C3"/>
    <w:rsid w:val="007B3B5D"/>
    <w:rsid w:val="007B5CF4"/>
    <w:rsid w:val="007B7A2D"/>
    <w:rsid w:val="007C09BE"/>
    <w:rsid w:val="007C1ACD"/>
    <w:rsid w:val="007C6B88"/>
    <w:rsid w:val="007C7272"/>
    <w:rsid w:val="007D1B62"/>
    <w:rsid w:val="007D1D43"/>
    <w:rsid w:val="007D386E"/>
    <w:rsid w:val="007D3874"/>
    <w:rsid w:val="007D38A0"/>
    <w:rsid w:val="007D3FEC"/>
    <w:rsid w:val="007D4F5B"/>
    <w:rsid w:val="007D7688"/>
    <w:rsid w:val="007D7A2A"/>
    <w:rsid w:val="007E073A"/>
    <w:rsid w:val="007E07FF"/>
    <w:rsid w:val="007E10DA"/>
    <w:rsid w:val="007E1586"/>
    <w:rsid w:val="007E5F18"/>
    <w:rsid w:val="007E60BE"/>
    <w:rsid w:val="007E74B2"/>
    <w:rsid w:val="007F43B1"/>
    <w:rsid w:val="007F60BA"/>
    <w:rsid w:val="007F6ADE"/>
    <w:rsid w:val="0080064B"/>
    <w:rsid w:val="00800892"/>
    <w:rsid w:val="00800BA5"/>
    <w:rsid w:val="00802FA9"/>
    <w:rsid w:val="00806F5E"/>
    <w:rsid w:val="00807C0A"/>
    <w:rsid w:val="00811899"/>
    <w:rsid w:val="008128C1"/>
    <w:rsid w:val="008130A2"/>
    <w:rsid w:val="00814229"/>
    <w:rsid w:val="00814DAD"/>
    <w:rsid w:val="00820524"/>
    <w:rsid w:val="00821462"/>
    <w:rsid w:val="008214E6"/>
    <w:rsid w:val="008221E4"/>
    <w:rsid w:val="00826E47"/>
    <w:rsid w:val="008278CB"/>
    <w:rsid w:val="008279C4"/>
    <w:rsid w:val="00834539"/>
    <w:rsid w:val="008366D5"/>
    <w:rsid w:val="0083785D"/>
    <w:rsid w:val="00841FDE"/>
    <w:rsid w:val="008427F6"/>
    <w:rsid w:val="00843BCA"/>
    <w:rsid w:val="008446ED"/>
    <w:rsid w:val="008462B7"/>
    <w:rsid w:val="00847AEB"/>
    <w:rsid w:val="0085322E"/>
    <w:rsid w:val="00854CB4"/>
    <w:rsid w:val="0085695D"/>
    <w:rsid w:val="00860F7B"/>
    <w:rsid w:val="00861901"/>
    <w:rsid w:val="008657CE"/>
    <w:rsid w:val="00866067"/>
    <w:rsid w:val="008744C7"/>
    <w:rsid w:val="008750E1"/>
    <w:rsid w:val="0087616A"/>
    <w:rsid w:val="008765C0"/>
    <w:rsid w:val="00880751"/>
    <w:rsid w:val="00882966"/>
    <w:rsid w:val="0088306C"/>
    <w:rsid w:val="008855F0"/>
    <w:rsid w:val="008872BB"/>
    <w:rsid w:val="00887703"/>
    <w:rsid w:val="008907FB"/>
    <w:rsid w:val="0089225D"/>
    <w:rsid w:val="0089559F"/>
    <w:rsid w:val="008966A3"/>
    <w:rsid w:val="00897334"/>
    <w:rsid w:val="00897392"/>
    <w:rsid w:val="008A2487"/>
    <w:rsid w:val="008A770A"/>
    <w:rsid w:val="008B0A98"/>
    <w:rsid w:val="008B158E"/>
    <w:rsid w:val="008B2B3C"/>
    <w:rsid w:val="008B413A"/>
    <w:rsid w:val="008B43EB"/>
    <w:rsid w:val="008B77EA"/>
    <w:rsid w:val="008C0BD8"/>
    <w:rsid w:val="008C1A40"/>
    <w:rsid w:val="008C20AB"/>
    <w:rsid w:val="008C6750"/>
    <w:rsid w:val="008D2204"/>
    <w:rsid w:val="008D6967"/>
    <w:rsid w:val="008D7676"/>
    <w:rsid w:val="008E3EF7"/>
    <w:rsid w:val="008E5D1B"/>
    <w:rsid w:val="008E7725"/>
    <w:rsid w:val="008F318B"/>
    <w:rsid w:val="008F3A97"/>
    <w:rsid w:val="008F3B53"/>
    <w:rsid w:val="008F4165"/>
    <w:rsid w:val="008F4950"/>
    <w:rsid w:val="008F4A0F"/>
    <w:rsid w:val="008F5B0B"/>
    <w:rsid w:val="008F79DD"/>
    <w:rsid w:val="00903062"/>
    <w:rsid w:val="0090388E"/>
    <w:rsid w:val="00905534"/>
    <w:rsid w:val="00906A04"/>
    <w:rsid w:val="00906DC8"/>
    <w:rsid w:val="00911A06"/>
    <w:rsid w:val="00911E8A"/>
    <w:rsid w:val="009136A0"/>
    <w:rsid w:val="009155B0"/>
    <w:rsid w:val="0091661D"/>
    <w:rsid w:val="0092063B"/>
    <w:rsid w:val="00920848"/>
    <w:rsid w:val="0092206C"/>
    <w:rsid w:val="009221B9"/>
    <w:rsid w:val="00925E85"/>
    <w:rsid w:val="00930605"/>
    <w:rsid w:val="00930A0B"/>
    <w:rsid w:val="00930D7C"/>
    <w:rsid w:val="009310A5"/>
    <w:rsid w:val="0093463E"/>
    <w:rsid w:val="00934E2E"/>
    <w:rsid w:val="00937309"/>
    <w:rsid w:val="00940347"/>
    <w:rsid w:val="00940D54"/>
    <w:rsid w:val="0094107B"/>
    <w:rsid w:val="0094240D"/>
    <w:rsid w:val="0095366E"/>
    <w:rsid w:val="00954AF4"/>
    <w:rsid w:val="00955481"/>
    <w:rsid w:val="00956CAF"/>
    <w:rsid w:val="00964888"/>
    <w:rsid w:val="0097191D"/>
    <w:rsid w:val="00973886"/>
    <w:rsid w:val="00973AAA"/>
    <w:rsid w:val="00975FD7"/>
    <w:rsid w:val="0097667F"/>
    <w:rsid w:val="009768E8"/>
    <w:rsid w:val="0098009D"/>
    <w:rsid w:val="009801EC"/>
    <w:rsid w:val="00980ECB"/>
    <w:rsid w:val="00982EAA"/>
    <w:rsid w:val="00985539"/>
    <w:rsid w:val="00985C93"/>
    <w:rsid w:val="009900E9"/>
    <w:rsid w:val="00990D55"/>
    <w:rsid w:val="00990E3A"/>
    <w:rsid w:val="009921A9"/>
    <w:rsid w:val="00992643"/>
    <w:rsid w:val="00995128"/>
    <w:rsid w:val="009951F5"/>
    <w:rsid w:val="009A0996"/>
    <w:rsid w:val="009A1DEE"/>
    <w:rsid w:val="009A54B2"/>
    <w:rsid w:val="009B18CF"/>
    <w:rsid w:val="009B1D04"/>
    <w:rsid w:val="009B221C"/>
    <w:rsid w:val="009B4B5E"/>
    <w:rsid w:val="009B65D1"/>
    <w:rsid w:val="009B7135"/>
    <w:rsid w:val="009C061D"/>
    <w:rsid w:val="009C13ED"/>
    <w:rsid w:val="009C14E2"/>
    <w:rsid w:val="009C20C3"/>
    <w:rsid w:val="009C34E4"/>
    <w:rsid w:val="009C3AFD"/>
    <w:rsid w:val="009C57DA"/>
    <w:rsid w:val="009C760D"/>
    <w:rsid w:val="009C7ABE"/>
    <w:rsid w:val="009D1728"/>
    <w:rsid w:val="009D2FD0"/>
    <w:rsid w:val="009D3BB8"/>
    <w:rsid w:val="009D4B4F"/>
    <w:rsid w:val="009D68FB"/>
    <w:rsid w:val="009D714B"/>
    <w:rsid w:val="009D7197"/>
    <w:rsid w:val="009D76D7"/>
    <w:rsid w:val="009D7BFB"/>
    <w:rsid w:val="009E060F"/>
    <w:rsid w:val="009E15AA"/>
    <w:rsid w:val="009E1ECE"/>
    <w:rsid w:val="009F0088"/>
    <w:rsid w:val="009F1074"/>
    <w:rsid w:val="009F176B"/>
    <w:rsid w:val="009F3109"/>
    <w:rsid w:val="009F6661"/>
    <w:rsid w:val="009F7001"/>
    <w:rsid w:val="009F7D50"/>
    <w:rsid w:val="00A01FF6"/>
    <w:rsid w:val="00A022D9"/>
    <w:rsid w:val="00A02FC8"/>
    <w:rsid w:val="00A033BD"/>
    <w:rsid w:val="00A03886"/>
    <w:rsid w:val="00A04A87"/>
    <w:rsid w:val="00A05058"/>
    <w:rsid w:val="00A05D2E"/>
    <w:rsid w:val="00A06005"/>
    <w:rsid w:val="00A063C3"/>
    <w:rsid w:val="00A074BD"/>
    <w:rsid w:val="00A10552"/>
    <w:rsid w:val="00A10ED5"/>
    <w:rsid w:val="00A13192"/>
    <w:rsid w:val="00A1401F"/>
    <w:rsid w:val="00A16F7C"/>
    <w:rsid w:val="00A208BA"/>
    <w:rsid w:val="00A220F4"/>
    <w:rsid w:val="00A2578C"/>
    <w:rsid w:val="00A25A1B"/>
    <w:rsid w:val="00A2626B"/>
    <w:rsid w:val="00A26D73"/>
    <w:rsid w:val="00A30829"/>
    <w:rsid w:val="00A31FFE"/>
    <w:rsid w:val="00A32409"/>
    <w:rsid w:val="00A3367B"/>
    <w:rsid w:val="00A366E9"/>
    <w:rsid w:val="00A40062"/>
    <w:rsid w:val="00A41F30"/>
    <w:rsid w:val="00A435F2"/>
    <w:rsid w:val="00A43713"/>
    <w:rsid w:val="00A43BE3"/>
    <w:rsid w:val="00A45289"/>
    <w:rsid w:val="00A45356"/>
    <w:rsid w:val="00A45FE2"/>
    <w:rsid w:val="00A501D8"/>
    <w:rsid w:val="00A51AE4"/>
    <w:rsid w:val="00A51D50"/>
    <w:rsid w:val="00A5586B"/>
    <w:rsid w:val="00A60385"/>
    <w:rsid w:val="00A6089B"/>
    <w:rsid w:val="00A63E61"/>
    <w:rsid w:val="00A65BC1"/>
    <w:rsid w:val="00A66F95"/>
    <w:rsid w:val="00A673C5"/>
    <w:rsid w:val="00A67457"/>
    <w:rsid w:val="00A714F1"/>
    <w:rsid w:val="00A71500"/>
    <w:rsid w:val="00A72BF8"/>
    <w:rsid w:val="00A731E4"/>
    <w:rsid w:val="00A801DA"/>
    <w:rsid w:val="00A802F0"/>
    <w:rsid w:val="00A81996"/>
    <w:rsid w:val="00A83BB9"/>
    <w:rsid w:val="00A83F9B"/>
    <w:rsid w:val="00A8731D"/>
    <w:rsid w:val="00A874D4"/>
    <w:rsid w:val="00A87D77"/>
    <w:rsid w:val="00A87FED"/>
    <w:rsid w:val="00A9050B"/>
    <w:rsid w:val="00A90540"/>
    <w:rsid w:val="00A906C1"/>
    <w:rsid w:val="00A91339"/>
    <w:rsid w:val="00A928A3"/>
    <w:rsid w:val="00A92AA8"/>
    <w:rsid w:val="00A92DF7"/>
    <w:rsid w:val="00A94E49"/>
    <w:rsid w:val="00A95DC4"/>
    <w:rsid w:val="00A9638D"/>
    <w:rsid w:val="00AA0986"/>
    <w:rsid w:val="00AA225F"/>
    <w:rsid w:val="00AA4D8E"/>
    <w:rsid w:val="00AA5DE4"/>
    <w:rsid w:val="00AB1DBD"/>
    <w:rsid w:val="00AB4089"/>
    <w:rsid w:val="00AB5748"/>
    <w:rsid w:val="00AB6ADD"/>
    <w:rsid w:val="00AB6C11"/>
    <w:rsid w:val="00AC050B"/>
    <w:rsid w:val="00AC0762"/>
    <w:rsid w:val="00AC747C"/>
    <w:rsid w:val="00AD0D28"/>
    <w:rsid w:val="00AD14A3"/>
    <w:rsid w:val="00AD3CC2"/>
    <w:rsid w:val="00AD3F57"/>
    <w:rsid w:val="00AD4168"/>
    <w:rsid w:val="00AD5F8F"/>
    <w:rsid w:val="00AD616D"/>
    <w:rsid w:val="00AD794B"/>
    <w:rsid w:val="00AE033F"/>
    <w:rsid w:val="00AE3CB6"/>
    <w:rsid w:val="00AE4117"/>
    <w:rsid w:val="00AE682F"/>
    <w:rsid w:val="00AE7190"/>
    <w:rsid w:val="00AF001B"/>
    <w:rsid w:val="00AF1645"/>
    <w:rsid w:val="00AF1C15"/>
    <w:rsid w:val="00AF2040"/>
    <w:rsid w:val="00AF31DD"/>
    <w:rsid w:val="00AF48DB"/>
    <w:rsid w:val="00AF4DD6"/>
    <w:rsid w:val="00AF792E"/>
    <w:rsid w:val="00B01B70"/>
    <w:rsid w:val="00B047FB"/>
    <w:rsid w:val="00B133CF"/>
    <w:rsid w:val="00B1350C"/>
    <w:rsid w:val="00B17DE0"/>
    <w:rsid w:val="00B20D5F"/>
    <w:rsid w:val="00B213C7"/>
    <w:rsid w:val="00B21EE2"/>
    <w:rsid w:val="00B2593D"/>
    <w:rsid w:val="00B32424"/>
    <w:rsid w:val="00B33815"/>
    <w:rsid w:val="00B359AA"/>
    <w:rsid w:val="00B35BD8"/>
    <w:rsid w:val="00B36F21"/>
    <w:rsid w:val="00B42506"/>
    <w:rsid w:val="00B4253D"/>
    <w:rsid w:val="00B44D7B"/>
    <w:rsid w:val="00B5070D"/>
    <w:rsid w:val="00B53469"/>
    <w:rsid w:val="00B53DE3"/>
    <w:rsid w:val="00B60BE6"/>
    <w:rsid w:val="00B63312"/>
    <w:rsid w:val="00B704BD"/>
    <w:rsid w:val="00B7096F"/>
    <w:rsid w:val="00B75CE1"/>
    <w:rsid w:val="00B764A7"/>
    <w:rsid w:val="00B771A7"/>
    <w:rsid w:val="00B80F14"/>
    <w:rsid w:val="00B824C3"/>
    <w:rsid w:val="00B8408B"/>
    <w:rsid w:val="00B844A2"/>
    <w:rsid w:val="00B85686"/>
    <w:rsid w:val="00B87266"/>
    <w:rsid w:val="00B90A57"/>
    <w:rsid w:val="00B914AF"/>
    <w:rsid w:val="00B9171A"/>
    <w:rsid w:val="00B91A12"/>
    <w:rsid w:val="00B9417B"/>
    <w:rsid w:val="00B9418B"/>
    <w:rsid w:val="00B9564B"/>
    <w:rsid w:val="00B96CFC"/>
    <w:rsid w:val="00B979E5"/>
    <w:rsid w:val="00BA3A06"/>
    <w:rsid w:val="00BA5122"/>
    <w:rsid w:val="00BA55D0"/>
    <w:rsid w:val="00BA5C0C"/>
    <w:rsid w:val="00BA7B11"/>
    <w:rsid w:val="00BA7E93"/>
    <w:rsid w:val="00BB1C99"/>
    <w:rsid w:val="00BB4346"/>
    <w:rsid w:val="00BB6530"/>
    <w:rsid w:val="00BC2E1E"/>
    <w:rsid w:val="00BC5C71"/>
    <w:rsid w:val="00BC7D5E"/>
    <w:rsid w:val="00BC7FD8"/>
    <w:rsid w:val="00BD0551"/>
    <w:rsid w:val="00BD1386"/>
    <w:rsid w:val="00BD3414"/>
    <w:rsid w:val="00BD4B11"/>
    <w:rsid w:val="00BD6BDB"/>
    <w:rsid w:val="00BE0768"/>
    <w:rsid w:val="00BE284F"/>
    <w:rsid w:val="00BE65F1"/>
    <w:rsid w:val="00BF12C5"/>
    <w:rsid w:val="00BF132E"/>
    <w:rsid w:val="00BF1AEC"/>
    <w:rsid w:val="00BF3F93"/>
    <w:rsid w:val="00BF6BC0"/>
    <w:rsid w:val="00BF6DE0"/>
    <w:rsid w:val="00C02A11"/>
    <w:rsid w:val="00C0310D"/>
    <w:rsid w:val="00C032C6"/>
    <w:rsid w:val="00C06CCD"/>
    <w:rsid w:val="00C100D3"/>
    <w:rsid w:val="00C122A9"/>
    <w:rsid w:val="00C129F3"/>
    <w:rsid w:val="00C12AA8"/>
    <w:rsid w:val="00C14569"/>
    <w:rsid w:val="00C15AFF"/>
    <w:rsid w:val="00C166B9"/>
    <w:rsid w:val="00C21650"/>
    <w:rsid w:val="00C2460B"/>
    <w:rsid w:val="00C2552D"/>
    <w:rsid w:val="00C25AF3"/>
    <w:rsid w:val="00C25B32"/>
    <w:rsid w:val="00C25CA7"/>
    <w:rsid w:val="00C3458A"/>
    <w:rsid w:val="00C34740"/>
    <w:rsid w:val="00C34E4D"/>
    <w:rsid w:val="00C40FAD"/>
    <w:rsid w:val="00C42D12"/>
    <w:rsid w:val="00C44AEB"/>
    <w:rsid w:val="00C51617"/>
    <w:rsid w:val="00C520C4"/>
    <w:rsid w:val="00C5265C"/>
    <w:rsid w:val="00C527BD"/>
    <w:rsid w:val="00C53007"/>
    <w:rsid w:val="00C536F6"/>
    <w:rsid w:val="00C5569D"/>
    <w:rsid w:val="00C55E58"/>
    <w:rsid w:val="00C56318"/>
    <w:rsid w:val="00C578E1"/>
    <w:rsid w:val="00C6128F"/>
    <w:rsid w:val="00C62948"/>
    <w:rsid w:val="00C634BA"/>
    <w:rsid w:val="00C64966"/>
    <w:rsid w:val="00C659E9"/>
    <w:rsid w:val="00C661BE"/>
    <w:rsid w:val="00C67C0D"/>
    <w:rsid w:val="00C702B1"/>
    <w:rsid w:val="00C71DF8"/>
    <w:rsid w:val="00C74554"/>
    <w:rsid w:val="00C766A1"/>
    <w:rsid w:val="00C767CE"/>
    <w:rsid w:val="00C77990"/>
    <w:rsid w:val="00C77C3C"/>
    <w:rsid w:val="00C81904"/>
    <w:rsid w:val="00C871E7"/>
    <w:rsid w:val="00C90288"/>
    <w:rsid w:val="00C91CB6"/>
    <w:rsid w:val="00C91E12"/>
    <w:rsid w:val="00C9374F"/>
    <w:rsid w:val="00C93CC3"/>
    <w:rsid w:val="00C97856"/>
    <w:rsid w:val="00CA05DB"/>
    <w:rsid w:val="00CA14F8"/>
    <w:rsid w:val="00CA7333"/>
    <w:rsid w:val="00CA741F"/>
    <w:rsid w:val="00CA74C8"/>
    <w:rsid w:val="00CB5BFA"/>
    <w:rsid w:val="00CB5F26"/>
    <w:rsid w:val="00CC036F"/>
    <w:rsid w:val="00CC1731"/>
    <w:rsid w:val="00CC3965"/>
    <w:rsid w:val="00CC4599"/>
    <w:rsid w:val="00CC463E"/>
    <w:rsid w:val="00CC4DE0"/>
    <w:rsid w:val="00CC6333"/>
    <w:rsid w:val="00CC74F4"/>
    <w:rsid w:val="00CD4CF4"/>
    <w:rsid w:val="00CD6EC1"/>
    <w:rsid w:val="00CD7816"/>
    <w:rsid w:val="00CE221F"/>
    <w:rsid w:val="00CE5A01"/>
    <w:rsid w:val="00CE5BDD"/>
    <w:rsid w:val="00CE63E2"/>
    <w:rsid w:val="00CE7771"/>
    <w:rsid w:val="00CF1F7F"/>
    <w:rsid w:val="00CF2B6F"/>
    <w:rsid w:val="00CF2E98"/>
    <w:rsid w:val="00CF382B"/>
    <w:rsid w:val="00CF38FA"/>
    <w:rsid w:val="00CF44EC"/>
    <w:rsid w:val="00CF787B"/>
    <w:rsid w:val="00D01919"/>
    <w:rsid w:val="00D04465"/>
    <w:rsid w:val="00D04EE6"/>
    <w:rsid w:val="00D05514"/>
    <w:rsid w:val="00D059CF"/>
    <w:rsid w:val="00D06E1C"/>
    <w:rsid w:val="00D116F8"/>
    <w:rsid w:val="00D117A9"/>
    <w:rsid w:val="00D120F1"/>
    <w:rsid w:val="00D1240E"/>
    <w:rsid w:val="00D14058"/>
    <w:rsid w:val="00D22002"/>
    <w:rsid w:val="00D223EC"/>
    <w:rsid w:val="00D23527"/>
    <w:rsid w:val="00D23D5E"/>
    <w:rsid w:val="00D24092"/>
    <w:rsid w:val="00D25D8F"/>
    <w:rsid w:val="00D263FD"/>
    <w:rsid w:val="00D26EE9"/>
    <w:rsid w:val="00D2716E"/>
    <w:rsid w:val="00D328AC"/>
    <w:rsid w:val="00D360DA"/>
    <w:rsid w:val="00D36F0E"/>
    <w:rsid w:val="00D37058"/>
    <w:rsid w:val="00D40D58"/>
    <w:rsid w:val="00D422C7"/>
    <w:rsid w:val="00D43D04"/>
    <w:rsid w:val="00D4560C"/>
    <w:rsid w:val="00D50BEA"/>
    <w:rsid w:val="00D52750"/>
    <w:rsid w:val="00D568E7"/>
    <w:rsid w:val="00D56AD5"/>
    <w:rsid w:val="00D5701B"/>
    <w:rsid w:val="00D57DD5"/>
    <w:rsid w:val="00D60170"/>
    <w:rsid w:val="00D6075F"/>
    <w:rsid w:val="00D63D1B"/>
    <w:rsid w:val="00D64D79"/>
    <w:rsid w:val="00D67A65"/>
    <w:rsid w:val="00D67FCC"/>
    <w:rsid w:val="00D719FA"/>
    <w:rsid w:val="00D71E58"/>
    <w:rsid w:val="00D74D15"/>
    <w:rsid w:val="00D764D4"/>
    <w:rsid w:val="00D76AEF"/>
    <w:rsid w:val="00D80621"/>
    <w:rsid w:val="00D80E8A"/>
    <w:rsid w:val="00D83920"/>
    <w:rsid w:val="00D86330"/>
    <w:rsid w:val="00D86C04"/>
    <w:rsid w:val="00D87826"/>
    <w:rsid w:val="00D90307"/>
    <w:rsid w:val="00D907AD"/>
    <w:rsid w:val="00D92311"/>
    <w:rsid w:val="00D92323"/>
    <w:rsid w:val="00D92E64"/>
    <w:rsid w:val="00D96A5D"/>
    <w:rsid w:val="00D97E5D"/>
    <w:rsid w:val="00DA1D1F"/>
    <w:rsid w:val="00DA1E4D"/>
    <w:rsid w:val="00DA2949"/>
    <w:rsid w:val="00DA3F0F"/>
    <w:rsid w:val="00DA5046"/>
    <w:rsid w:val="00DB0503"/>
    <w:rsid w:val="00DB12B0"/>
    <w:rsid w:val="00DB200A"/>
    <w:rsid w:val="00DB204E"/>
    <w:rsid w:val="00DB22D8"/>
    <w:rsid w:val="00DB37C8"/>
    <w:rsid w:val="00DB786C"/>
    <w:rsid w:val="00DC1186"/>
    <w:rsid w:val="00DC2080"/>
    <w:rsid w:val="00DC21EE"/>
    <w:rsid w:val="00DC3744"/>
    <w:rsid w:val="00DC3A06"/>
    <w:rsid w:val="00DC4406"/>
    <w:rsid w:val="00DC4EC0"/>
    <w:rsid w:val="00DC5C75"/>
    <w:rsid w:val="00DC7FBA"/>
    <w:rsid w:val="00DD042F"/>
    <w:rsid w:val="00DD1E23"/>
    <w:rsid w:val="00DD2D86"/>
    <w:rsid w:val="00DD3090"/>
    <w:rsid w:val="00DD4FC3"/>
    <w:rsid w:val="00DE2C13"/>
    <w:rsid w:val="00DF0710"/>
    <w:rsid w:val="00DF5E15"/>
    <w:rsid w:val="00DF6A6B"/>
    <w:rsid w:val="00DF7BAF"/>
    <w:rsid w:val="00DF7E26"/>
    <w:rsid w:val="00E0087D"/>
    <w:rsid w:val="00E0258E"/>
    <w:rsid w:val="00E02E5A"/>
    <w:rsid w:val="00E0779E"/>
    <w:rsid w:val="00E11200"/>
    <w:rsid w:val="00E11947"/>
    <w:rsid w:val="00E13310"/>
    <w:rsid w:val="00E1339F"/>
    <w:rsid w:val="00E13516"/>
    <w:rsid w:val="00E14E65"/>
    <w:rsid w:val="00E15856"/>
    <w:rsid w:val="00E15C54"/>
    <w:rsid w:val="00E17AEF"/>
    <w:rsid w:val="00E2088E"/>
    <w:rsid w:val="00E21A25"/>
    <w:rsid w:val="00E226BC"/>
    <w:rsid w:val="00E25D0C"/>
    <w:rsid w:val="00E26B57"/>
    <w:rsid w:val="00E31126"/>
    <w:rsid w:val="00E31900"/>
    <w:rsid w:val="00E3227E"/>
    <w:rsid w:val="00E32927"/>
    <w:rsid w:val="00E35828"/>
    <w:rsid w:val="00E378BB"/>
    <w:rsid w:val="00E43D12"/>
    <w:rsid w:val="00E445B0"/>
    <w:rsid w:val="00E4734F"/>
    <w:rsid w:val="00E47453"/>
    <w:rsid w:val="00E5063B"/>
    <w:rsid w:val="00E52AAB"/>
    <w:rsid w:val="00E542D5"/>
    <w:rsid w:val="00E544E1"/>
    <w:rsid w:val="00E55BE7"/>
    <w:rsid w:val="00E55D26"/>
    <w:rsid w:val="00E63694"/>
    <w:rsid w:val="00E64501"/>
    <w:rsid w:val="00E663CD"/>
    <w:rsid w:val="00E70A1D"/>
    <w:rsid w:val="00E70E6D"/>
    <w:rsid w:val="00E714DD"/>
    <w:rsid w:val="00E72494"/>
    <w:rsid w:val="00E753D6"/>
    <w:rsid w:val="00E77FB7"/>
    <w:rsid w:val="00E82EC5"/>
    <w:rsid w:val="00E83D50"/>
    <w:rsid w:val="00E87829"/>
    <w:rsid w:val="00E900FE"/>
    <w:rsid w:val="00E90238"/>
    <w:rsid w:val="00EA1A32"/>
    <w:rsid w:val="00EA2771"/>
    <w:rsid w:val="00EA60DA"/>
    <w:rsid w:val="00EA75AE"/>
    <w:rsid w:val="00EB37CE"/>
    <w:rsid w:val="00EB4EA3"/>
    <w:rsid w:val="00EB6242"/>
    <w:rsid w:val="00EC083D"/>
    <w:rsid w:val="00EC4217"/>
    <w:rsid w:val="00EC4B37"/>
    <w:rsid w:val="00EC5402"/>
    <w:rsid w:val="00EC6FD7"/>
    <w:rsid w:val="00ED1408"/>
    <w:rsid w:val="00ED144E"/>
    <w:rsid w:val="00ED18F8"/>
    <w:rsid w:val="00ED2364"/>
    <w:rsid w:val="00ED27D6"/>
    <w:rsid w:val="00ED36A7"/>
    <w:rsid w:val="00ED3AEC"/>
    <w:rsid w:val="00ED4407"/>
    <w:rsid w:val="00ED48C2"/>
    <w:rsid w:val="00ED4ACF"/>
    <w:rsid w:val="00ED6D4A"/>
    <w:rsid w:val="00EE1F5F"/>
    <w:rsid w:val="00EE60AF"/>
    <w:rsid w:val="00EF10E7"/>
    <w:rsid w:val="00EF1965"/>
    <w:rsid w:val="00EF52F2"/>
    <w:rsid w:val="00EF6129"/>
    <w:rsid w:val="00EF734A"/>
    <w:rsid w:val="00F015D8"/>
    <w:rsid w:val="00F02925"/>
    <w:rsid w:val="00F02DC4"/>
    <w:rsid w:val="00F03618"/>
    <w:rsid w:val="00F06350"/>
    <w:rsid w:val="00F0666D"/>
    <w:rsid w:val="00F075B9"/>
    <w:rsid w:val="00F07E84"/>
    <w:rsid w:val="00F10F50"/>
    <w:rsid w:val="00F1185F"/>
    <w:rsid w:val="00F126E5"/>
    <w:rsid w:val="00F13631"/>
    <w:rsid w:val="00F13934"/>
    <w:rsid w:val="00F1564A"/>
    <w:rsid w:val="00F16CEF"/>
    <w:rsid w:val="00F2308E"/>
    <w:rsid w:val="00F24585"/>
    <w:rsid w:val="00F27D2B"/>
    <w:rsid w:val="00F3284A"/>
    <w:rsid w:val="00F349BB"/>
    <w:rsid w:val="00F3649A"/>
    <w:rsid w:val="00F41DAE"/>
    <w:rsid w:val="00F439E2"/>
    <w:rsid w:val="00F43F2F"/>
    <w:rsid w:val="00F441F6"/>
    <w:rsid w:val="00F45628"/>
    <w:rsid w:val="00F459C4"/>
    <w:rsid w:val="00F52F48"/>
    <w:rsid w:val="00F53363"/>
    <w:rsid w:val="00F5338D"/>
    <w:rsid w:val="00F5394D"/>
    <w:rsid w:val="00F551F5"/>
    <w:rsid w:val="00F56748"/>
    <w:rsid w:val="00F57048"/>
    <w:rsid w:val="00F57744"/>
    <w:rsid w:val="00F6173D"/>
    <w:rsid w:val="00F61BC4"/>
    <w:rsid w:val="00F62CCE"/>
    <w:rsid w:val="00F62DED"/>
    <w:rsid w:val="00F65597"/>
    <w:rsid w:val="00F72370"/>
    <w:rsid w:val="00F728C8"/>
    <w:rsid w:val="00F72B4C"/>
    <w:rsid w:val="00F72D0B"/>
    <w:rsid w:val="00F73D16"/>
    <w:rsid w:val="00F74E93"/>
    <w:rsid w:val="00F75E0E"/>
    <w:rsid w:val="00F801C3"/>
    <w:rsid w:val="00F80CD3"/>
    <w:rsid w:val="00F82360"/>
    <w:rsid w:val="00F828CD"/>
    <w:rsid w:val="00F82D5C"/>
    <w:rsid w:val="00F83F5D"/>
    <w:rsid w:val="00F8643A"/>
    <w:rsid w:val="00F92911"/>
    <w:rsid w:val="00F9468D"/>
    <w:rsid w:val="00F95099"/>
    <w:rsid w:val="00F95266"/>
    <w:rsid w:val="00F96CE4"/>
    <w:rsid w:val="00FA1049"/>
    <w:rsid w:val="00FA1EA0"/>
    <w:rsid w:val="00FA2AB7"/>
    <w:rsid w:val="00FA4CDA"/>
    <w:rsid w:val="00FA5065"/>
    <w:rsid w:val="00FA6A70"/>
    <w:rsid w:val="00FB3907"/>
    <w:rsid w:val="00FB459F"/>
    <w:rsid w:val="00FB4D9E"/>
    <w:rsid w:val="00FB50BA"/>
    <w:rsid w:val="00FB6A40"/>
    <w:rsid w:val="00FC22B1"/>
    <w:rsid w:val="00FC3959"/>
    <w:rsid w:val="00FC4B8E"/>
    <w:rsid w:val="00FC4BC7"/>
    <w:rsid w:val="00FC57F0"/>
    <w:rsid w:val="00FC5847"/>
    <w:rsid w:val="00FC5B3D"/>
    <w:rsid w:val="00FC75EC"/>
    <w:rsid w:val="00FD27C8"/>
    <w:rsid w:val="00FD35A2"/>
    <w:rsid w:val="00FD4357"/>
    <w:rsid w:val="00FE172F"/>
    <w:rsid w:val="00FE29DC"/>
    <w:rsid w:val="00FF0ACF"/>
    <w:rsid w:val="00FF2FEC"/>
    <w:rsid w:val="00FF30E0"/>
    <w:rsid w:val="00FF4C87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764A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qFormat/>
    <w:rsid w:val="004256C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0000FF"/>
      <w:kern w:val="44"/>
      <w:sz w:val="32"/>
      <w:szCs w:val="32"/>
    </w:rPr>
  </w:style>
  <w:style w:type="paragraph" w:styleId="2">
    <w:name w:val="heading 2"/>
    <w:basedOn w:val="a1"/>
    <w:next w:val="a1"/>
    <w:qFormat/>
    <w:rsid w:val="004256C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1"/>
    <w:next w:val="a1"/>
    <w:qFormat/>
    <w:rsid w:val="00F728C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1"/>
    <w:next w:val="a1"/>
    <w:qFormat/>
    <w:rsid w:val="00F728C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4"/>
    </w:rPr>
  </w:style>
  <w:style w:type="paragraph" w:styleId="5">
    <w:name w:val="heading 5"/>
    <w:basedOn w:val="a1"/>
    <w:next w:val="a1"/>
    <w:qFormat/>
    <w:rsid w:val="00F728C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1"/>
    <w:next w:val="a1"/>
    <w:qFormat/>
    <w:rsid w:val="00F728C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toc 2"/>
    <w:basedOn w:val="a1"/>
    <w:next w:val="a1"/>
    <w:autoRedefine/>
    <w:uiPriority w:val="39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1"/>
    <w:next w:val="a1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1"/>
    <w:next w:val="a1"/>
    <w:autoRedefine/>
    <w:uiPriority w:val="39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1"/>
    <w:next w:val="a1"/>
    <w:autoRedefine/>
    <w:semiHidden/>
    <w:pPr>
      <w:ind w:left="630"/>
      <w:jc w:val="left"/>
    </w:pPr>
    <w:rPr>
      <w:sz w:val="18"/>
      <w:szCs w:val="18"/>
    </w:rPr>
  </w:style>
  <w:style w:type="paragraph" w:styleId="50">
    <w:name w:val="toc 5"/>
    <w:basedOn w:val="a1"/>
    <w:next w:val="a1"/>
    <w:autoRedefine/>
    <w:semiHidden/>
    <w:pPr>
      <w:ind w:left="840"/>
      <w:jc w:val="left"/>
    </w:pPr>
    <w:rPr>
      <w:sz w:val="18"/>
      <w:szCs w:val="18"/>
    </w:rPr>
  </w:style>
  <w:style w:type="paragraph" w:styleId="60">
    <w:name w:val="toc 6"/>
    <w:basedOn w:val="a1"/>
    <w:next w:val="a1"/>
    <w:autoRedefine/>
    <w:semiHidden/>
    <w:pPr>
      <w:ind w:left="105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semiHidden/>
    <w:pPr>
      <w:ind w:left="126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semiHidden/>
    <w:pPr>
      <w:ind w:left="147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semiHidden/>
    <w:pPr>
      <w:ind w:left="1680"/>
      <w:jc w:val="left"/>
    </w:pPr>
    <w:rPr>
      <w:sz w:val="18"/>
      <w:szCs w:val="18"/>
    </w:rPr>
  </w:style>
  <w:style w:type="table" w:customStyle="1" w:styleId="21">
    <w:name w:val="表格2"/>
    <w:basedOn w:val="a3"/>
    <w:rsid w:val="00B359AA"/>
    <w:pPr>
      <w:jc w:val="both"/>
    </w:pPr>
    <w:rPr>
      <w:sz w:val="21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Col">
      <w:pPr>
        <w:jc w:val="center"/>
      </w:pPr>
      <w:rPr>
        <w:rFonts w:eastAsia="宋体"/>
        <w:b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B3B3B3"/>
        <w:vAlign w:val="center"/>
      </w:tcPr>
    </w:tblStylePr>
  </w:style>
  <w:style w:type="character" w:styleId="a7">
    <w:name w:val="annotation reference"/>
    <w:basedOn w:val="a2"/>
    <w:semiHidden/>
    <w:rPr>
      <w:sz w:val="21"/>
      <w:szCs w:val="21"/>
    </w:rPr>
  </w:style>
  <w:style w:type="paragraph" w:styleId="a8">
    <w:name w:val="annotation text"/>
    <w:basedOn w:val="a1"/>
    <w:semiHidden/>
    <w:pPr>
      <w:jc w:val="left"/>
    </w:pPr>
  </w:style>
  <w:style w:type="paragraph" w:styleId="a9">
    <w:name w:val="Document Map"/>
    <w:basedOn w:val="a1"/>
    <w:semiHidden/>
    <w:rsid w:val="004B5E93"/>
    <w:pPr>
      <w:shd w:val="clear" w:color="auto" w:fill="000080"/>
    </w:pPr>
  </w:style>
  <w:style w:type="paragraph" w:customStyle="1" w:styleId="aa">
    <w:name w:val="项目名称"/>
    <w:basedOn w:val="a1"/>
    <w:rsid w:val="00F95099"/>
    <w:pPr>
      <w:jc w:val="center"/>
    </w:pPr>
    <w:rPr>
      <w:rFonts w:ascii="Arial" w:eastAsia="黑体" w:hAnsi="Arial" w:cs="宋体"/>
      <w:b/>
      <w:sz w:val="44"/>
      <w:szCs w:val="44"/>
    </w:rPr>
  </w:style>
  <w:style w:type="paragraph" w:customStyle="1" w:styleId="ab">
    <w:name w:val="文档名称"/>
    <w:basedOn w:val="a1"/>
    <w:next w:val="a1"/>
    <w:rsid w:val="00F95099"/>
    <w:pPr>
      <w:jc w:val="center"/>
    </w:pPr>
    <w:rPr>
      <w:rFonts w:eastAsia="黑体"/>
      <w:b/>
      <w:color w:val="000080"/>
      <w:sz w:val="44"/>
      <w:szCs w:val="44"/>
    </w:rPr>
  </w:style>
  <w:style w:type="paragraph" w:styleId="ac">
    <w:name w:val="Title"/>
    <w:basedOn w:val="a1"/>
    <w:qFormat/>
    <w:rsid w:val="00F1185F"/>
    <w:pPr>
      <w:spacing w:before="240" w:after="60"/>
      <w:jc w:val="center"/>
      <w:outlineLvl w:val="0"/>
    </w:pPr>
    <w:rPr>
      <w:rFonts w:ascii="Arial" w:eastAsia="黑体" w:hAnsi="Arial" w:cs="Arial"/>
      <w:b/>
      <w:bCs/>
      <w:color w:val="000080"/>
      <w:sz w:val="44"/>
      <w:szCs w:val="44"/>
    </w:rPr>
  </w:style>
  <w:style w:type="paragraph" w:customStyle="1" w:styleId="ad">
    <w:name w:val="小标题"/>
    <w:basedOn w:val="a1"/>
    <w:rsid w:val="00860F7B"/>
    <w:pPr>
      <w:jc w:val="center"/>
    </w:pPr>
    <w:rPr>
      <w:rFonts w:cs="宋体"/>
      <w:b/>
      <w:bCs/>
      <w:sz w:val="28"/>
      <w:szCs w:val="20"/>
    </w:rPr>
  </w:style>
  <w:style w:type="table" w:customStyle="1" w:styleId="ae">
    <w:name w:val="表格"/>
    <w:basedOn w:val="a3"/>
    <w:next w:val="a3"/>
    <w:rsid w:val="00B359AA"/>
    <w:pPr>
      <w:widowControl w:val="0"/>
      <w:jc w:val="both"/>
    </w:pPr>
    <w:rPr>
      <w:sz w:val="21"/>
      <w:szCs w:val="21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pPr>
        <w:keepNext/>
        <w:widowControl/>
        <w:suppressAutoHyphens/>
        <w:wordWrap/>
        <w:spacing w:beforeLines="0" w:before="60" w:beforeAutospacing="0" w:afterLines="0" w:after="60" w:afterAutospacing="0"/>
        <w:jc w:val="center"/>
      </w:pPr>
      <w:rPr>
        <w:rFonts w:ascii="Times New Roman" w:eastAsia="宋体" w:hAnsi="Times New Roman"/>
        <w:b/>
        <w:i w:val="0"/>
        <w:sz w:val="21"/>
        <w:szCs w:val="24"/>
      </w:rPr>
      <w:tblPr/>
      <w:tcPr>
        <w:tcBorders>
          <w:top w:val="single" w:sz="12" w:space="0" w:color="auto"/>
          <w:left w:val="single" w:sz="12" w:space="0" w:color="auto"/>
          <w:bottom w:val="single" w:sz="8" w:space="0" w:color="auto"/>
          <w:right w:val="single" w:sz="12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B3B3B3"/>
      </w:tcPr>
    </w:tblStylePr>
  </w:style>
  <w:style w:type="paragraph" w:styleId="af">
    <w:name w:val="Normal Indent"/>
    <w:basedOn w:val="a1"/>
    <w:rsid w:val="000F035D"/>
    <w:pPr>
      <w:ind w:firstLineChars="200" w:firstLine="200"/>
    </w:pPr>
  </w:style>
  <w:style w:type="paragraph" w:customStyle="1" w:styleId="a">
    <w:name w:val="附录"/>
    <w:basedOn w:val="a1"/>
    <w:next w:val="a1"/>
    <w:rsid w:val="00BE0768"/>
    <w:pPr>
      <w:keepNext/>
      <w:keepLines/>
      <w:numPr>
        <w:numId w:val="2"/>
      </w:numPr>
      <w:spacing w:before="360" w:after="360"/>
    </w:pPr>
    <w:rPr>
      <w:b/>
      <w:color w:val="0000FF"/>
      <w:sz w:val="32"/>
      <w:szCs w:val="44"/>
    </w:rPr>
  </w:style>
  <w:style w:type="table" w:styleId="af0">
    <w:name w:val="Table Grid"/>
    <w:basedOn w:val="a3"/>
    <w:rsid w:val="00E753D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标题一"/>
    <w:basedOn w:val="a1"/>
    <w:next w:val="a1"/>
    <w:rsid w:val="00E63694"/>
    <w:pPr>
      <w:keepNext/>
      <w:keepLines/>
      <w:numPr>
        <w:numId w:val="3"/>
      </w:numPr>
      <w:spacing w:before="120" w:after="120"/>
    </w:pPr>
    <w:rPr>
      <w:b/>
      <w:sz w:val="24"/>
    </w:rPr>
  </w:style>
  <w:style w:type="character" w:styleId="af1">
    <w:name w:val="page number"/>
    <w:basedOn w:val="a2"/>
    <w:rsid w:val="00E31900"/>
  </w:style>
  <w:style w:type="character" w:styleId="af2">
    <w:name w:val="Hyperlink"/>
    <w:basedOn w:val="a2"/>
    <w:uiPriority w:val="99"/>
    <w:unhideWhenUsed/>
    <w:rsid w:val="00A90540"/>
    <w:rPr>
      <w:color w:val="0000FF"/>
      <w:u w:val="single"/>
    </w:rPr>
  </w:style>
  <w:style w:type="paragraph" w:styleId="HTML">
    <w:name w:val="HTML Preformatted"/>
    <w:basedOn w:val="a1"/>
    <w:link w:val="HTMLChar"/>
    <w:uiPriority w:val="99"/>
    <w:semiHidden/>
    <w:unhideWhenUsed/>
    <w:rsid w:val="00A208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A208BA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764A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qFormat/>
    <w:rsid w:val="004256C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0000FF"/>
      <w:kern w:val="44"/>
      <w:sz w:val="32"/>
      <w:szCs w:val="32"/>
    </w:rPr>
  </w:style>
  <w:style w:type="paragraph" w:styleId="2">
    <w:name w:val="heading 2"/>
    <w:basedOn w:val="a1"/>
    <w:next w:val="a1"/>
    <w:qFormat/>
    <w:rsid w:val="004256C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1"/>
    <w:next w:val="a1"/>
    <w:qFormat/>
    <w:rsid w:val="00F728C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1"/>
    <w:next w:val="a1"/>
    <w:qFormat/>
    <w:rsid w:val="00F728C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4"/>
    </w:rPr>
  </w:style>
  <w:style w:type="paragraph" w:styleId="5">
    <w:name w:val="heading 5"/>
    <w:basedOn w:val="a1"/>
    <w:next w:val="a1"/>
    <w:qFormat/>
    <w:rsid w:val="00F728C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1"/>
    <w:next w:val="a1"/>
    <w:qFormat/>
    <w:rsid w:val="00F728C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toc 2"/>
    <w:basedOn w:val="a1"/>
    <w:next w:val="a1"/>
    <w:autoRedefine/>
    <w:uiPriority w:val="39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1"/>
    <w:next w:val="a1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1"/>
    <w:next w:val="a1"/>
    <w:autoRedefine/>
    <w:uiPriority w:val="39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1"/>
    <w:next w:val="a1"/>
    <w:autoRedefine/>
    <w:semiHidden/>
    <w:pPr>
      <w:ind w:left="630"/>
      <w:jc w:val="left"/>
    </w:pPr>
    <w:rPr>
      <w:sz w:val="18"/>
      <w:szCs w:val="18"/>
    </w:rPr>
  </w:style>
  <w:style w:type="paragraph" w:styleId="50">
    <w:name w:val="toc 5"/>
    <w:basedOn w:val="a1"/>
    <w:next w:val="a1"/>
    <w:autoRedefine/>
    <w:semiHidden/>
    <w:pPr>
      <w:ind w:left="840"/>
      <w:jc w:val="left"/>
    </w:pPr>
    <w:rPr>
      <w:sz w:val="18"/>
      <w:szCs w:val="18"/>
    </w:rPr>
  </w:style>
  <w:style w:type="paragraph" w:styleId="60">
    <w:name w:val="toc 6"/>
    <w:basedOn w:val="a1"/>
    <w:next w:val="a1"/>
    <w:autoRedefine/>
    <w:semiHidden/>
    <w:pPr>
      <w:ind w:left="105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semiHidden/>
    <w:pPr>
      <w:ind w:left="126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semiHidden/>
    <w:pPr>
      <w:ind w:left="147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semiHidden/>
    <w:pPr>
      <w:ind w:left="1680"/>
      <w:jc w:val="left"/>
    </w:pPr>
    <w:rPr>
      <w:sz w:val="18"/>
      <w:szCs w:val="18"/>
    </w:rPr>
  </w:style>
  <w:style w:type="table" w:customStyle="1" w:styleId="21">
    <w:name w:val="表格2"/>
    <w:basedOn w:val="a3"/>
    <w:rsid w:val="00B359AA"/>
    <w:pPr>
      <w:jc w:val="both"/>
    </w:pPr>
    <w:rPr>
      <w:sz w:val="21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Col">
      <w:pPr>
        <w:jc w:val="center"/>
      </w:pPr>
      <w:rPr>
        <w:rFonts w:eastAsia="宋体"/>
        <w:b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B3B3B3"/>
        <w:vAlign w:val="center"/>
      </w:tcPr>
    </w:tblStylePr>
  </w:style>
  <w:style w:type="character" w:styleId="a7">
    <w:name w:val="annotation reference"/>
    <w:basedOn w:val="a2"/>
    <w:semiHidden/>
    <w:rPr>
      <w:sz w:val="21"/>
      <w:szCs w:val="21"/>
    </w:rPr>
  </w:style>
  <w:style w:type="paragraph" w:styleId="a8">
    <w:name w:val="annotation text"/>
    <w:basedOn w:val="a1"/>
    <w:semiHidden/>
    <w:pPr>
      <w:jc w:val="left"/>
    </w:pPr>
  </w:style>
  <w:style w:type="paragraph" w:styleId="a9">
    <w:name w:val="Document Map"/>
    <w:basedOn w:val="a1"/>
    <w:semiHidden/>
    <w:rsid w:val="004B5E93"/>
    <w:pPr>
      <w:shd w:val="clear" w:color="auto" w:fill="000080"/>
    </w:pPr>
  </w:style>
  <w:style w:type="paragraph" w:customStyle="1" w:styleId="aa">
    <w:name w:val="项目名称"/>
    <w:basedOn w:val="a1"/>
    <w:rsid w:val="00F95099"/>
    <w:pPr>
      <w:jc w:val="center"/>
    </w:pPr>
    <w:rPr>
      <w:rFonts w:ascii="Arial" w:eastAsia="黑体" w:hAnsi="Arial" w:cs="宋体"/>
      <w:b/>
      <w:sz w:val="44"/>
      <w:szCs w:val="44"/>
    </w:rPr>
  </w:style>
  <w:style w:type="paragraph" w:customStyle="1" w:styleId="ab">
    <w:name w:val="文档名称"/>
    <w:basedOn w:val="a1"/>
    <w:next w:val="a1"/>
    <w:rsid w:val="00F95099"/>
    <w:pPr>
      <w:jc w:val="center"/>
    </w:pPr>
    <w:rPr>
      <w:rFonts w:eastAsia="黑体"/>
      <w:b/>
      <w:color w:val="000080"/>
      <w:sz w:val="44"/>
      <w:szCs w:val="44"/>
    </w:rPr>
  </w:style>
  <w:style w:type="paragraph" w:styleId="ac">
    <w:name w:val="Title"/>
    <w:basedOn w:val="a1"/>
    <w:qFormat/>
    <w:rsid w:val="00F1185F"/>
    <w:pPr>
      <w:spacing w:before="240" w:after="60"/>
      <w:jc w:val="center"/>
      <w:outlineLvl w:val="0"/>
    </w:pPr>
    <w:rPr>
      <w:rFonts w:ascii="Arial" w:eastAsia="黑体" w:hAnsi="Arial" w:cs="Arial"/>
      <w:b/>
      <w:bCs/>
      <w:color w:val="000080"/>
      <w:sz w:val="44"/>
      <w:szCs w:val="44"/>
    </w:rPr>
  </w:style>
  <w:style w:type="paragraph" w:customStyle="1" w:styleId="ad">
    <w:name w:val="小标题"/>
    <w:basedOn w:val="a1"/>
    <w:rsid w:val="00860F7B"/>
    <w:pPr>
      <w:jc w:val="center"/>
    </w:pPr>
    <w:rPr>
      <w:rFonts w:cs="宋体"/>
      <w:b/>
      <w:bCs/>
      <w:sz w:val="28"/>
      <w:szCs w:val="20"/>
    </w:rPr>
  </w:style>
  <w:style w:type="table" w:customStyle="1" w:styleId="ae">
    <w:name w:val="表格"/>
    <w:basedOn w:val="a3"/>
    <w:next w:val="a3"/>
    <w:rsid w:val="00B359AA"/>
    <w:pPr>
      <w:widowControl w:val="0"/>
      <w:jc w:val="both"/>
    </w:pPr>
    <w:rPr>
      <w:sz w:val="21"/>
      <w:szCs w:val="21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pPr>
        <w:keepNext/>
        <w:widowControl/>
        <w:suppressAutoHyphens/>
        <w:wordWrap/>
        <w:spacing w:beforeLines="0" w:before="60" w:beforeAutospacing="0" w:afterLines="0" w:after="60" w:afterAutospacing="0"/>
        <w:jc w:val="center"/>
      </w:pPr>
      <w:rPr>
        <w:rFonts w:ascii="Times New Roman" w:eastAsia="宋体" w:hAnsi="Times New Roman"/>
        <w:b/>
        <w:i w:val="0"/>
        <w:sz w:val="21"/>
        <w:szCs w:val="24"/>
      </w:rPr>
      <w:tblPr/>
      <w:tcPr>
        <w:tcBorders>
          <w:top w:val="single" w:sz="12" w:space="0" w:color="auto"/>
          <w:left w:val="single" w:sz="12" w:space="0" w:color="auto"/>
          <w:bottom w:val="single" w:sz="8" w:space="0" w:color="auto"/>
          <w:right w:val="single" w:sz="12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B3B3B3"/>
      </w:tcPr>
    </w:tblStylePr>
  </w:style>
  <w:style w:type="paragraph" w:styleId="af">
    <w:name w:val="Normal Indent"/>
    <w:basedOn w:val="a1"/>
    <w:rsid w:val="000F035D"/>
    <w:pPr>
      <w:ind w:firstLineChars="200" w:firstLine="200"/>
    </w:pPr>
  </w:style>
  <w:style w:type="paragraph" w:customStyle="1" w:styleId="a">
    <w:name w:val="附录"/>
    <w:basedOn w:val="a1"/>
    <w:next w:val="a1"/>
    <w:rsid w:val="00BE0768"/>
    <w:pPr>
      <w:keepNext/>
      <w:keepLines/>
      <w:numPr>
        <w:numId w:val="2"/>
      </w:numPr>
      <w:spacing w:before="360" w:after="360"/>
    </w:pPr>
    <w:rPr>
      <w:b/>
      <w:color w:val="0000FF"/>
      <w:sz w:val="32"/>
      <w:szCs w:val="44"/>
    </w:rPr>
  </w:style>
  <w:style w:type="table" w:styleId="af0">
    <w:name w:val="Table Grid"/>
    <w:basedOn w:val="a3"/>
    <w:rsid w:val="00E753D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标题一"/>
    <w:basedOn w:val="a1"/>
    <w:next w:val="a1"/>
    <w:rsid w:val="00E63694"/>
    <w:pPr>
      <w:keepNext/>
      <w:keepLines/>
      <w:numPr>
        <w:numId w:val="3"/>
      </w:numPr>
      <w:spacing w:before="120" w:after="120"/>
    </w:pPr>
    <w:rPr>
      <w:b/>
      <w:sz w:val="24"/>
    </w:rPr>
  </w:style>
  <w:style w:type="character" w:styleId="af1">
    <w:name w:val="page number"/>
    <w:basedOn w:val="a2"/>
    <w:rsid w:val="00E31900"/>
  </w:style>
  <w:style w:type="character" w:styleId="af2">
    <w:name w:val="Hyperlink"/>
    <w:basedOn w:val="a2"/>
    <w:uiPriority w:val="99"/>
    <w:unhideWhenUsed/>
    <w:rsid w:val="00A90540"/>
    <w:rPr>
      <w:color w:val="0000FF"/>
      <w:u w:val="single"/>
    </w:rPr>
  </w:style>
  <w:style w:type="paragraph" w:styleId="HTML">
    <w:name w:val="HTML Preformatted"/>
    <w:basedOn w:val="a1"/>
    <w:link w:val="HTMLChar"/>
    <w:uiPriority w:val="99"/>
    <w:semiHidden/>
    <w:unhideWhenUsed/>
    <w:rsid w:val="00A208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A208B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3431;&#26494;&#31185;&#25216;&#36890;&#29992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5834E-2BF7-4961-9CB3-AC9D6ED65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宇松科技通用模板</Template>
  <TotalTime>1</TotalTime>
  <Pages>5</Pages>
  <Words>4035</Words>
  <Characters>23005</Characters>
  <Application>Microsoft Office Word</Application>
  <DocSecurity>0</DocSecurity>
  <Lines>191</Lines>
  <Paragraphs>53</Paragraphs>
  <ScaleCrop>false</ScaleCrop>
  <Company>dgut</Company>
  <LinksUpToDate>false</LinksUpToDate>
  <CharactersWithSpaces>26987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公司名称</dc:title>
  <dc:creator>LeonHu</dc:creator>
  <cp:lastModifiedBy>zhangzuoqiang</cp:lastModifiedBy>
  <cp:revision>2</cp:revision>
  <cp:lastPrinted>2003-01-14T15:17:00Z</cp:lastPrinted>
  <dcterms:created xsi:type="dcterms:W3CDTF">2011-03-30T08:06:00Z</dcterms:created>
  <dcterms:modified xsi:type="dcterms:W3CDTF">2011-03-30T08:06:00Z</dcterms:modified>
</cp:coreProperties>
</file>